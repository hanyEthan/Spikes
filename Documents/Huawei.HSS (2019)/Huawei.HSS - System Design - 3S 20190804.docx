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7B308" w14:textId="77777777" w:rsidR="00DD2D28" w:rsidRDefault="00DD2D28" w:rsidP="00276EDD">
      <w:r w:rsidRPr="007D2234">
        <w:rPr>
          <w:noProof/>
        </w:rPr>
        <mc:AlternateContent>
          <mc:Choice Requires="wpg">
            <w:drawing>
              <wp:anchor distT="0" distB="0" distL="114300" distR="114300" simplePos="0" relativeHeight="251658240" behindDoc="0" locked="0" layoutInCell="1" allowOverlap="1" wp14:anchorId="653B82DB" wp14:editId="2035E5BB">
                <wp:simplePos x="0" y="0"/>
                <wp:positionH relativeFrom="column">
                  <wp:posOffset>-914400</wp:posOffset>
                </wp:positionH>
                <wp:positionV relativeFrom="paragraph">
                  <wp:posOffset>-981075</wp:posOffset>
                </wp:positionV>
                <wp:extent cx="9048750" cy="3894455"/>
                <wp:effectExtent l="0" t="0" r="0" b="0"/>
                <wp:wrapNone/>
                <wp:docPr id="40" name="Group 40"/>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41" name="Rectangle 41"/>
                        <wps:cNvSpPr/>
                        <wps:spPr>
                          <a:xfrm>
                            <a:off x="0" y="0"/>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0725"/>
                            <a:ext cx="5177642"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123826" y="2066925"/>
                            <a:ext cx="4792558"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7DD5370F" w14:textId="6B15D8C3" w:rsidR="004A0DDB" w:rsidRDefault="004A0DDB" w:rsidP="00276EDD">
                                  <w:pPr>
                                    <w:pStyle w:val="CoverTitle"/>
                                  </w:pPr>
                                  <w:r>
                                    <w:t>Huawei Smart Stadium</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3B82DB" id="Group 40" o:spid="_x0000_s1026" style="position:absolute;left:0;text-align:left;margin-left:-1in;margin-top:-77.25pt;width:712.5pt;height:306.65pt;z-index:251658240;mso-height-relative:margin" coordsize="90487,38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">
                <v:rect id="Rectangle 41" o:spid="_x0000_s1027" style="position:absolute;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" fillcolor="#0072c6" stroked="f" strokeweight="2pt"/>
                <v:rect id="Rectangle 42" o:spid="_x0000_s1028" style="position:absolute;top:19907;width:51776;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" fillcolor="#00bcf2" stroked="f" strokeweight="2pt"/>
                <v:shapetype id="_x0000_t202" coordsize="21600,21600" o:spt="202" path="m,l,21600r21600,l21600,xe">
                  <v:stroke joinstyle="miter"/>
                  <v:path gradientshapeok="t" o:connecttype="rect"/>
                </v:shapetype>
                <v:shape id="Text Box 43" o:spid="_x0000_s1029" type="#_x0000_t202" style="position:absolute;left:1238;top:20669;width:4792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sdt>
                        <w:sdtPr>
                          <w:alias w:val="Title"/>
                          <w:tag w:val=""/>
                          <w:id w:val="2129961786"/>
                          <w:dataBinding w:prefixMappings="xmlns:ns0='http://purl.org/dc/elements/1.1/' xmlns:ns1='http://schemas.openxmlformats.org/package/2006/metadata/core-properties' " w:xpath="/ns1:coreProperties[1]/ns0:title[1]" w:storeItemID="{6C3C8BC8-F283-45AE-878A-BAB7291924A1}"/>
                          <w:text/>
                        </w:sdtPr>
                        <w:sdtContent>
                          <w:p w14:paraId="7DD5370F" w14:textId="6B15D8C3" w:rsidR="004A0DDB" w:rsidRDefault="004A0DDB" w:rsidP="00276EDD">
                            <w:pPr>
                              <w:pStyle w:val="CoverTitle"/>
                            </w:pPr>
                            <w:r>
                              <w:t>Huawei Smart Stadium</w:t>
                            </w:r>
                          </w:p>
                        </w:sdtContent>
                      </w:sdt>
                    </w:txbxContent>
                  </v:textbox>
                </v:shape>
              </v:group>
            </w:pict>
          </mc:Fallback>
        </mc:AlternateContent>
      </w:r>
    </w:p>
    <w:p w14:paraId="343C3A42" w14:textId="77777777" w:rsidR="00DD2D28" w:rsidRDefault="00DD2D28" w:rsidP="00276EDD"/>
    <w:p w14:paraId="0593D5AA" w14:textId="77777777" w:rsidR="00DD2D28" w:rsidRDefault="00DD2D28" w:rsidP="00276EDD"/>
    <w:p w14:paraId="13788C83" w14:textId="77777777" w:rsidR="00DD2D28" w:rsidRDefault="00DD2D28" w:rsidP="00276EDD"/>
    <w:p w14:paraId="12B34872" w14:textId="77777777" w:rsidR="00DD2D28" w:rsidRDefault="00DD2D28" w:rsidP="00276EDD"/>
    <w:p w14:paraId="02EF0281" w14:textId="77777777" w:rsidR="00DD2D28" w:rsidRDefault="00DD2D28" w:rsidP="00276EDD"/>
    <w:p w14:paraId="263FAE1C" w14:textId="77777777" w:rsidR="00DD2D28" w:rsidRDefault="00DD2D28" w:rsidP="00276EDD"/>
    <w:p w14:paraId="74073832" w14:textId="77777777" w:rsidR="00342676" w:rsidRDefault="00342676" w:rsidP="00276EDD"/>
    <w:p w14:paraId="5403C6B5" w14:textId="77777777" w:rsidR="00DD2D28" w:rsidRDefault="00DD2D28" w:rsidP="00276EDD"/>
    <w:p w14:paraId="2FEAE100" w14:textId="77777777" w:rsidR="00DD2D28" w:rsidRDefault="00DD2D28" w:rsidP="00276EDD"/>
    <w:p w14:paraId="60C68F45" w14:textId="77777777" w:rsidR="00DD2D28" w:rsidRDefault="00DD2D28" w:rsidP="00276EDD"/>
    <w:p w14:paraId="3C7334D7" w14:textId="77777777" w:rsidR="00DD2D28" w:rsidRPr="007D2234" w:rsidRDefault="00DD2D28" w:rsidP="00276EDD"/>
    <w:p w14:paraId="2ABEEFBA" w14:textId="720CB316" w:rsidR="00342676" w:rsidRPr="007D2234" w:rsidRDefault="004A0DDB" w:rsidP="006C2E6D">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73169D">
            <w:t>Huawei Smart Stadium</w:t>
          </w:r>
          <w:r w:rsidR="00BF35FF">
            <w:t xml:space="preserve"> Design Document</w:t>
          </w:r>
        </w:sdtContent>
      </w:sdt>
      <w:r w:rsidR="00993A73" w:rsidRPr="007D2234">
        <w:t xml:space="preserve">  </w:t>
      </w:r>
    </w:p>
    <w:sdt>
      <w:sdtPr>
        <w:rPr>
          <w:rFonts w:eastAsiaTheme="minorHAnsi"/>
          <w:noProof/>
          <w:color w:val="FF0066"/>
          <w:spacing w:val="10"/>
          <w:sz w:val="36"/>
          <w:szCs w:val="20"/>
          <w:lang w:eastAsia="en-AU"/>
        </w:rPr>
        <w:id w:val="94592970"/>
        <w:docPartObj>
          <w:docPartGallery w:val="Cover Pages"/>
          <w:docPartUnique/>
        </w:docPartObj>
      </w:sdtPr>
      <w:sdtEndPr>
        <w:rPr>
          <w:noProof w:val="0"/>
          <w:color w:val="auto"/>
          <w:spacing w:val="0"/>
          <w:sz w:val="22"/>
          <w:szCs w:val="22"/>
          <w:lang w:eastAsia="en-US"/>
        </w:rPr>
      </w:sdtEndPr>
      <w:sdtContent>
        <w:p w14:paraId="79FF8151" w14:textId="77777777" w:rsidR="00342676" w:rsidRPr="007D2234" w:rsidRDefault="00993A73" w:rsidP="00276EDD">
          <w:pPr>
            <w:rPr>
              <w:rStyle w:val="Emphasis"/>
              <w:rFonts w:eastAsiaTheme="minorHAnsi"/>
              <w:i w:val="0"/>
              <w:iCs w:val="0"/>
              <w:noProof/>
              <w:szCs w:val="20"/>
              <w:lang w:eastAsia="en-AU"/>
            </w:rPr>
          </w:pPr>
          <w:r w:rsidRPr="007D2234">
            <w:rPr>
              <w:rStyle w:val="Emphasis"/>
            </w:rPr>
            <w:t>Prepared for</w:t>
          </w:r>
        </w:p>
        <w:p w14:paraId="5A10FCF5" w14:textId="10412830" w:rsidR="00B312CE" w:rsidRPr="007D2234" w:rsidRDefault="0073169D" w:rsidP="00B312CE">
          <w:pPr>
            <w:rPr>
              <w:lang w:eastAsia="en-AU"/>
            </w:rPr>
          </w:pPr>
          <w:r>
            <w:t>Huawei</w:t>
          </w:r>
        </w:p>
        <w:p w14:paraId="58C518A5" w14:textId="7BA90BC7" w:rsidR="00342676" w:rsidRPr="007D2234" w:rsidRDefault="00991FB9" w:rsidP="006C2E6D">
          <w:r>
            <w:t xml:space="preserve">Last Updated: </w:t>
          </w:r>
          <w:r w:rsidR="00B16496">
            <w:t>1</w:t>
          </w:r>
          <w:r w:rsidR="00115819">
            <w:t>8</w:t>
          </w:r>
          <w:r>
            <w:t>-</w:t>
          </w:r>
          <w:r w:rsidR="006C2E6D">
            <w:t>0</w:t>
          </w:r>
          <w:r w:rsidR="000F2B42">
            <w:t>7</w:t>
          </w:r>
          <w:r>
            <w:t>-</w:t>
          </w:r>
          <w:r w:rsidR="006C2E6D">
            <w:t>2019</w:t>
          </w:r>
        </w:p>
        <w:p w14:paraId="1C4F6363" w14:textId="42AB8F08" w:rsidR="00342676" w:rsidRPr="007D2234" w:rsidRDefault="00993A73" w:rsidP="00276EDD">
          <w:r w:rsidRPr="007D2234">
            <w:t xml:space="preserve">Version </w:t>
          </w:r>
          <w:fldSimple w:instr=" DOCPROPERTY  Version  \* MERGEFORMAT ">
            <w:r w:rsidR="00F83C9B">
              <w:t>0.</w:t>
            </w:r>
            <w:r w:rsidR="0073169D">
              <w:t>5</w:t>
            </w:r>
          </w:fldSimple>
          <w:r w:rsidRPr="007D2234">
            <w:t xml:space="preserve">  </w:t>
          </w:r>
          <w:sdt>
            <w:sdtPr>
              <w:alias w:val="Status"/>
              <w:tag w:val="Stauts"/>
              <w:id w:val="805282000"/>
              <w:placeholder>
                <w:docPart w:val="DefaultPlaceholder_1081868575"/>
              </w:placeholder>
              <w:dataBinding w:prefixMappings="" w:xpath="/root[1]/Status[1]" w:storeItemID="{38757936-95F4-484D-8491-5ECB9ADE887A}"/>
              <w:dropDownList w:lastValue="Draft">
                <w:listItem w:displayText="Status" w:value="Status"/>
                <w:listItem w:displayText="Draft" w:value="Draft"/>
                <w:listItem w:displayText="Final" w:value="Final"/>
              </w:dropDownList>
            </w:sdtPr>
            <w:sdtContent>
              <w:r w:rsidR="00674181">
                <w:t>Draft</w:t>
              </w:r>
            </w:sdtContent>
          </w:sdt>
        </w:p>
        <w:p w14:paraId="2CA48098" w14:textId="77777777" w:rsidR="00342676" w:rsidRPr="007D2234" w:rsidRDefault="00342676" w:rsidP="00276EDD"/>
        <w:p w14:paraId="3DE60077" w14:textId="77777777" w:rsidR="00342676" w:rsidRDefault="00993A73" w:rsidP="00276EDD">
          <w:pPr>
            <w:rPr>
              <w:rStyle w:val="Emphasis"/>
            </w:rPr>
          </w:pPr>
          <w:r w:rsidRPr="007D2234">
            <w:rPr>
              <w:rStyle w:val="Emphasis"/>
            </w:rPr>
            <w:t>Prepared by</w:t>
          </w:r>
        </w:p>
        <w:p w14:paraId="3BACA661" w14:textId="77777777" w:rsidR="006C2E6D" w:rsidRPr="00397CB2" w:rsidRDefault="004A0DDB" w:rsidP="006C2E6D">
          <w:pPr>
            <w:rPr>
              <w:b/>
              <w:bCs/>
            </w:rPr>
          </w:pPr>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Content>
              <w:r w:rsidR="006C2E6D">
                <w:rPr>
                  <w:rStyle w:val="Strong"/>
                </w:rPr>
                <w:t>Hany Mohammed</w:t>
              </w:r>
            </w:sdtContent>
          </w:sdt>
        </w:p>
        <w:p w14:paraId="6977A636" w14:textId="501ADFE3" w:rsidR="006C2E6D" w:rsidRDefault="004A0DDB" w:rsidP="006C2E6D">
          <w:fldSimple w:instr=" DOCPROPERTY  &quot;Author Email&quot;  \* MERGEFORMAT ">
            <w:r w:rsidR="006C2E6D">
              <w:t>hany.mohammed@3segypt.com</w:t>
            </w:r>
          </w:fldSimple>
        </w:p>
        <w:p w14:paraId="320BE4D4" w14:textId="228D18A5" w:rsidR="000B0DDD" w:rsidRPr="000B0DDD" w:rsidRDefault="000B0DDD" w:rsidP="006C2E6D">
          <w:pPr>
            <w:rPr>
              <w:rStyle w:val="Emphasis"/>
              <w:b/>
              <w:bCs w:val="0"/>
            </w:rPr>
          </w:pPr>
          <w:r w:rsidRPr="000B0DDD">
            <w:rPr>
              <w:b/>
              <w:bCs/>
            </w:rPr>
            <w:t>3S Software</w:t>
          </w:r>
        </w:p>
        <w:p w14:paraId="2E3050B1" w14:textId="77777777" w:rsidR="006C2E6D" w:rsidRDefault="006C2E6D" w:rsidP="00276EDD">
          <w:pPr>
            <w:rPr>
              <w:rStyle w:val="Emphasis"/>
            </w:rPr>
          </w:pPr>
        </w:p>
        <w:p w14:paraId="0E945F6F" w14:textId="77777777" w:rsidR="003A231A" w:rsidRDefault="003A231A" w:rsidP="00276EDD">
          <w:pPr>
            <w:rPr>
              <w:rStyle w:val="Emphasis"/>
            </w:rPr>
          </w:pPr>
          <w:r w:rsidRPr="003A231A">
            <w:rPr>
              <w:rStyle w:val="Emphasis"/>
            </w:rPr>
            <w:t>Contributor</w:t>
          </w:r>
          <w:r>
            <w:rPr>
              <w:rStyle w:val="Emphasis"/>
            </w:rPr>
            <w:t>s</w:t>
          </w:r>
        </w:p>
        <w:p w14:paraId="6D1DE396" w14:textId="77777777" w:rsidR="00342676" w:rsidRPr="003A231A" w:rsidRDefault="00342676" w:rsidP="00276EDD">
          <w:pPr>
            <w:rPr>
              <w:rStyle w:val="Strong"/>
              <w:iCs/>
            </w:rPr>
          </w:pPr>
        </w:p>
        <w:p w14:paraId="2EB0EF86" w14:textId="77777777" w:rsidR="00DC7CA1" w:rsidRPr="00BB00CA" w:rsidRDefault="00DC7CA1" w:rsidP="00276EDD"/>
        <w:p w14:paraId="54E1AF3C" w14:textId="77777777" w:rsidR="00342676" w:rsidRPr="007D2234" w:rsidRDefault="00342676" w:rsidP="00276EDD">
          <w:pPr>
            <w:sectPr w:rsidR="00342676" w:rsidRPr="007D2234" w:rsidSect="00753918">
              <w:headerReference w:type="default" r:id="rId13"/>
              <w:footerReference w:type="default" r:id="rId14"/>
              <w:type w:val="continuous"/>
              <w:pgSz w:w="11906" w:h="16838" w:code="9"/>
              <w:pgMar w:top="1440" w:right="1440" w:bottom="1440" w:left="1440" w:header="706" w:footer="288" w:gutter="0"/>
              <w:pgNumType w:fmt="lowerRoman" w:start="1"/>
              <w:cols w:space="708"/>
              <w:titlePg/>
              <w:docGrid w:linePitch="360"/>
            </w:sectPr>
          </w:pPr>
        </w:p>
        <w:p w14:paraId="710C7C8B" w14:textId="77777777" w:rsidR="00342676" w:rsidRPr="007D2234" w:rsidRDefault="00342676" w:rsidP="00276EDD"/>
        <w:p w14:paraId="0712C1FB" w14:textId="77777777" w:rsidR="006019B6" w:rsidRPr="007D2234" w:rsidRDefault="006019B6" w:rsidP="00276EDD">
          <w:pPr>
            <w:pStyle w:val="CoverSubject"/>
          </w:pPr>
          <w:r w:rsidRPr="007D2234">
            <w:t>Revision and Signoff Sheet</w:t>
          </w:r>
        </w:p>
        <w:p w14:paraId="75A879CB" w14:textId="77777777" w:rsidR="00A3701F" w:rsidRPr="007D2234" w:rsidRDefault="00A3701F" w:rsidP="00276EDD">
          <w:pPr>
            <w:pStyle w:val="CoverHeading2"/>
          </w:pPr>
          <w:r w:rsidRPr="007D2234">
            <w:t>Change Record</w:t>
          </w:r>
        </w:p>
        <w:tbl>
          <w:tblPr>
            <w:tblStyle w:val="TableGrid"/>
            <w:tblW w:w="9450" w:type="dxa"/>
            <w:tblLook w:val="0620" w:firstRow="1" w:lastRow="0" w:firstColumn="0" w:lastColumn="0" w:noHBand="1" w:noVBand="1"/>
          </w:tblPr>
          <w:tblGrid>
            <w:gridCol w:w="1546"/>
            <w:gridCol w:w="2390"/>
            <w:gridCol w:w="1644"/>
            <w:gridCol w:w="1170"/>
            <w:gridCol w:w="2700"/>
          </w:tblGrid>
          <w:tr w:rsidR="00674181" w:rsidRPr="007D2234" w14:paraId="3D6BAD0C" w14:textId="77777777" w:rsidTr="00D248EE">
            <w:trPr>
              <w:cnfStyle w:val="100000000000" w:firstRow="1" w:lastRow="0" w:firstColumn="0" w:lastColumn="0" w:oddVBand="0" w:evenVBand="0" w:oddHBand="0" w:evenHBand="0" w:firstRowFirstColumn="0" w:firstRowLastColumn="0" w:lastRowFirstColumn="0" w:lastRowLastColumn="0"/>
            </w:trPr>
            <w:tc>
              <w:tcPr>
                <w:tcW w:w="1546" w:type="dxa"/>
                <w:vAlign w:val="center"/>
              </w:tcPr>
              <w:p w14:paraId="5B55691D" w14:textId="77777777" w:rsidR="00674181" w:rsidRPr="007D2234" w:rsidRDefault="00674181" w:rsidP="00D248EE">
                <w:pPr>
                  <w:jc w:val="left"/>
                </w:pPr>
                <w:r w:rsidRPr="007D2234">
                  <w:t>Date</w:t>
                </w:r>
              </w:p>
            </w:tc>
            <w:tc>
              <w:tcPr>
                <w:tcW w:w="2390" w:type="dxa"/>
                <w:vAlign w:val="center"/>
              </w:tcPr>
              <w:p w14:paraId="76AE6DDA" w14:textId="77777777" w:rsidR="00674181" w:rsidRPr="007D2234" w:rsidRDefault="00674181" w:rsidP="00D248EE">
                <w:pPr>
                  <w:jc w:val="left"/>
                </w:pPr>
                <w:r w:rsidRPr="007D2234">
                  <w:t>Author</w:t>
                </w:r>
              </w:p>
            </w:tc>
            <w:tc>
              <w:tcPr>
                <w:tcW w:w="1644" w:type="dxa"/>
                <w:vAlign w:val="center"/>
              </w:tcPr>
              <w:p w14:paraId="00632FAD" w14:textId="18C2ED6A" w:rsidR="00674181" w:rsidRPr="007D2234" w:rsidRDefault="00674181" w:rsidP="00D248EE">
                <w:pPr>
                  <w:jc w:val="left"/>
                </w:pPr>
                <w:r w:rsidRPr="007D2234">
                  <w:t>Position</w:t>
                </w:r>
              </w:p>
            </w:tc>
            <w:tc>
              <w:tcPr>
                <w:tcW w:w="1170" w:type="dxa"/>
                <w:vAlign w:val="center"/>
              </w:tcPr>
              <w:p w14:paraId="1CB928C0" w14:textId="43787D14" w:rsidR="00674181" w:rsidRPr="007D2234" w:rsidRDefault="00674181" w:rsidP="00D248EE">
                <w:pPr>
                  <w:jc w:val="left"/>
                </w:pPr>
                <w:r w:rsidRPr="007D2234">
                  <w:t>Version</w:t>
                </w:r>
              </w:p>
            </w:tc>
            <w:tc>
              <w:tcPr>
                <w:tcW w:w="2700" w:type="dxa"/>
                <w:vAlign w:val="center"/>
              </w:tcPr>
              <w:p w14:paraId="065D1E9A" w14:textId="77777777" w:rsidR="00674181" w:rsidRPr="007D2234" w:rsidRDefault="00674181" w:rsidP="00D248EE">
                <w:pPr>
                  <w:jc w:val="left"/>
                </w:pPr>
                <w:r w:rsidRPr="007D2234">
                  <w:t>Change Reference</w:t>
                </w:r>
              </w:p>
            </w:tc>
          </w:tr>
          <w:tr w:rsidR="00FA5968" w:rsidRPr="007D2234" w14:paraId="34A4D30C" w14:textId="77777777" w:rsidTr="00D248EE">
            <w:tc>
              <w:tcPr>
                <w:tcW w:w="1546" w:type="dxa"/>
                <w:vAlign w:val="center"/>
              </w:tcPr>
              <w:p w14:paraId="7B7CA291" w14:textId="29D14542" w:rsidR="00FA5968" w:rsidRDefault="00FA5968" w:rsidP="00D248EE">
                <w:pPr>
                  <w:jc w:val="left"/>
                  <w:rPr>
                    <w:rStyle w:val="StyleLatinSegoeUI10pt"/>
                  </w:rPr>
                </w:pPr>
                <w:r>
                  <w:rPr>
                    <w:rStyle w:val="StyleLatinSegoeUI10pt"/>
                  </w:rPr>
                  <w:t>18.07.2019</w:t>
                </w:r>
              </w:p>
            </w:tc>
            <w:tc>
              <w:tcPr>
                <w:tcW w:w="2390" w:type="dxa"/>
                <w:vAlign w:val="center"/>
              </w:tcPr>
              <w:p w14:paraId="777599AC" w14:textId="46F59905" w:rsidR="00FA5968" w:rsidRDefault="00FA5968" w:rsidP="00D248EE">
                <w:pPr>
                  <w:jc w:val="left"/>
                  <w:rPr>
                    <w:rStyle w:val="StyleLatinSegoeUI10pt"/>
                  </w:rPr>
                </w:pPr>
                <w:r>
                  <w:rPr>
                    <w:rStyle w:val="StyleLatinSegoeUI10pt"/>
                  </w:rPr>
                  <w:t>Hany F. Mohammed</w:t>
                </w:r>
              </w:p>
            </w:tc>
            <w:tc>
              <w:tcPr>
                <w:tcW w:w="1644" w:type="dxa"/>
                <w:vAlign w:val="center"/>
              </w:tcPr>
              <w:p w14:paraId="75954535" w14:textId="56FC2091" w:rsidR="00FA5968" w:rsidRDefault="00FA5968" w:rsidP="00D248EE">
                <w:pPr>
                  <w:jc w:val="left"/>
                  <w:rPr>
                    <w:rStyle w:val="StyleLatinSegoeUI10pt"/>
                  </w:rPr>
                </w:pPr>
                <w:r>
                  <w:rPr>
                    <w:rStyle w:val="StyleLatinSegoeUI10pt"/>
                  </w:rPr>
                  <w:t>Architect</w:t>
                </w:r>
              </w:p>
            </w:tc>
            <w:tc>
              <w:tcPr>
                <w:tcW w:w="1170" w:type="dxa"/>
                <w:vAlign w:val="center"/>
              </w:tcPr>
              <w:p w14:paraId="7A8CE77B" w14:textId="36D0B9E1" w:rsidR="00FA5968" w:rsidRDefault="00FA5968" w:rsidP="00D248EE">
                <w:pPr>
                  <w:jc w:val="left"/>
                  <w:rPr>
                    <w:rStyle w:val="StyleLatinSegoeUI10pt"/>
                  </w:rPr>
                </w:pPr>
                <w:r>
                  <w:rPr>
                    <w:rStyle w:val="StyleLatinSegoeUI10pt"/>
                  </w:rPr>
                  <w:t>0.</w:t>
                </w:r>
                <w:r w:rsidR="0073169D">
                  <w:rPr>
                    <w:rStyle w:val="StyleLatinSegoeUI10pt"/>
                  </w:rPr>
                  <w:t>5</w:t>
                </w:r>
              </w:p>
            </w:tc>
            <w:tc>
              <w:tcPr>
                <w:tcW w:w="2700" w:type="dxa"/>
                <w:vAlign w:val="center"/>
              </w:tcPr>
              <w:p w14:paraId="0A9942D0" w14:textId="39B97244" w:rsidR="00FA5968" w:rsidRDefault="0073169D" w:rsidP="00D248EE">
                <w:pPr>
                  <w:jc w:val="left"/>
                  <w:rPr>
                    <w:rStyle w:val="StyleLatinSegoeUI10pt"/>
                  </w:rPr>
                </w:pPr>
                <w:r>
                  <w:rPr>
                    <w:rStyle w:val="StyleLatinSegoeUI10pt"/>
                  </w:rPr>
                  <w:t>Modified Version</w:t>
                </w:r>
                <w:r w:rsidR="00FA5968">
                  <w:rPr>
                    <w:rStyle w:val="StyleLatinSegoeUI10pt"/>
                  </w:rPr>
                  <w:t>.</w:t>
                </w:r>
              </w:p>
            </w:tc>
          </w:tr>
        </w:tbl>
        <w:p w14:paraId="1AB5590C" w14:textId="77777777" w:rsidR="00A3701F" w:rsidRPr="007D2234" w:rsidRDefault="00A3701F" w:rsidP="00276EDD"/>
        <w:p w14:paraId="3A25D9B5" w14:textId="77777777" w:rsidR="00A3701F" w:rsidRPr="007D2234" w:rsidRDefault="00A3701F" w:rsidP="00276EDD">
          <w:pPr>
            <w:pStyle w:val="CoverHeading2"/>
          </w:pPr>
          <w:r w:rsidRPr="007D2234">
            <w:t>Reviewers</w:t>
          </w:r>
        </w:p>
        <w:tbl>
          <w:tblPr>
            <w:tblStyle w:val="TableGrid"/>
            <w:tblW w:w="9450" w:type="dxa"/>
            <w:tblLook w:val="0620" w:firstRow="1" w:lastRow="0" w:firstColumn="0" w:lastColumn="0" w:noHBand="1" w:noVBand="1"/>
          </w:tblPr>
          <w:tblGrid>
            <w:gridCol w:w="2160"/>
            <w:gridCol w:w="2268"/>
            <w:gridCol w:w="2862"/>
            <w:gridCol w:w="2160"/>
          </w:tblGrid>
          <w:tr w:rsidR="00A3701F" w:rsidRPr="007D2234" w14:paraId="5C1A240A" w14:textId="77777777" w:rsidTr="009F55F2">
            <w:trPr>
              <w:cnfStyle w:val="100000000000" w:firstRow="1" w:lastRow="0" w:firstColumn="0" w:lastColumn="0" w:oddVBand="0" w:evenVBand="0" w:oddHBand="0" w:evenHBand="0" w:firstRowFirstColumn="0" w:firstRowLastColumn="0" w:lastRowFirstColumn="0" w:lastRowLastColumn="0"/>
            </w:trPr>
            <w:tc>
              <w:tcPr>
                <w:tcW w:w="2160" w:type="dxa"/>
              </w:tcPr>
              <w:p w14:paraId="591DBF02" w14:textId="77777777" w:rsidR="00A3701F" w:rsidRPr="007D2234" w:rsidRDefault="00A3701F" w:rsidP="00276EDD">
                <w:r w:rsidRPr="007D2234">
                  <w:t>Name</w:t>
                </w:r>
              </w:p>
            </w:tc>
            <w:tc>
              <w:tcPr>
                <w:tcW w:w="2268" w:type="dxa"/>
              </w:tcPr>
              <w:p w14:paraId="653589CA" w14:textId="77777777" w:rsidR="00A3701F" w:rsidRPr="007D2234" w:rsidRDefault="00A3701F" w:rsidP="00276EDD">
                <w:r w:rsidRPr="007D2234">
                  <w:t>Version Approved</w:t>
                </w:r>
              </w:p>
            </w:tc>
            <w:tc>
              <w:tcPr>
                <w:tcW w:w="2862" w:type="dxa"/>
              </w:tcPr>
              <w:p w14:paraId="51F3F0F5" w14:textId="77777777" w:rsidR="00A3701F" w:rsidRPr="007D2234" w:rsidRDefault="00A3701F" w:rsidP="00276EDD">
                <w:r w:rsidRPr="007D2234">
                  <w:t>Position</w:t>
                </w:r>
              </w:p>
            </w:tc>
            <w:tc>
              <w:tcPr>
                <w:tcW w:w="2160" w:type="dxa"/>
              </w:tcPr>
              <w:p w14:paraId="166FDA65" w14:textId="77777777" w:rsidR="00A3701F" w:rsidRPr="007D2234" w:rsidRDefault="00A3701F" w:rsidP="00276EDD">
                <w:r w:rsidRPr="007D2234">
                  <w:t>Date</w:t>
                </w:r>
              </w:p>
            </w:tc>
          </w:tr>
          <w:tr w:rsidR="00A3701F" w:rsidRPr="007D2234" w14:paraId="5A8EBBE6" w14:textId="77777777" w:rsidTr="009F55F2">
            <w:tc>
              <w:tcPr>
                <w:tcW w:w="2160" w:type="dxa"/>
              </w:tcPr>
              <w:p w14:paraId="71E57B2E" w14:textId="56C77029" w:rsidR="00A3701F" w:rsidRPr="007D2234" w:rsidRDefault="00A3701F" w:rsidP="00276EDD">
                <w:pPr>
                  <w:rPr>
                    <w:rStyle w:val="StyleLatinSegoeUI10pt"/>
                  </w:rPr>
                </w:pPr>
              </w:p>
            </w:tc>
            <w:tc>
              <w:tcPr>
                <w:tcW w:w="2268" w:type="dxa"/>
              </w:tcPr>
              <w:p w14:paraId="0BB394F7" w14:textId="0EC92CC6" w:rsidR="00A3701F" w:rsidRPr="007D2234" w:rsidRDefault="00A3701F" w:rsidP="00276EDD">
                <w:pPr>
                  <w:rPr>
                    <w:rStyle w:val="StyleLatinSegoeUI10pt"/>
                  </w:rPr>
                </w:pPr>
              </w:p>
            </w:tc>
            <w:tc>
              <w:tcPr>
                <w:tcW w:w="2862" w:type="dxa"/>
              </w:tcPr>
              <w:p w14:paraId="036687F3" w14:textId="693E1C1B" w:rsidR="00A3701F" w:rsidRPr="007D2234" w:rsidRDefault="00A3701F" w:rsidP="00276EDD">
                <w:pPr>
                  <w:rPr>
                    <w:rStyle w:val="StyleLatinSegoeUI10pt"/>
                  </w:rPr>
                </w:pPr>
              </w:p>
            </w:tc>
            <w:tc>
              <w:tcPr>
                <w:tcW w:w="2160" w:type="dxa"/>
              </w:tcPr>
              <w:p w14:paraId="0F7A1BF2" w14:textId="574766C3" w:rsidR="00A3701F" w:rsidRPr="007D2234" w:rsidRDefault="00A3701F" w:rsidP="00276EDD">
                <w:pPr>
                  <w:rPr>
                    <w:rStyle w:val="StyleLatinSegoeUI10pt"/>
                  </w:rPr>
                </w:pPr>
              </w:p>
            </w:tc>
          </w:tr>
          <w:tr w:rsidR="00A3701F" w:rsidRPr="007D2234" w14:paraId="31468FAD" w14:textId="77777777" w:rsidTr="009F55F2">
            <w:tc>
              <w:tcPr>
                <w:tcW w:w="2160" w:type="dxa"/>
              </w:tcPr>
              <w:p w14:paraId="30CB4E1B" w14:textId="77777777" w:rsidR="00A3701F" w:rsidRPr="007D2234" w:rsidRDefault="00A3701F" w:rsidP="00276EDD">
                <w:pPr>
                  <w:rPr>
                    <w:rStyle w:val="StyleLatinSegoeUI10pt"/>
                  </w:rPr>
                </w:pPr>
              </w:p>
            </w:tc>
            <w:tc>
              <w:tcPr>
                <w:tcW w:w="2268" w:type="dxa"/>
              </w:tcPr>
              <w:p w14:paraId="02803CB3" w14:textId="77777777" w:rsidR="00A3701F" w:rsidRPr="007D2234" w:rsidRDefault="00A3701F" w:rsidP="00276EDD">
                <w:pPr>
                  <w:rPr>
                    <w:rStyle w:val="StyleLatinSegoeUI10pt"/>
                  </w:rPr>
                </w:pPr>
              </w:p>
            </w:tc>
            <w:tc>
              <w:tcPr>
                <w:tcW w:w="2862" w:type="dxa"/>
              </w:tcPr>
              <w:p w14:paraId="0CA55F2B" w14:textId="77777777" w:rsidR="00A3701F" w:rsidRPr="007D2234" w:rsidRDefault="00A3701F" w:rsidP="00276EDD">
                <w:pPr>
                  <w:rPr>
                    <w:rStyle w:val="StyleLatinSegoeUI10pt"/>
                  </w:rPr>
                </w:pPr>
              </w:p>
            </w:tc>
            <w:tc>
              <w:tcPr>
                <w:tcW w:w="2160" w:type="dxa"/>
              </w:tcPr>
              <w:p w14:paraId="3F40BAAF" w14:textId="77777777" w:rsidR="00A3701F" w:rsidRPr="007D2234" w:rsidRDefault="00A3701F" w:rsidP="00276EDD">
                <w:pPr>
                  <w:rPr>
                    <w:rStyle w:val="StyleLatinSegoeUI10pt"/>
                  </w:rPr>
                </w:pPr>
              </w:p>
            </w:tc>
          </w:tr>
        </w:tbl>
        <w:p w14:paraId="157301E7" w14:textId="77777777" w:rsidR="00A3701F" w:rsidRPr="007D2234" w:rsidRDefault="00A3701F" w:rsidP="00276EDD"/>
        <w:p w14:paraId="781CAB18" w14:textId="77777777" w:rsidR="006019B6" w:rsidRPr="007D2234" w:rsidRDefault="00A3701F" w:rsidP="00276EDD">
          <w:r w:rsidRPr="007D2234">
            <w:br w:type="page"/>
          </w:r>
        </w:p>
        <w:sdt>
          <w:sdtPr>
            <w:rPr>
              <w:color w:val="auto"/>
              <w:sz w:val="22"/>
            </w:rPr>
            <w:id w:val="1909805974"/>
            <w:docPartObj>
              <w:docPartGallery w:val="Table of Contents"/>
              <w:docPartUnique/>
            </w:docPartObj>
          </w:sdtPr>
          <w:sdtEndPr>
            <w:rPr>
              <w:noProof/>
            </w:rPr>
          </w:sdtEndPr>
          <w:sdtContent>
            <w:p w14:paraId="7EDCB00D" w14:textId="77777777" w:rsidR="002869AF" w:rsidRPr="007D2234" w:rsidRDefault="002869AF" w:rsidP="00276EDD">
              <w:pPr>
                <w:pStyle w:val="CoverSubject"/>
              </w:pPr>
              <w:r w:rsidRPr="007D2234">
                <w:t>Table of Contents</w:t>
              </w:r>
            </w:p>
            <w:p w14:paraId="7600CF74" w14:textId="337916F5" w:rsidR="002B4CC0" w:rsidRDefault="002541E2">
              <w:pPr>
                <w:pStyle w:val="TOC1"/>
                <w:rPr>
                  <w:rFonts w:asciiTheme="minorHAnsi" w:hAnsiTheme="minorHAnsi"/>
                  <w:sz w:val="22"/>
                </w:rPr>
              </w:pPr>
              <w:r>
                <w:rPr>
                  <w:sz w:val="22"/>
                </w:rPr>
                <w:fldChar w:fldCharType="begin"/>
              </w:r>
              <w:r>
                <w:instrText xml:space="preserve"> TOC \o "1-3" \h \z \u </w:instrText>
              </w:r>
              <w:r>
                <w:rPr>
                  <w:sz w:val="22"/>
                </w:rPr>
                <w:fldChar w:fldCharType="separate"/>
              </w:r>
              <w:hyperlink w:anchor="_Toc15839286" w:history="1">
                <w:r w:rsidR="002B4CC0" w:rsidRPr="004E747F">
                  <w:rPr>
                    <w:rStyle w:val="Hyperlink"/>
                  </w:rPr>
                  <w:t>1.</w:t>
                </w:r>
                <w:r w:rsidR="002B4CC0">
                  <w:rPr>
                    <w:rFonts w:asciiTheme="minorHAnsi" w:hAnsiTheme="minorHAnsi"/>
                    <w:sz w:val="22"/>
                  </w:rPr>
                  <w:tab/>
                </w:r>
                <w:r w:rsidR="002B4CC0" w:rsidRPr="004E747F">
                  <w:rPr>
                    <w:rStyle w:val="Hyperlink"/>
                  </w:rPr>
                  <w:t>Logical View</w:t>
                </w:r>
                <w:r w:rsidR="002B4CC0">
                  <w:rPr>
                    <w:webHidden/>
                  </w:rPr>
                  <w:tab/>
                </w:r>
                <w:r w:rsidR="002B4CC0">
                  <w:rPr>
                    <w:webHidden/>
                  </w:rPr>
                  <w:fldChar w:fldCharType="begin"/>
                </w:r>
                <w:r w:rsidR="002B4CC0">
                  <w:rPr>
                    <w:webHidden/>
                  </w:rPr>
                  <w:instrText xml:space="preserve"> PAGEREF _Toc15839286 \h </w:instrText>
                </w:r>
                <w:r w:rsidR="002B4CC0">
                  <w:rPr>
                    <w:webHidden/>
                  </w:rPr>
                </w:r>
                <w:r w:rsidR="002B4CC0">
                  <w:rPr>
                    <w:webHidden/>
                  </w:rPr>
                  <w:fldChar w:fldCharType="separate"/>
                </w:r>
                <w:r w:rsidR="002B4CC0">
                  <w:rPr>
                    <w:webHidden/>
                  </w:rPr>
                  <w:t>4</w:t>
                </w:r>
                <w:r w:rsidR="002B4CC0">
                  <w:rPr>
                    <w:webHidden/>
                  </w:rPr>
                  <w:fldChar w:fldCharType="end"/>
                </w:r>
              </w:hyperlink>
            </w:p>
            <w:p w14:paraId="1823871C" w14:textId="56CAABFE" w:rsidR="002B4CC0" w:rsidRDefault="002B4CC0">
              <w:pPr>
                <w:pStyle w:val="TOC2"/>
                <w:rPr>
                  <w:rFonts w:asciiTheme="minorHAnsi" w:hAnsiTheme="minorHAnsi"/>
                  <w:noProof/>
                  <w:sz w:val="22"/>
                </w:rPr>
              </w:pPr>
              <w:hyperlink w:anchor="_Toc15839287" w:history="1">
                <w:r w:rsidRPr="004E747F">
                  <w:rPr>
                    <w:rStyle w:val="Hyperlink"/>
                    <w:noProof/>
                  </w:rPr>
                  <w:t>1.1.</w:t>
                </w:r>
                <w:r>
                  <w:rPr>
                    <w:rFonts w:asciiTheme="minorHAnsi" w:hAnsiTheme="minorHAnsi"/>
                    <w:noProof/>
                    <w:sz w:val="22"/>
                  </w:rPr>
                  <w:tab/>
                </w:r>
                <w:r w:rsidRPr="004E747F">
                  <w:rPr>
                    <w:rStyle w:val="Hyperlink"/>
                    <w:noProof/>
                  </w:rPr>
                  <w:t>Overview</w:t>
                </w:r>
                <w:r>
                  <w:rPr>
                    <w:noProof/>
                    <w:webHidden/>
                  </w:rPr>
                  <w:tab/>
                </w:r>
                <w:r>
                  <w:rPr>
                    <w:noProof/>
                    <w:webHidden/>
                  </w:rPr>
                  <w:fldChar w:fldCharType="begin"/>
                </w:r>
                <w:r>
                  <w:rPr>
                    <w:noProof/>
                    <w:webHidden/>
                  </w:rPr>
                  <w:instrText xml:space="preserve"> PAGEREF _Toc15839287 \h </w:instrText>
                </w:r>
                <w:r>
                  <w:rPr>
                    <w:noProof/>
                    <w:webHidden/>
                  </w:rPr>
                </w:r>
                <w:r>
                  <w:rPr>
                    <w:noProof/>
                    <w:webHidden/>
                  </w:rPr>
                  <w:fldChar w:fldCharType="separate"/>
                </w:r>
                <w:r>
                  <w:rPr>
                    <w:noProof/>
                    <w:webHidden/>
                  </w:rPr>
                  <w:t>4</w:t>
                </w:r>
                <w:r>
                  <w:rPr>
                    <w:noProof/>
                    <w:webHidden/>
                  </w:rPr>
                  <w:fldChar w:fldCharType="end"/>
                </w:r>
              </w:hyperlink>
            </w:p>
            <w:p w14:paraId="2602FB4A" w14:textId="3FDA96FE" w:rsidR="002B4CC0" w:rsidRDefault="002B4CC0">
              <w:pPr>
                <w:pStyle w:val="TOC2"/>
                <w:rPr>
                  <w:rFonts w:asciiTheme="minorHAnsi" w:hAnsiTheme="minorHAnsi"/>
                  <w:noProof/>
                  <w:sz w:val="22"/>
                </w:rPr>
              </w:pPr>
              <w:hyperlink w:anchor="_Toc15839288" w:history="1">
                <w:r w:rsidRPr="004E747F">
                  <w:rPr>
                    <w:rStyle w:val="Hyperlink"/>
                    <w:noProof/>
                  </w:rPr>
                  <w:t>1.2.</w:t>
                </w:r>
                <w:r>
                  <w:rPr>
                    <w:rFonts w:asciiTheme="minorHAnsi" w:hAnsiTheme="minorHAnsi"/>
                    <w:noProof/>
                    <w:sz w:val="22"/>
                  </w:rPr>
                  <w:tab/>
                </w:r>
                <w:r w:rsidRPr="004E747F">
                  <w:rPr>
                    <w:rStyle w:val="Hyperlink"/>
                    <w:noProof/>
                  </w:rPr>
                  <w:t>Details</w:t>
                </w:r>
                <w:r>
                  <w:rPr>
                    <w:noProof/>
                    <w:webHidden/>
                  </w:rPr>
                  <w:tab/>
                </w:r>
                <w:r>
                  <w:rPr>
                    <w:noProof/>
                    <w:webHidden/>
                  </w:rPr>
                  <w:fldChar w:fldCharType="begin"/>
                </w:r>
                <w:r>
                  <w:rPr>
                    <w:noProof/>
                    <w:webHidden/>
                  </w:rPr>
                  <w:instrText xml:space="preserve"> PAGEREF _Toc15839288 \h </w:instrText>
                </w:r>
                <w:r>
                  <w:rPr>
                    <w:noProof/>
                    <w:webHidden/>
                  </w:rPr>
                </w:r>
                <w:r>
                  <w:rPr>
                    <w:noProof/>
                    <w:webHidden/>
                  </w:rPr>
                  <w:fldChar w:fldCharType="separate"/>
                </w:r>
                <w:r>
                  <w:rPr>
                    <w:noProof/>
                    <w:webHidden/>
                  </w:rPr>
                  <w:t>5</w:t>
                </w:r>
                <w:r>
                  <w:rPr>
                    <w:noProof/>
                    <w:webHidden/>
                  </w:rPr>
                  <w:fldChar w:fldCharType="end"/>
                </w:r>
              </w:hyperlink>
            </w:p>
            <w:p w14:paraId="5B6F0F9C" w14:textId="05E3BD92" w:rsidR="002B4CC0" w:rsidRDefault="002B4CC0">
              <w:pPr>
                <w:pStyle w:val="TOC3"/>
                <w:tabs>
                  <w:tab w:val="left" w:pos="1320"/>
                </w:tabs>
                <w:rPr>
                  <w:rFonts w:asciiTheme="minorHAnsi" w:eastAsiaTheme="minorEastAsia" w:hAnsiTheme="minorHAnsi"/>
                  <w:noProof/>
                  <w:spacing w:val="0"/>
                  <w:sz w:val="22"/>
                  <w:szCs w:val="22"/>
                </w:rPr>
              </w:pPr>
              <w:hyperlink w:anchor="_Toc15839289" w:history="1">
                <w:r w:rsidRPr="004E747F">
                  <w:rPr>
                    <w:rStyle w:val="Hyperlink"/>
                    <w:noProof/>
                  </w:rPr>
                  <w:t>1.2.1.</w:t>
                </w:r>
                <w:r>
                  <w:rPr>
                    <w:rFonts w:asciiTheme="minorHAnsi" w:eastAsiaTheme="minorEastAsia" w:hAnsiTheme="minorHAnsi"/>
                    <w:noProof/>
                    <w:spacing w:val="0"/>
                    <w:sz w:val="22"/>
                    <w:szCs w:val="22"/>
                  </w:rPr>
                  <w:tab/>
                </w:r>
                <w:r w:rsidRPr="004E747F">
                  <w:rPr>
                    <w:rStyle w:val="Hyperlink"/>
                    <w:noProof/>
                  </w:rPr>
                  <w:t>Stadium Entries</w:t>
                </w:r>
                <w:r>
                  <w:rPr>
                    <w:noProof/>
                    <w:webHidden/>
                  </w:rPr>
                  <w:tab/>
                </w:r>
                <w:r>
                  <w:rPr>
                    <w:noProof/>
                    <w:webHidden/>
                  </w:rPr>
                  <w:fldChar w:fldCharType="begin"/>
                </w:r>
                <w:r>
                  <w:rPr>
                    <w:noProof/>
                    <w:webHidden/>
                  </w:rPr>
                  <w:instrText xml:space="preserve"> PAGEREF _Toc15839289 \h </w:instrText>
                </w:r>
                <w:r>
                  <w:rPr>
                    <w:noProof/>
                    <w:webHidden/>
                  </w:rPr>
                </w:r>
                <w:r>
                  <w:rPr>
                    <w:noProof/>
                    <w:webHidden/>
                  </w:rPr>
                  <w:fldChar w:fldCharType="separate"/>
                </w:r>
                <w:r>
                  <w:rPr>
                    <w:noProof/>
                    <w:webHidden/>
                  </w:rPr>
                  <w:t>5</w:t>
                </w:r>
                <w:r>
                  <w:rPr>
                    <w:noProof/>
                    <w:webHidden/>
                  </w:rPr>
                  <w:fldChar w:fldCharType="end"/>
                </w:r>
              </w:hyperlink>
            </w:p>
            <w:p w14:paraId="4EB6C9AF" w14:textId="7761B02B" w:rsidR="002B4CC0" w:rsidRDefault="002B4CC0">
              <w:pPr>
                <w:pStyle w:val="TOC3"/>
                <w:tabs>
                  <w:tab w:val="left" w:pos="1320"/>
                </w:tabs>
                <w:rPr>
                  <w:rFonts w:asciiTheme="minorHAnsi" w:eastAsiaTheme="minorEastAsia" w:hAnsiTheme="minorHAnsi"/>
                  <w:noProof/>
                  <w:spacing w:val="0"/>
                  <w:sz w:val="22"/>
                  <w:szCs w:val="22"/>
                </w:rPr>
              </w:pPr>
              <w:hyperlink w:anchor="_Toc15839290" w:history="1">
                <w:r w:rsidRPr="004E747F">
                  <w:rPr>
                    <w:rStyle w:val="Hyperlink"/>
                    <w:noProof/>
                  </w:rPr>
                  <w:t>1.2.2.</w:t>
                </w:r>
                <w:r>
                  <w:rPr>
                    <w:rFonts w:asciiTheme="minorHAnsi" w:eastAsiaTheme="minorEastAsia" w:hAnsiTheme="minorHAnsi"/>
                    <w:noProof/>
                    <w:spacing w:val="0"/>
                    <w:sz w:val="22"/>
                    <w:szCs w:val="22"/>
                  </w:rPr>
                  <w:tab/>
                </w:r>
                <w:r w:rsidRPr="004E747F">
                  <w:rPr>
                    <w:rStyle w:val="Hyperlink"/>
                    <w:noProof/>
                  </w:rPr>
                  <w:t>[System Controllers]</w:t>
                </w:r>
                <w:r>
                  <w:rPr>
                    <w:noProof/>
                    <w:webHidden/>
                  </w:rPr>
                  <w:tab/>
                </w:r>
                <w:r>
                  <w:rPr>
                    <w:noProof/>
                    <w:webHidden/>
                  </w:rPr>
                  <w:fldChar w:fldCharType="begin"/>
                </w:r>
                <w:r>
                  <w:rPr>
                    <w:noProof/>
                    <w:webHidden/>
                  </w:rPr>
                  <w:instrText xml:space="preserve"> PAGEREF _Toc15839290 \h </w:instrText>
                </w:r>
                <w:r>
                  <w:rPr>
                    <w:noProof/>
                    <w:webHidden/>
                  </w:rPr>
                </w:r>
                <w:r>
                  <w:rPr>
                    <w:noProof/>
                    <w:webHidden/>
                  </w:rPr>
                  <w:fldChar w:fldCharType="separate"/>
                </w:r>
                <w:r>
                  <w:rPr>
                    <w:noProof/>
                    <w:webHidden/>
                  </w:rPr>
                  <w:t>5</w:t>
                </w:r>
                <w:r>
                  <w:rPr>
                    <w:noProof/>
                    <w:webHidden/>
                  </w:rPr>
                  <w:fldChar w:fldCharType="end"/>
                </w:r>
              </w:hyperlink>
            </w:p>
            <w:p w14:paraId="55641BA2" w14:textId="5FE2170C" w:rsidR="002B4CC0" w:rsidRDefault="002B4CC0">
              <w:pPr>
                <w:pStyle w:val="TOC3"/>
                <w:tabs>
                  <w:tab w:val="left" w:pos="1320"/>
                </w:tabs>
                <w:rPr>
                  <w:rFonts w:asciiTheme="minorHAnsi" w:eastAsiaTheme="minorEastAsia" w:hAnsiTheme="minorHAnsi"/>
                  <w:noProof/>
                  <w:spacing w:val="0"/>
                  <w:sz w:val="22"/>
                  <w:szCs w:val="22"/>
                </w:rPr>
              </w:pPr>
              <w:hyperlink w:anchor="_Toc15839291" w:history="1">
                <w:r w:rsidRPr="004E747F">
                  <w:rPr>
                    <w:rStyle w:val="Hyperlink"/>
                    <w:noProof/>
                  </w:rPr>
                  <w:t>1.2.3.</w:t>
                </w:r>
                <w:r>
                  <w:rPr>
                    <w:rFonts w:asciiTheme="minorHAnsi" w:eastAsiaTheme="minorEastAsia" w:hAnsiTheme="minorHAnsi"/>
                    <w:noProof/>
                    <w:spacing w:val="0"/>
                    <w:sz w:val="22"/>
                    <w:szCs w:val="22"/>
                  </w:rPr>
                  <w:tab/>
                </w:r>
                <w:r w:rsidRPr="004E747F">
                  <w:rPr>
                    <w:rStyle w:val="Hyperlink"/>
                    <w:noProof/>
                  </w:rPr>
                  <w:t>[Integration Layer]</w:t>
                </w:r>
                <w:r>
                  <w:rPr>
                    <w:noProof/>
                    <w:webHidden/>
                  </w:rPr>
                  <w:tab/>
                </w:r>
                <w:r>
                  <w:rPr>
                    <w:noProof/>
                    <w:webHidden/>
                  </w:rPr>
                  <w:fldChar w:fldCharType="begin"/>
                </w:r>
                <w:r>
                  <w:rPr>
                    <w:noProof/>
                    <w:webHidden/>
                  </w:rPr>
                  <w:instrText xml:space="preserve"> PAGEREF _Toc15839291 \h </w:instrText>
                </w:r>
                <w:r>
                  <w:rPr>
                    <w:noProof/>
                    <w:webHidden/>
                  </w:rPr>
                </w:r>
                <w:r>
                  <w:rPr>
                    <w:noProof/>
                    <w:webHidden/>
                  </w:rPr>
                  <w:fldChar w:fldCharType="separate"/>
                </w:r>
                <w:r>
                  <w:rPr>
                    <w:noProof/>
                    <w:webHidden/>
                  </w:rPr>
                  <w:t>6</w:t>
                </w:r>
                <w:r>
                  <w:rPr>
                    <w:noProof/>
                    <w:webHidden/>
                  </w:rPr>
                  <w:fldChar w:fldCharType="end"/>
                </w:r>
              </w:hyperlink>
            </w:p>
            <w:p w14:paraId="7C85069E" w14:textId="36543E05" w:rsidR="002B4CC0" w:rsidRDefault="002B4CC0">
              <w:pPr>
                <w:pStyle w:val="TOC3"/>
                <w:tabs>
                  <w:tab w:val="left" w:pos="1320"/>
                </w:tabs>
                <w:rPr>
                  <w:rFonts w:asciiTheme="minorHAnsi" w:eastAsiaTheme="minorEastAsia" w:hAnsiTheme="minorHAnsi"/>
                  <w:noProof/>
                  <w:spacing w:val="0"/>
                  <w:sz w:val="22"/>
                  <w:szCs w:val="22"/>
                </w:rPr>
              </w:pPr>
              <w:hyperlink w:anchor="_Toc15839292" w:history="1">
                <w:r w:rsidRPr="004E747F">
                  <w:rPr>
                    <w:rStyle w:val="Hyperlink"/>
                    <w:noProof/>
                  </w:rPr>
                  <w:t>1.2.4.</w:t>
                </w:r>
                <w:r>
                  <w:rPr>
                    <w:rFonts w:asciiTheme="minorHAnsi" w:eastAsiaTheme="minorEastAsia" w:hAnsiTheme="minorHAnsi"/>
                    <w:noProof/>
                    <w:spacing w:val="0"/>
                    <w:sz w:val="22"/>
                    <w:szCs w:val="22"/>
                  </w:rPr>
                  <w:tab/>
                </w:r>
                <w:r w:rsidRPr="004E747F">
                  <w:rPr>
                    <w:rStyle w:val="Hyperlink"/>
                    <w:noProof/>
                  </w:rPr>
                  <w:t>[TAM Pro]</w:t>
                </w:r>
                <w:r>
                  <w:rPr>
                    <w:noProof/>
                    <w:webHidden/>
                  </w:rPr>
                  <w:tab/>
                </w:r>
                <w:r>
                  <w:rPr>
                    <w:noProof/>
                    <w:webHidden/>
                  </w:rPr>
                  <w:fldChar w:fldCharType="begin"/>
                </w:r>
                <w:r>
                  <w:rPr>
                    <w:noProof/>
                    <w:webHidden/>
                  </w:rPr>
                  <w:instrText xml:space="preserve"> PAGEREF _Toc15839292 \h </w:instrText>
                </w:r>
                <w:r>
                  <w:rPr>
                    <w:noProof/>
                    <w:webHidden/>
                  </w:rPr>
                </w:r>
                <w:r>
                  <w:rPr>
                    <w:noProof/>
                    <w:webHidden/>
                  </w:rPr>
                  <w:fldChar w:fldCharType="separate"/>
                </w:r>
                <w:r>
                  <w:rPr>
                    <w:noProof/>
                    <w:webHidden/>
                  </w:rPr>
                  <w:t>6</w:t>
                </w:r>
                <w:r>
                  <w:rPr>
                    <w:noProof/>
                    <w:webHidden/>
                  </w:rPr>
                  <w:fldChar w:fldCharType="end"/>
                </w:r>
              </w:hyperlink>
            </w:p>
            <w:p w14:paraId="165BC367" w14:textId="2DA03BE7" w:rsidR="002B4CC0" w:rsidRDefault="002B4CC0">
              <w:pPr>
                <w:pStyle w:val="TOC3"/>
                <w:tabs>
                  <w:tab w:val="left" w:pos="1320"/>
                </w:tabs>
                <w:rPr>
                  <w:rFonts w:asciiTheme="minorHAnsi" w:eastAsiaTheme="minorEastAsia" w:hAnsiTheme="minorHAnsi"/>
                  <w:noProof/>
                  <w:spacing w:val="0"/>
                  <w:sz w:val="22"/>
                  <w:szCs w:val="22"/>
                </w:rPr>
              </w:pPr>
              <w:hyperlink w:anchor="_Toc15839293" w:history="1">
                <w:r w:rsidRPr="004E747F">
                  <w:rPr>
                    <w:rStyle w:val="Hyperlink"/>
                    <w:noProof/>
                  </w:rPr>
                  <w:t>1.2.5.</w:t>
                </w:r>
                <w:r>
                  <w:rPr>
                    <w:rFonts w:asciiTheme="minorHAnsi" w:eastAsiaTheme="minorEastAsia" w:hAnsiTheme="minorHAnsi"/>
                    <w:noProof/>
                    <w:spacing w:val="0"/>
                    <w:sz w:val="22"/>
                    <w:szCs w:val="22"/>
                  </w:rPr>
                  <w:tab/>
                </w:r>
                <w:r w:rsidRPr="004E747F">
                  <w:rPr>
                    <w:rStyle w:val="Hyperlink"/>
                    <w:noProof/>
                  </w:rPr>
                  <w:t>[FAN ID]</w:t>
                </w:r>
                <w:r>
                  <w:rPr>
                    <w:noProof/>
                    <w:webHidden/>
                  </w:rPr>
                  <w:tab/>
                </w:r>
                <w:r>
                  <w:rPr>
                    <w:noProof/>
                    <w:webHidden/>
                  </w:rPr>
                  <w:fldChar w:fldCharType="begin"/>
                </w:r>
                <w:r>
                  <w:rPr>
                    <w:noProof/>
                    <w:webHidden/>
                  </w:rPr>
                  <w:instrText xml:space="preserve"> PAGEREF _Toc15839293 \h </w:instrText>
                </w:r>
                <w:r>
                  <w:rPr>
                    <w:noProof/>
                    <w:webHidden/>
                  </w:rPr>
                </w:r>
                <w:r>
                  <w:rPr>
                    <w:noProof/>
                    <w:webHidden/>
                  </w:rPr>
                  <w:fldChar w:fldCharType="separate"/>
                </w:r>
                <w:r>
                  <w:rPr>
                    <w:noProof/>
                    <w:webHidden/>
                  </w:rPr>
                  <w:t>6</w:t>
                </w:r>
                <w:r>
                  <w:rPr>
                    <w:noProof/>
                    <w:webHidden/>
                  </w:rPr>
                  <w:fldChar w:fldCharType="end"/>
                </w:r>
              </w:hyperlink>
            </w:p>
            <w:p w14:paraId="5963FE63" w14:textId="5956E08E" w:rsidR="002B4CC0" w:rsidRDefault="002B4CC0">
              <w:pPr>
                <w:pStyle w:val="TOC1"/>
                <w:rPr>
                  <w:rFonts w:asciiTheme="minorHAnsi" w:hAnsiTheme="minorHAnsi"/>
                  <w:sz w:val="22"/>
                </w:rPr>
              </w:pPr>
              <w:hyperlink w:anchor="_Toc15839294" w:history="1">
                <w:r w:rsidRPr="004E747F">
                  <w:rPr>
                    <w:rStyle w:val="Hyperlink"/>
                  </w:rPr>
                  <w:t>2.</w:t>
                </w:r>
                <w:r>
                  <w:rPr>
                    <w:rFonts w:asciiTheme="minorHAnsi" w:hAnsiTheme="minorHAnsi"/>
                    <w:sz w:val="22"/>
                  </w:rPr>
                  <w:tab/>
                </w:r>
                <w:r w:rsidRPr="004E747F">
                  <w:rPr>
                    <w:rStyle w:val="Hyperlink"/>
                  </w:rPr>
                  <w:t>Physical View</w:t>
                </w:r>
                <w:r>
                  <w:rPr>
                    <w:webHidden/>
                  </w:rPr>
                  <w:tab/>
                </w:r>
                <w:r>
                  <w:rPr>
                    <w:webHidden/>
                  </w:rPr>
                  <w:fldChar w:fldCharType="begin"/>
                </w:r>
                <w:r>
                  <w:rPr>
                    <w:webHidden/>
                  </w:rPr>
                  <w:instrText xml:space="preserve"> PAGEREF _Toc15839294 \h </w:instrText>
                </w:r>
                <w:r>
                  <w:rPr>
                    <w:webHidden/>
                  </w:rPr>
                </w:r>
                <w:r>
                  <w:rPr>
                    <w:webHidden/>
                  </w:rPr>
                  <w:fldChar w:fldCharType="separate"/>
                </w:r>
                <w:r>
                  <w:rPr>
                    <w:webHidden/>
                  </w:rPr>
                  <w:t>7</w:t>
                </w:r>
                <w:r>
                  <w:rPr>
                    <w:webHidden/>
                  </w:rPr>
                  <w:fldChar w:fldCharType="end"/>
                </w:r>
              </w:hyperlink>
            </w:p>
            <w:p w14:paraId="6C23101A" w14:textId="5420B13F" w:rsidR="002B4CC0" w:rsidRDefault="002B4CC0">
              <w:pPr>
                <w:pStyle w:val="TOC2"/>
                <w:rPr>
                  <w:rFonts w:asciiTheme="minorHAnsi" w:hAnsiTheme="minorHAnsi"/>
                  <w:noProof/>
                  <w:sz w:val="22"/>
                </w:rPr>
              </w:pPr>
              <w:hyperlink w:anchor="_Toc15839295" w:history="1">
                <w:r w:rsidRPr="004E747F">
                  <w:rPr>
                    <w:rStyle w:val="Hyperlink"/>
                    <w:noProof/>
                  </w:rPr>
                  <w:t>2.1.</w:t>
                </w:r>
                <w:r>
                  <w:rPr>
                    <w:rFonts w:asciiTheme="minorHAnsi" w:hAnsiTheme="minorHAnsi"/>
                    <w:noProof/>
                    <w:sz w:val="22"/>
                  </w:rPr>
                  <w:tab/>
                </w:r>
                <w:r w:rsidRPr="004E747F">
                  <w:rPr>
                    <w:rStyle w:val="Hyperlink"/>
                    <w:noProof/>
                  </w:rPr>
                  <w:t>Overview</w:t>
                </w:r>
                <w:r>
                  <w:rPr>
                    <w:noProof/>
                    <w:webHidden/>
                  </w:rPr>
                  <w:tab/>
                </w:r>
                <w:r>
                  <w:rPr>
                    <w:noProof/>
                    <w:webHidden/>
                  </w:rPr>
                  <w:fldChar w:fldCharType="begin"/>
                </w:r>
                <w:r>
                  <w:rPr>
                    <w:noProof/>
                    <w:webHidden/>
                  </w:rPr>
                  <w:instrText xml:space="preserve"> PAGEREF _Toc15839295 \h </w:instrText>
                </w:r>
                <w:r>
                  <w:rPr>
                    <w:noProof/>
                    <w:webHidden/>
                  </w:rPr>
                </w:r>
                <w:r>
                  <w:rPr>
                    <w:noProof/>
                    <w:webHidden/>
                  </w:rPr>
                  <w:fldChar w:fldCharType="separate"/>
                </w:r>
                <w:r>
                  <w:rPr>
                    <w:noProof/>
                    <w:webHidden/>
                  </w:rPr>
                  <w:t>7</w:t>
                </w:r>
                <w:r>
                  <w:rPr>
                    <w:noProof/>
                    <w:webHidden/>
                  </w:rPr>
                  <w:fldChar w:fldCharType="end"/>
                </w:r>
              </w:hyperlink>
            </w:p>
            <w:p w14:paraId="182DA41E" w14:textId="0EBCC7F7" w:rsidR="002B4CC0" w:rsidRDefault="002B4CC0">
              <w:pPr>
                <w:pStyle w:val="TOC2"/>
                <w:rPr>
                  <w:rFonts w:asciiTheme="minorHAnsi" w:hAnsiTheme="minorHAnsi"/>
                  <w:noProof/>
                  <w:sz w:val="22"/>
                </w:rPr>
              </w:pPr>
              <w:hyperlink w:anchor="_Toc15839296" w:history="1">
                <w:r w:rsidRPr="004E747F">
                  <w:rPr>
                    <w:rStyle w:val="Hyperlink"/>
                    <w:noProof/>
                  </w:rPr>
                  <w:t>2.2.</w:t>
                </w:r>
                <w:r>
                  <w:rPr>
                    <w:rFonts w:asciiTheme="minorHAnsi" w:hAnsiTheme="minorHAnsi"/>
                    <w:noProof/>
                    <w:sz w:val="22"/>
                  </w:rPr>
                  <w:tab/>
                </w:r>
                <w:r w:rsidRPr="004E747F">
                  <w:rPr>
                    <w:rStyle w:val="Hyperlink"/>
                    <w:noProof/>
                  </w:rPr>
                  <w:t>Details</w:t>
                </w:r>
                <w:r>
                  <w:rPr>
                    <w:noProof/>
                    <w:webHidden/>
                  </w:rPr>
                  <w:tab/>
                </w:r>
                <w:r>
                  <w:rPr>
                    <w:noProof/>
                    <w:webHidden/>
                  </w:rPr>
                  <w:fldChar w:fldCharType="begin"/>
                </w:r>
                <w:r>
                  <w:rPr>
                    <w:noProof/>
                    <w:webHidden/>
                  </w:rPr>
                  <w:instrText xml:space="preserve"> PAGEREF _Toc15839296 \h </w:instrText>
                </w:r>
                <w:r>
                  <w:rPr>
                    <w:noProof/>
                    <w:webHidden/>
                  </w:rPr>
                </w:r>
                <w:r>
                  <w:rPr>
                    <w:noProof/>
                    <w:webHidden/>
                  </w:rPr>
                  <w:fldChar w:fldCharType="separate"/>
                </w:r>
                <w:r>
                  <w:rPr>
                    <w:noProof/>
                    <w:webHidden/>
                  </w:rPr>
                  <w:t>8</w:t>
                </w:r>
                <w:r>
                  <w:rPr>
                    <w:noProof/>
                    <w:webHidden/>
                  </w:rPr>
                  <w:fldChar w:fldCharType="end"/>
                </w:r>
              </w:hyperlink>
            </w:p>
            <w:p w14:paraId="29FDD151" w14:textId="1E5939D5" w:rsidR="002B4CC0" w:rsidRDefault="002B4CC0">
              <w:pPr>
                <w:pStyle w:val="TOC3"/>
                <w:tabs>
                  <w:tab w:val="left" w:pos="1320"/>
                </w:tabs>
                <w:rPr>
                  <w:rFonts w:asciiTheme="minorHAnsi" w:eastAsiaTheme="minorEastAsia" w:hAnsiTheme="minorHAnsi"/>
                  <w:noProof/>
                  <w:spacing w:val="0"/>
                  <w:sz w:val="22"/>
                  <w:szCs w:val="22"/>
                </w:rPr>
              </w:pPr>
              <w:hyperlink w:anchor="_Toc15839297" w:history="1">
                <w:r w:rsidRPr="004E747F">
                  <w:rPr>
                    <w:rStyle w:val="Hyperlink"/>
                    <w:noProof/>
                  </w:rPr>
                  <w:t>2.2.1.</w:t>
                </w:r>
                <w:r>
                  <w:rPr>
                    <w:rFonts w:asciiTheme="minorHAnsi" w:eastAsiaTheme="minorEastAsia" w:hAnsiTheme="minorHAnsi"/>
                    <w:noProof/>
                    <w:spacing w:val="0"/>
                    <w:sz w:val="22"/>
                    <w:szCs w:val="22"/>
                  </w:rPr>
                  <w:tab/>
                </w:r>
                <w:r w:rsidRPr="004E747F">
                  <w:rPr>
                    <w:rStyle w:val="Hyperlink"/>
                    <w:noProof/>
                  </w:rPr>
                  <w:t>Controllers</w:t>
                </w:r>
                <w:r>
                  <w:rPr>
                    <w:noProof/>
                    <w:webHidden/>
                  </w:rPr>
                  <w:tab/>
                </w:r>
                <w:r>
                  <w:rPr>
                    <w:noProof/>
                    <w:webHidden/>
                  </w:rPr>
                  <w:fldChar w:fldCharType="begin"/>
                </w:r>
                <w:r>
                  <w:rPr>
                    <w:noProof/>
                    <w:webHidden/>
                  </w:rPr>
                  <w:instrText xml:space="preserve"> PAGEREF _Toc15839297 \h </w:instrText>
                </w:r>
                <w:r>
                  <w:rPr>
                    <w:noProof/>
                    <w:webHidden/>
                  </w:rPr>
                </w:r>
                <w:r>
                  <w:rPr>
                    <w:noProof/>
                    <w:webHidden/>
                  </w:rPr>
                  <w:fldChar w:fldCharType="separate"/>
                </w:r>
                <w:r>
                  <w:rPr>
                    <w:noProof/>
                    <w:webHidden/>
                  </w:rPr>
                  <w:t>8</w:t>
                </w:r>
                <w:r>
                  <w:rPr>
                    <w:noProof/>
                    <w:webHidden/>
                  </w:rPr>
                  <w:fldChar w:fldCharType="end"/>
                </w:r>
              </w:hyperlink>
            </w:p>
            <w:p w14:paraId="0953CFAB" w14:textId="7D85EE71" w:rsidR="002B4CC0" w:rsidRDefault="002B4CC0">
              <w:pPr>
                <w:pStyle w:val="TOC3"/>
                <w:tabs>
                  <w:tab w:val="left" w:pos="1320"/>
                </w:tabs>
                <w:rPr>
                  <w:rFonts w:asciiTheme="minorHAnsi" w:eastAsiaTheme="minorEastAsia" w:hAnsiTheme="minorHAnsi"/>
                  <w:noProof/>
                  <w:spacing w:val="0"/>
                  <w:sz w:val="22"/>
                  <w:szCs w:val="22"/>
                </w:rPr>
              </w:pPr>
              <w:hyperlink w:anchor="_Toc15839298" w:history="1">
                <w:r w:rsidRPr="004E747F">
                  <w:rPr>
                    <w:rStyle w:val="Hyperlink"/>
                    <w:noProof/>
                  </w:rPr>
                  <w:t>2.2.2.</w:t>
                </w:r>
                <w:r>
                  <w:rPr>
                    <w:rFonts w:asciiTheme="minorHAnsi" w:eastAsiaTheme="minorEastAsia" w:hAnsiTheme="minorHAnsi"/>
                    <w:noProof/>
                    <w:spacing w:val="0"/>
                    <w:sz w:val="22"/>
                    <w:szCs w:val="22"/>
                  </w:rPr>
                  <w:tab/>
                </w:r>
                <w:r w:rsidRPr="004E747F">
                  <w:rPr>
                    <w:rStyle w:val="Hyperlink"/>
                    <w:noProof/>
                  </w:rPr>
                  <w:t>Integration</w:t>
                </w:r>
                <w:r>
                  <w:rPr>
                    <w:noProof/>
                    <w:webHidden/>
                  </w:rPr>
                  <w:tab/>
                </w:r>
                <w:r>
                  <w:rPr>
                    <w:noProof/>
                    <w:webHidden/>
                  </w:rPr>
                  <w:fldChar w:fldCharType="begin"/>
                </w:r>
                <w:r>
                  <w:rPr>
                    <w:noProof/>
                    <w:webHidden/>
                  </w:rPr>
                  <w:instrText xml:space="preserve"> PAGEREF _Toc15839298 \h </w:instrText>
                </w:r>
                <w:r>
                  <w:rPr>
                    <w:noProof/>
                    <w:webHidden/>
                  </w:rPr>
                </w:r>
                <w:r>
                  <w:rPr>
                    <w:noProof/>
                    <w:webHidden/>
                  </w:rPr>
                  <w:fldChar w:fldCharType="separate"/>
                </w:r>
                <w:r>
                  <w:rPr>
                    <w:noProof/>
                    <w:webHidden/>
                  </w:rPr>
                  <w:t>8</w:t>
                </w:r>
                <w:r>
                  <w:rPr>
                    <w:noProof/>
                    <w:webHidden/>
                  </w:rPr>
                  <w:fldChar w:fldCharType="end"/>
                </w:r>
              </w:hyperlink>
            </w:p>
            <w:p w14:paraId="6F529248" w14:textId="7B4F5F84" w:rsidR="002B4CC0" w:rsidRDefault="002B4CC0">
              <w:pPr>
                <w:pStyle w:val="TOC3"/>
                <w:tabs>
                  <w:tab w:val="left" w:pos="1320"/>
                </w:tabs>
                <w:rPr>
                  <w:rFonts w:asciiTheme="minorHAnsi" w:eastAsiaTheme="minorEastAsia" w:hAnsiTheme="minorHAnsi"/>
                  <w:noProof/>
                  <w:spacing w:val="0"/>
                  <w:sz w:val="22"/>
                  <w:szCs w:val="22"/>
                </w:rPr>
              </w:pPr>
              <w:hyperlink w:anchor="_Toc15839299" w:history="1">
                <w:r w:rsidRPr="004E747F">
                  <w:rPr>
                    <w:rStyle w:val="Hyperlink"/>
                    <w:noProof/>
                  </w:rPr>
                  <w:t>2.2.3.</w:t>
                </w:r>
                <w:r>
                  <w:rPr>
                    <w:rFonts w:asciiTheme="minorHAnsi" w:eastAsiaTheme="minorEastAsia" w:hAnsiTheme="minorHAnsi"/>
                    <w:noProof/>
                    <w:spacing w:val="0"/>
                    <w:sz w:val="22"/>
                    <w:szCs w:val="22"/>
                  </w:rPr>
                  <w:tab/>
                </w:r>
                <w:r w:rsidRPr="004E747F">
                  <w:rPr>
                    <w:rStyle w:val="Hyperlink"/>
                    <w:noProof/>
                  </w:rPr>
                  <w:t>Backend</w:t>
                </w:r>
                <w:r>
                  <w:rPr>
                    <w:noProof/>
                    <w:webHidden/>
                  </w:rPr>
                  <w:tab/>
                </w:r>
                <w:r>
                  <w:rPr>
                    <w:noProof/>
                    <w:webHidden/>
                  </w:rPr>
                  <w:fldChar w:fldCharType="begin"/>
                </w:r>
                <w:r>
                  <w:rPr>
                    <w:noProof/>
                    <w:webHidden/>
                  </w:rPr>
                  <w:instrText xml:space="preserve"> PAGEREF _Toc15839299 \h </w:instrText>
                </w:r>
                <w:r>
                  <w:rPr>
                    <w:noProof/>
                    <w:webHidden/>
                  </w:rPr>
                </w:r>
                <w:r>
                  <w:rPr>
                    <w:noProof/>
                    <w:webHidden/>
                  </w:rPr>
                  <w:fldChar w:fldCharType="separate"/>
                </w:r>
                <w:r>
                  <w:rPr>
                    <w:noProof/>
                    <w:webHidden/>
                  </w:rPr>
                  <w:t>9</w:t>
                </w:r>
                <w:r>
                  <w:rPr>
                    <w:noProof/>
                    <w:webHidden/>
                  </w:rPr>
                  <w:fldChar w:fldCharType="end"/>
                </w:r>
              </w:hyperlink>
            </w:p>
            <w:p w14:paraId="4DC2D914" w14:textId="6AE9A3A4" w:rsidR="002B4CC0" w:rsidRDefault="002B4CC0">
              <w:pPr>
                <w:pStyle w:val="TOC3"/>
                <w:tabs>
                  <w:tab w:val="left" w:pos="1320"/>
                </w:tabs>
                <w:rPr>
                  <w:rFonts w:asciiTheme="minorHAnsi" w:eastAsiaTheme="minorEastAsia" w:hAnsiTheme="minorHAnsi"/>
                  <w:noProof/>
                  <w:spacing w:val="0"/>
                  <w:sz w:val="22"/>
                  <w:szCs w:val="22"/>
                </w:rPr>
              </w:pPr>
              <w:hyperlink w:anchor="_Toc15839300" w:history="1">
                <w:r w:rsidRPr="004E747F">
                  <w:rPr>
                    <w:rStyle w:val="Hyperlink"/>
                    <w:noProof/>
                  </w:rPr>
                  <w:t>2.2.4.</w:t>
                </w:r>
                <w:r>
                  <w:rPr>
                    <w:rFonts w:asciiTheme="minorHAnsi" w:eastAsiaTheme="minorEastAsia" w:hAnsiTheme="minorHAnsi"/>
                    <w:noProof/>
                    <w:spacing w:val="0"/>
                    <w:sz w:val="22"/>
                    <w:szCs w:val="22"/>
                  </w:rPr>
                  <w:tab/>
                </w:r>
                <w:r w:rsidRPr="004E747F">
                  <w:rPr>
                    <w:rStyle w:val="Hyperlink"/>
                    <w:noProof/>
                  </w:rPr>
                  <w:t>Database</w:t>
                </w:r>
                <w:r>
                  <w:rPr>
                    <w:noProof/>
                    <w:webHidden/>
                  </w:rPr>
                  <w:tab/>
                </w:r>
                <w:r>
                  <w:rPr>
                    <w:noProof/>
                    <w:webHidden/>
                  </w:rPr>
                  <w:fldChar w:fldCharType="begin"/>
                </w:r>
                <w:r>
                  <w:rPr>
                    <w:noProof/>
                    <w:webHidden/>
                  </w:rPr>
                  <w:instrText xml:space="preserve"> PAGEREF _Toc15839300 \h </w:instrText>
                </w:r>
                <w:r>
                  <w:rPr>
                    <w:noProof/>
                    <w:webHidden/>
                  </w:rPr>
                </w:r>
                <w:r>
                  <w:rPr>
                    <w:noProof/>
                    <w:webHidden/>
                  </w:rPr>
                  <w:fldChar w:fldCharType="separate"/>
                </w:r>
                <w:r>
                  <w:rPr>
                    <w:noProof/>
                    <w:webHidden/>
                  </w:rPr>
                  <w:t>9</w:t>
                </w:r>
                <w:r>
                  <w:rPr>
                    <w:noProof/>
                    <w:webHidden/>
                  </w:rPr>
                  <w:fldChar w:fldCharType="end"/>
                </w:r>
              </w:hyperlink>
            </w:p>
            <w:p w14:paraId="470EB719" w14:textId="155993CF" w:rsidR="002B4CC0" w:rsidRDefault="002B4CC0">
              <w:pPr>
                <w:pStyle w:val="TOC1"/>
                <w:rPr>
                  <w:rFonts w:asciiTheme="minorHAnsi" w:hAnsiTheme="minorHAnsi"/>
                  <w:sz w:val="22"/>
                </w:rPr>
              </w:pPr>
              <w:hyperlink w:anchor="_Toc15839301" w:history="1">
                <w:r w:rsidRPr="004E747F">
                  <w:rPr>
                    <w:rStyle w:val="Hyperlink"/>
                  </w:rPr>
                  <w:t>3.</w:t>
                </w:r>
                <w:r>
                  <w:rPr>
                    <w:rFonts w:asciiTheme="minorHAnsi" w:hAnsiTheme="minorHAnsi"/>
                    <w:sz w:val="22"/>
                  </w:rPr>
                  <w:tab/>
                </w:r>
                <w:r w:rsidRPr="004E747F">
                  <w:rPr>
                    <w:rStyle w:val="Hyperlink"/>
                  </w:rPr>
                  <w:t>User Stories</w:t>
                </w:r>
                <w:r>
                  <w:rPr>
                    <w:webHidden/>
                  </w:rPr>
                  <w:tab/>
                </w:r>
                <w:r>
                  <w:rPr>
                    <w:webHidden/>
                  </w:rPr>
                  <w:fldChar w:fldCharType="begin"/>
                </w:r>
                <w:r>
                  <w:rPr>
                    <w:webHidden/>
                  </w:rPr>
                  <w:instrText xml:space="preserve"> PAGEREF _Toc15839301 \h </w:instrText>
                </w:r>
                <w:r>
                  <w:rPr>
                    <w:webHidden/>
                  </w:rPr>
                </w:r>
                <w:r>
                  <w:rPr>
                    <w:webHidden/>
                  </w:rPr>
                  <w:fldChar w:fldCharType="separate"/>
                </w:r>
                <w:r>
                  <w:rPr>
                    <w:webHidden/>
                  </w:rPr>
                  <w:t>9</w:t>
                </w:r>
                <w:r>
                  <w:rPr>
                    <w:webHidden/>
                  </w:rPr>
                  <w:fldChar w:fldCharType="end"/>
                </w:r>
              </w:hyperlink>
            </w:p>
            <w:p w14:paraId="1A9303F7" w14:textId="3E305157" w:rsidR="002B4CC0" w:rsidRDefault="002B4CC0">
              <w:pPr>
                <w:pStyle w:val="TOC2"/>
                <w:rPr>
                  <w:rFonts w:asciiTheme="minorHAnsi" w:hAnsiTheme="minorHAnsi"/>
                  <w:noProof/>
                  <w:sz w:val="22"/>
                </w:rPr>
              </w:pPr>
              <w:hyperlink w:anchor="_Toc15839302" w:history="1">
                <w:r w:rsidRPr="004E747F">
                  <w:rPr>
                    <w:rStyle w:val="Hyperlink"/>
                    <w:noProof/>
                  </w:rPr>
                  <w:t>3.1.</w:t>
                </w:r>
                <w:r>
                  <w:rPr>
                    <w:rFonts w:asciiTheme="minorHAnsi" w:hAnsiTheme="minorHAnsi"/>
                    <w:noProof/>
                    <w:sz w:val="22"/>
                  </w:rPr>
                  <w:tab/>
                </w:r>
                <w:r w:rsidRPr="004E747F">
                  <w:rPr>
                    <w:rStyle w:val="Hyperlink"/>
                    <w:noProof/>
                  </w:rPr>
                  <w:t>Conceptual</w:t>
                </w:r>
                <w:r>
                  <w:rPr>
                    <w:noProof/>
                    <w:webHidden/>
                  </w:rPr>
                  <w:tab/>
                </w:r>
                <w:r>
                  <w:rPr>
                    <w:noProof/>
                    <w:webHidden/>
                  </w:rPr>
                  <w:fldChar w:fldCharType="begin"/>
                </w:r>
                <w:r>
                  <w:rPr>
                    <w:noProof/>
                    <w:webHidden/>
                  </w:rPr>
                  <w:instrText xml:space="preserve"> PAGEREF _Toc15839302 \h </w:instrText>
                </w:r>
                <w:r>
                  <w:rPr>
                    <w:noProof/>
                    <w:webHidden/>
                  </w:rPr>
                </w:r>
                <w:r>
                  <w:rPr>
                    <w:noProof/>
                    <w:webHidden/>
                  </w:rPr>
                  <w:fldChar w:fldCharType="separate"/>
                </w:r>
                <w:r>
                  <w:rPr>
                    <w:noProof/>
                    <w:webHidden/>
                  </w:rPr>
                  <w:t>9</w:t>
                </w:r>
                <w:r>
                  <w:rPr>
                    <w:noProof/>
                    <w:webHidden/>
                  </w:rPr>
                  <w:fldChar w:fldCharType="end"/>
                </w:r>
              </w:hyperlink>
            </w:p>
            <w:p w14:paraId="72447455" w14:textId="7CF249A9" w:rsidR="00352456" w:rsidRPr="007D2234" w:rsidRDefault="002541E2" w:rsidP="00276EDD">
              <w:pPr>
                <w:sectPr w:rsidR="00352456" w:rsidRPr="007D2234" w:rsidSect="00A72BC1">
                  <w:footerReference w:type="default" r:id="rId15"/>
                  <w:pgSz w:w="11907" w:h="16839" w:code="9"/>
                  <w:pgMar w:top="1440" w:right="1440" w:bottom="1440" w:left="1440" w:header="706" w:footer="0" w:gutter="0"/>
                  <w:pgNumType w:start="2"/>
                  <w:cols w:space="720"/>
                  <w:docGrid w:linePitch="360"/>
                </w:sectPr>
              </w:pPr>
              <w:r>
                <w:rPr>
                  <w:b/>
                  <w:bCs/>
                  <w:noProof/>
                  <w:sz w:val="24"/>
                </w:rPr>
                <w:fldChar w:fldCharType="end"/>
              </w:r>
            </w:p>
            <w:bookmarkStart w:id="1" w:name="_GoBack" w:displacedByCustomXml="next"/>
            <w:bookmarkEnd w:id="1" w:displacedByCustomXml="next"/>
          </w:sdtContent>
        </w:sdt>
        <w:p w14:paraId="4834D71E" w14:textId="46B6CEF3" w:rsidR="00D20C57" w:rsidRDefault="00F31217" w:rsidP="00D20C57">
          <w:pPr>
            <w:pStyle w:val="Heading1Numbered"/>
            <w:numPr>
              <w:ilvl w:val="0"/>
              <w:numId w:val="11"/>
            </w:numPr>
          </w:pPr>
          <w:bookmarkStart w:id="2" w:name="_Toc492766850"/>
          <w:bookmarkStart w:id="3" w:name="_Toc110227495"/>
          <w:bookmarkStart w:id="4" w:name="_Toc15839286"/>
          <w:r>
            <w:lastRenderedPageBreak/>
            <w:t>Logical View</w:t>
          </w:r>
          <w:bookmarkEnd w:id="2"/>
          <w:bookmarkEnd w:id="3"/>
          <w:bookmarkEnd w:id="4"/>
        </w:p>
        <w:p w14:paraId="21114795" w14:textId="452F017A" w:rsidR="00D20C57" w:rsidRDefault="00892258" w:rsidP="00D20C57">
          <w:pPr>
            <w:pStyle w:val="Heading2Numbered"/>
          </w:pPr>
          <w:bookmarkStart w:id="5" w:name="_Toc15839287"/>
          <w:r w:rsidRPr="00892258">
            <w:t>Overview</w:t>
          </w:r>
          <w:bookmarkEnd w:id="5"/>
        </w:p>
        <w:p w14:paraId="2EF3F419" w14:textId="1E117DAF" w:rsidR="00D20C57" w:rsidRDefault="00C701D0" w:rsidP="00D20C57">
          <w:pPr>
            <w:rPr>
              <w:sz w:val="20"/>
              <w:szCs w:val="20"/>
            </w:rPr>
          </w:pPr>
          <w:r>
            <w:rPr>
              <w:sz w:val="20"/>
              <w:szCs w:val="20"/>
            </w:rPr>
            <w:t>These are the different modules of the system, with integration overview with other systems</w:t>
          </w:r>
          <w:r w:rsidR="00D629EA">
            <w:rPr>
              <w:sz w:val="20"/>
              <w:szCs w:val="20"/>
            </w:rPr>
            <w:t>.</w:t>
          </w:r>
        </w:p>
        <w:p w14:paraId="1182022C" w14:textId="77777777" w:rsidR="00D629EA" w:rsidRPr="006E78C4" w:rsidRDefault="00D629EA" w:rsidP="00D20C57"/>
        <w:p w14:paraId="5D0DB53B" w14:textId="3AED7792" w:rsidR="00E740B8" w:rsidRDefault="00827147" w:rsidP="00E740B8">
          <w:pPr>
            <w:ind w:left="-1080"/>
          </w:pPr>
          <w:r>
            <w:object w:dxaOrig="19561" w:dyaOrig="18061" w14:anchorId="06525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5pt;height:505.65pt" o:ole="">
                <v:imagedata r:id="rId16" o:title=""/>
              </v:shape>
              <o:OLEObject Type="Embed" ProgID="Visio.Drawing.15" ShapeID="_x0000_i1025" DrawAspect="Content" ObjectID="_1626452046" r:id="rId17"/>
            </w:object>
          </w:r>
        </w:p>
      </w:sdtContent>
    </w:sdt>
    <w:p w14:paraId="3E5897E2" w14:textId="0780CF5E" w:rsidR="004D6F6F" w:rsidRDefault="004D6F6F" w:rsidP="004D6F6F">
      <w:pPr>
        <w:pStyle w:val="Heading2Numbered"/>
      </w:pPr>
      <w:bookmarkStart w:id="6" w:name="_Toc15839288"/>
      <w:r>
        <w:lastRenderedPageBreak/>
        <w:t>Details</w:t>
      </w:r>
      <w:bookmarkEnd w:id="6"/>
    </w:p>
    <w:p w14:paraId="739FFA00" w14:textId="07A51747" w:rsidR="00E84CD3" w:rsidRPr="00466A38" w:rsidRDefault="00E84CD3" w:rsidP="00A80DBF">
      <w:pPr>
        <w:pStyle w:val="Heading3Numbered"/>
      </w:pPr>
      <w:bookmarkStart w:id="7" w:name="_Toc15839289"/>
      <w:r w:rsidRPr="00466A38">
        <w:t>Stadium Entries</w:t>
      </w:r>
      <w:bookmarkEnd w:id="7"/>
    </w:p>
    <w:p w14:paraId="637AAA8D" w14:textId="0BD33CB9" w:rsidR="00E84CD3" w:rsidRPr="00E84CD3" w:rsidRDefault="00E84CD3" w:rsidP="00E84CD3">
      <w:pPr>
        <w:pStyle w:val="ListParagraph"/>
        <w:numPr>
          <w:ilvl w:val="1"/>
          <w:numId w:val="19"/>
        </w:numPr>
        <w:rPr>
          <w:sz w:val="20"/>
          <w:szCs w:val="20"/>
        </w:rPr>
      </w:pPr>
      <w:r w:rsidRPr="00E84CD3">
        <w:rPr>
          <w:sz w:val="20"/>
          <w:szCs w:val="20"/>
        </w:rPr>
        <w:t>Each stadium entry will be composed of multiple gates.</w:t>
      </w:r>
    </w:p>
    <w:p w14:paraId="41CD2E58" w14:textId="341888D3" w:rsidR="00E84CD3" w:rsidRPr="00E84CD3" w:rsidRDefault="00E84CD3" w:rsidP="00E84CD3">
      <w:pPr>
        <w:pStyle w:val="ListParagraph"/>
        <w:numPr>
          <w:ilvl w:val="1"/>
          <w:numId w:val="19"/>
        </w:numPr>
        <w:rPr>
          <w:sz w:val="20"/>
          <w:szCs w:val="20"/>
        </w:rPr>
      </w:pPr>
      <w:r w:rsidRPr="00E84CD3">
        <w:rPr>
          <w:sz w:val="20"/>
          <w:szCs w:val="20"/>
        </w:rPr>
        <w:t>Each gate will have the following components</w:t>
      </w:r>
    </w:p>
    <w:p w14:paraId="2C45E5D0" w14:textId="34A41A1E" w:rsidR="00E84CD3" w:rsidRPr="00E84CD3" w:rsidRDefault="00E84CD3" w:rsidP="00E84CD3">
      <w:pPr>
        <w:pStyle w:val="ListParagraph"/>
        <w:numPr>
          <w:ilvl w:val="2"/>
          <w:numId w:val="19"/>
        </w:numPr>
        <w:rPr>
          <w:sz w:val="20"/>
          <w:szCs w:val="20"/>
        </w:rPr>
      </w:pPr>
      <w:r w:rsidRPr="00E84CD3">
        <w:rPr>
          <w:sz w:val="20"/>
          <w:szCs w:val="20"/>
        </w:rPr>
        <w:t>A physical [turn style] gate (</w:t>
      </w:r>
      <w:r w:rsidRPr="00E84CD3">
        <w:rPr>
          <w:i/>
          <w:iCs/>
          <w:sz w:val="20"/>
          <w:szCs w:val="20"/>
        </w:rPr>
        <w:t>or similar</w:t>
      </w:r>
      <w:r w:rsidRPr="00E84CD3">
        <w:rPr>
          <w:sz w:val="20"/>
          <w:szCs w:val="20"/>
        </w:rPr>
        <w:t>), controlling the access (</w:t>
      </w:r>
      <w:r w:rsidRPr="00E84CD3">
        <w:rPr>
          <w:i/>
          <w:iCs/>
          <w:sz w:val="20"/>
          <w:szCs w:val="20"/>
        </w:rPr>
        <w:t>provided by the customer</w:t>
      </w:r>
      <w:r w:rsidRPr="00E84CD3">
        <w:rPr>
          <w:sz w:val="20"/>
          <w:szCs w:val="20"/>
        </w:rPr>
        <w:t>).</w:t>
      </w:r>
    </w:p>
    <w:p w14:paraId="45903E91" w14:textId="4932C03F" w:rsidR="00E84CD3" w:rsidRPr="00E84CD3" w:rsidRDefault="00E84CD3" w:rsidP="00E84CD3">
      <w:pPr>
        <w:pStyle w:val="ListParagraph"/>
        <w:numPr>
          <w:ilvl w:val="2"/>
          <w:numId w:val="19"/>
        </w:numPr>
        <w:rPr>
          <w:sz w:val="20"/>
          <w:szCs w:val="20"/>
        </w:rPr>
      </w:pPr>
      <w:r w:rsidRPr="00E84CD3">
        <w:rPr>
          <w:sz w:val="20"/>
          <w:szCs w:val="20"/>
        </w:rPr>
        <w:t>[Access Controller] controlling the physical gate to be opened or closed.</w:t>
      </w:r>
    </w:p>
    <w:p w14:paraId="3B05FCA4" w14:textId="6988E62D" w:rsidR="00E84CD3" w:rsidRDefault="00E84CD3" w:rsidP="00E84CD3">
      <w:pPr>
        <w:pStyle w:val="ListParagraph"/>
        <w:numPr>
          <w:ilvl w:val="2"/>
          <w:numId w:val="19"/>
        </w:numPr>
        <w:rPr>
          <w:sz w:val="20"/>
          <w:szCs w:val="20"/>
        </w:rPr>
      </w:pPr>
      <w:r>
        <w:rPr>
          <w:sz w:val="20"/>
          <w:szCs w:val="20"/>
        </w:rPr>
        <w:t>[Pad with Camera]</w:t>
      </w:r>
    </w:p>
    <w:p w14:paraId="43F33480" w14:textId="57429796" w:rsidR="00E84CD3" w:rsidRDefault="00E84CD3" w:rsidP="00E84CD3">
      <w:pPr>
        <w:pStyle w:val="ListParagraph"/>
        <w:numPr>
          <w:ilvl w:val="3"/>
          <w:numId w:val="19"/>
        </w:numPr>
        <w:rPr>
          <w:sz w:val="20"/>
          <w:szCs w:val="20"/>
        </w:rPr>
      </w:pPr>
      <w:r>
        <w:rPr>
          <w:sz w:val="20"/>
          <w:szCs w:val="20"/>
        </w:rPr>
        <w:t>Will be used to access the [Access Controller] using [Dry Contact] protocol.</w:t>
      </w:r>
    </w:p>
    <w:p w14:paraId="30BE4A02" w14:textId="312A0A9F" w:rsidR="00E84CD3" w:rsidRDefault="00E84CD3" w:rsidP="00E84CD3">
      <w:pPr>
        <w:pStyle w:val="ListParagraph"/>
        <w:numPr>
          <w:ilvl w:val="3"/>
          <w:numId w:val="19"/>
        </w:numPr>
        <w:rPr>
          <w:sz w:val="20"/>
          <w:szCs w:val="20"/>
        </w:rPr>
      </w:pPr>
      <w:r>
        <w:rPr>
          <w:sz w:val="20"/>
          <w:szCs w:val="20"/>
        </w:rPr>
        <w:t>Will be used to capture the person face</w:t>
      </w:r>
      <w:r w:rsidR="00827147">
        <w:rPr>
          <w:sz w:val="20"/>
          <w:szCs w:val="20"/>
        </w:rPr>
        <w:t>, authenticate it</w:t>
      </w:r>
      <w:r w:rsidR="00A16609">
        <w:rPr>
          <w:sz w:val="20"/>
          <w:szCs w:val="20"/>
        </w:rPr>
        <w:t xml:space="preserve"> by comparing it with the white list synchronized from the system controller (ROMA), to allow access or deny it.</w:t>
      </w:r>
    </w:p>
    <w:p w14:paraId="2B6A0105" w14:textId="4CC67B47" w:rsidR="00E84CD3" w:rsidRDefault="00E84CD3" w:rsidP="00E84CD3">
      <w:pPr>
        <w:pStyle w:val="ListParagraph"/>
        <w:numPr>
          <w:ilvl w:val="3"/>
          <w:numId w:val="19"/>
        </w:numPr>
        <w:rPr>
          <w:sz w:val="20"/>
          <w:szCs w:val="20"/>
        </w:rPr>
      </w:pPr>
      <w:r>
        <w:rPr>
          <w:sz w:val="20"/>
          <w:szCs w:val="20"/>
        </w:rPr>
        <w:t>Will be responsible to sync attendance records with the same system to sync the [pass by] attendance records.</w:t>
      </w:r>
    </w:p>
    <w:p w14:paraId="101F781E" w14:textId="77777777" w:rsidR="00827147" w:rsidRDefault="004E2804" w:rsidP="004E2804">
      <w:pPr>
        <w:pStyle w:val="ListParagraph"/>
        <w:numPr>
          <w:ilvl w:val="2"/>
          <w:numId w:val="19"/>
        </w:numPr>
        <w:rPr>
          <w:sz w:val="20"/>
          <w:szCs w:val="20"/>
        </w:rPr>
      </w:pPr>
      <w:r>
        <w:rPr>
          <w:sz w:val="20"/>
          <w:szCs w:val="20"/>
        </w:rPr>
        <w:t xml:space="preserve">[QR Reader] </w:t>
      </w:r>
    </w:p>
    <w:p w14:paraId="757422E3" w14:textId="224FE2BA" w:rsidR="004E2804" w:rsidRDefault="004E2804" w:rsidP="00827147">
      <w:pPr>
        <w:pStyle w:val="ListParagraph"/>
        <w:numPr>
          <w:ilvl w:val="3"/>
          <w:numId w:val="19"/>
        </w:numPr>
        <w:rPr>
          <w:sz w:val="20"/>
          <w:szCs w:val="20"/>
        </w:rPr>
      </w:pPr>
      <w:r>
        <w:rPr>
          <w:sz w:val="20"/>
          <w:szCs w:val="20"/>
        </w:rPr>
        <w:t xml:space="preserve">will be responsible for decrypting the QR </w:t>
      </w:r>
      <w:r w:rsidR="00827147">
        <w:rPr>
          <w:sz w:val="20"/>
          <w:szCs w:val="20"/>
        </w:rPr>
        <w:t>printed on the ticket / FAN / employee, and send it to the system controller responsible for understanding the schedules and events (Gate Pro), which acts as the other module [Face Recognition] for keeping track of events times and access policies for both FANs and Employees.</w:t>
      </w:r>
    </w:p>
    <w:p w14:paraId="6DB9CC83" w14:textId="4310F760" w:rsidR="00827147" w:rsidRDefault="00827147" w:rsidP="00827147">
      <w:pPr>
        <w:pStyle w:val="ListParagraph"/>
        <w:numPr>
          <w:ilvl w:val="3"/>
          <w:numId w:val="19"/>
        </w:numPr>
        <w:rPr>
          <w:sz w:val="20"/>
          <w:szCs w:val="20"/>
        </w:rPr>
      </w:pPr>
      <w:r>
        <w:rPr>
          <w:sz w:val="20"/>
          <w:szCs w:val="20"/>
        </w:rPr>
        <w:t>If the access was granted, this component will not be responsible to contact with the [Access Controller] directly, but rather will ask [Gate Pro] to open the controller using the dry contact protocol used between [Gate Pro] and [Access Controller].</w:t>
      </w:r>
    </w:p>
    <w:p w14:paraId="65A4865E" w14:textId="418BB14B" w:rsidR="007E6050" w:rsidRDefault="00466A38" w:rsidP="00A80DBF">
      <w:pPr>
        <w:pStyle w:val="Heading3Numbered"/>
      </w:pPr>
      <w:bookmarkStart w:id="8" w:name="_Toc15839290"/>
      <w:r w:rsidRPr="00466A38">
        <w:t>[System Controllers]</w:t>
      </w:r>
      <w:bookmarkEnd w:id="8"/>
    </w:p>
    <w:p w14:paraId="7CEF07D2" w14:textId="1CEA5AA7" w:rsidR="00827147" w:rsidRDefault="00827147" w:rsidP="007E6050">
      <w:pPr>
        <w:pStyle w:val="ListParagraph"/>
        <w:numPr>
          <w:ilvl w:val="0"/>
          <w:numId w:val="0"/>
        </w:numPr>
        <w:ind w:left="720"/>
        <w:rPr>
          <w:sz w:val="20"/>
          <w:szCs w:val="20"/>
        </w:rPr>
      </w:pPr>
      <w:r>
        <w:rPr>
          <w:sz w:val="20"/>
          <w:szCs w:val="20"/>
        </w:rPr>
        <w:t>The gate components will be dealing with 2 [System Controllers], where they provide similar functionalities, but to control their relevant hardware.</w:t>
      </w:r>
    </w:p>
    <w:p w14:paraId="6089AE17" w14:textId="386456B3" w:rsidR="00827147" w:rsidRDefault="00827147" w:rsidP="00466A38">
      <w:pPr>
        <w:pStyle w:val="ListParagraph"/>
        <w:numPr>
          <w:ilvl w:val="1"/>
          <w:numId w:val="19"/>
        </w:numPr>
        <w:rPr>
          <w:sz w:val="20"/>
          <w:szCs w:val="20"/>
        </w:rPr>
      </w:pPr>
      <w:r>
        <w:rPr>
          <w:sz w:val="20"/>
          <w:szCs w:val="20"/>
        </w:rPr>
        <w:t>[ROMA / FR]</w:t>
      </w:r>
    </w:p>
    <w:p w14:paraId="7C5ED057" w14:textId="618427E4" w:rsidR="00827147" w:rsidRDefault="00827147" w:rsidP="00466A38">
      <w:pPr>
        <w:pStyle w:val="ListParagraph"/>
        <w:numPr>
          <w:ilvl w:val="2"/>
          <w:numId w:val="19"/>
        </w:numPr>
        <w:rPr>
          <w:sz w:val="20"/>
          <w:szCs w:val="20"/>
        </w:rPr>
      </w:pPr>
      <w:r>
        <w:rPr>
          <w:sz w:val="20"/>
          <w:szCs w:val="20"/>
        </w:rPr>
        <w:t>Used to validate face recognition for different other systems.</w:t>
      </w:r>
    </w:p>
    <w:p w14:paraId="25FB4ADE" w14:textId="1A0D8453" w:rsidR="00827147" w:rsidRDefault="00290BE5" w:rsidP="00466A38">
      <w:pPr>
        <w:pStyle w:val="ListParagraph"/>
        <w:numPr>
          <w:ilvl w:val="2"/>
          <w:numId w:val="19"/>
        </w:numPr>
        <w:rPr>
          <w:sz w:val="20"/>
          <w:szCs w:val="20"/>
        </w:rPr>
      </w:pPr>
      <w:r>
        <w:rPr>
          <w:sz w:val="20"/>
          <w:szCs w:val="20"/>
        </w:rPr>
        <w:t>Used to sync white list of attendees, based on data extracted from the running sports events, their tickets, and the staff working at those time frames.</w:t>
      </w:r>
    </w:p>
    <w:p w14:paraId="139A1B14" w14:textId="2CA03609" w:rsidR="00397D24" w:rsidRDefault="00397D24" w:rsidP="00466A38">
      <w:pPr>
        <w:pStyle w:val="ListParagraph"/>
        <w:numPr>
          <w:ilvl w:val="2"/>
          <w:numId w:val="19"/>
        </w:numPr>
        <w:rPr>
          <w:sz w:val="20"/>
          <w:szCs w:val="20"/>
        </w:rPr>
      </w:pPr>
      <w:r>
        <w:rPr>
          <w:sz w:val="20"/>
          <w:szCs w:val="20"/>
        </w:rPr>
        <w:t>Used to sync attendance records, and pass it to the underlying systems, used to display these data according to their dashboards and reports.</w:t>
      </w:r>
    </w:p>
    <w:p w14:paraId="1945CFFD" w14:textId="5E973BCA" w:rsidR="00CF2FF6" w:rsidRDefault="00CF2FF6" w:rsidP="00466A38">
      <w:pPr>
        <w:pStyle w:val="ListParagraph"/>
        <w:numPr>
          <w:ilvl w:val="2"/>
          <w:numId w:val="19"/>
        </w:numPr>
        <w:rPr>
          <w:sz w:val="20"/>
          <w:szCs w:val="20"/>
        </w:rPr>
      </w:pPr>
      <w:r>
        <w:rPr>
          <w:sz w:val="20"/>
          <w:szCs w:val="20"/>
        </w:rPr>
        <w:t>Used to communicate with the [Pad] to sync whitelist and attendance records.</w:t>
      </w:r>
    </w:p>
    <w:p w14:paraId="4D4CF434" w14:textId="73BAAF94" w:rsidR="00827147" w:rsidRDefault="00827147" w:rsidP="00466A38">
      <w:pPr>
        <w:pStyle w:val="ListParagraph"/>
        <w:numPr>
          <w:ilvl w:val="1"/>
          <w:numId w:val="19"/>
        </w:numPr>
        <w:rPr>
          <w:sz w:val="20"/>
          <w:szCs w:val="20"/>
        </w:rPr>
      </w:pPr>
      <w:r>
        <w:rPr>
          <w:sz w:val="20"/>
          <w:szCs w:val="20"/>
        </w:rPr>
        <w:t>[Gate Pro]</w:t>
      </w:r>
    </w:p>
    <w:p w14:paraId="15DC425C" w14:textId="77777777" w:rsidR="00CF2FF6" w:rsidRDefault="00CF2FF6" w:rsidP="00466A38">
      <w:pPr>
        <w:pStyle w:val="ListParagraph"/>
        <w:numPr>
          <w:ilvl w:val="2"/>
          <w:numId w:val="19"/>
        </w:numPr>
        <w:rPr>
          <w:sz w:val="20"/>
          <w:szCs w:val="20"/>
        </w:rPr>
      </w:pPr>
      <w:r>
        <w:rPr>
          <w:sz w:val="20"/>
          <w:szCs w:val="20"/>
        </w:rPr>
        <w:t>Used to sync white list of attendees, based on data extracted from the running sports events, their tickets, and the staff working at those time frames.</w:t>
      </w:r>
    </w:p>
    <w:p w14:paraId="3DEA8F2D" w14:textId="77777777" w:rsidR="00CF2FF6" w:rsidRDefault="00CF2FF6" w:rsidP="00466A38">
      <w:pPr>
        <w:pStyle w:val="ListParagraph"/>
        <w:numPr>
          <w:ilvl w:val="2"/>
          <w:numId w:val="19"/>
        </w:numPr>
        <w:rPr>
          <w:sz w:val="20"/>
          <w:szCs w:val="20"/>
        </w:rPr>
      </w:pPr>
      <w:r>
        <w:rPr>
          <w:sz w:val="20"/>
          <w:szCs w:val="20"/>
        </w:rPr>
        <w:t>Used to sync attendance records, and pass it to the underlying systems, used to display these data according to their dashboards and reports.</w:t>
      </w:r>
    </w:p>
    <w:p w14:paraId="6A837D53" w14:textId="60344118" w:rsidR="00CF2FF6" w:rsidRDefault="00CF2FF6" w:rsidP="00466A38">
      <w:pPr>
        <w:pStyle w:val="ListParagraph"/>
        <w:numPr>
          <w:ilvl w:val="2"/>
          <w:numId w:val="19"/>
        </w:numPr>
        <w:rPr>
          <w:sz w:val="20"/>
          <w:szCs w:val="20"/>
        </w:rPr>
      </w:pPr>
      <w:r>
        <w:rPr>
          <w:sz w:val="20"/>
          <w:szCs w:val="20"/>
        </w:rPr>
        <w:t>Used to communicate with the [access controller] open the gate based on requests coming from the [QR Reader].</w:t>
      </w:r>
    </w:p>
    <w:p w14:paraId="359696A3" w14:textId="2464AC78" w:rsidR="00B83A47" w:rsidRDefault="00CD0F8F" w:rsidP="00A80DBF">
      <w:pPr>
        <w:pStyle w:val="Heading3Numbered"/>
      </w:pPr>
      <w:bookmarkStart w:id="9" w:name="_Toc15839291"/>
      <w:r w:rsidRPr="00CD0F8F">
        <w:lastRenderedPageBreak/>
        <w:t>[Integration Layer]</w:t>
      </w:r>
      <w:bookmarkEnd w:id="9"/>
    </w:p>
    <w:p w14:paraId="5BEEC071" w14:textId="0F61CA32" w:rsidR="00CF2FF6" w:rsidRDefault="00CD0F8F" w:rsidP="00B83A47">
      <w:pPr>
        <w:pStyle w:val="ListParagraph"/>
        <w:numPr>
          <w:ilvl w:val="0"/>
          <w:numId w:val="0"/>
        </w:numPr>
        <w:ind w:left="720"/>
        <w:rPr>
          <w:sz w:val="20"/>
          <w:szCs w:val="20"/>
        </w:rPr>
      </w:pPr>
      <w:r>
        <w:rPr>
          <w:sz w:val="20"/>
          <w:szCs w:val="20"/>
        </w:rPr>
        <w:t>this will be the main layer used to sync and integrate with all of the existing systems, and sync between all of them</w:t>
      </w:r>
    </w:p>
    <w:p w14:paraId="05CF9BCF" w14:textId="3A10B2A5" w:rsidR="00CD0F8F" w:rsidRDefault="00CD0F8F" w:rsidP="00CD0F8F">
      <w:pPr>
        <w:pStyle w:val="ListParagraph"/>
        <w:numPr>
          <w:ilvl w:val="1"/>
          <w:numId w:val="19"/>
        </w:numPr>
        <w:rPr>
          <w:sz w:val="20"/>
          <w:szCs w:val="20"/>
        </w:rPr>
      </w:pPr>
      <w:r w:rsidRPr="00CD0F8F">
        <w:rPr>
          <w:sz w:val="20"/>
          <w:szCs w:val="20"/>
        </w:rPr>
        <w:t xml:space="preserve">It will </w:t>
      </w:r>
      <w:r>
        <w:rPr>
          <w:sz w:val="20"/>
          <w:szCs w:val="20"/>
        </w:rPr>
        <w:t>need to integrate with [ROMA] for periodic synchronization, and for real time queries related to face recognition.</w:t>
      </w:r>
    </w:p>
    <w:p w14:paraId="1F484663" w14:textId="40C1F995" w:rsidR="007915BA" w:rsidRDefault="007915BA" w:rsidP="007915BA">
      <w:pPr>
        <w:pStyle w:val="ListParagraph"/>
        <w:numPr>
          <w:ilvl w:val="1"/>
          <w:numId w:val="19"/>
        </w:numPr>
        <w:rPr>
          <w:sz w:val="20"/>
          <w:szCs w:val="20"/>
        </w:rPr>
      </w:pPr>
      <w:r w:rsidRPr="00CD0F8F">
        <w:rPr>
          <w:sz w:val="20"/>
          <w:szCs w:val="20"/>
        </w:rPr>
        <w:t xml:space="preserve">It will </w:t>
      </w:r>
      <w:r>
        <w:rPr>
          <w:sz w:val="20"/>
          <w:szCs w:val="20"/>
        </w:rPr>
        <w:t>need to integrate with [Gate Pro] for periodic synchronization.</w:t>
      </w:r>
    </w:p>
    <w:p w14:paraId="2DA23A1C" w14:textId="311EC998" w:rsidR="007915BA" w:rsidRDefault="00A561BC" w:rsidP="00CD0F8F">
      <w:pPr>
        <w:pStyle w:val="ListParagraph"/>
        <w:numPr>
          <w:ilvl w:val="1"/>
          <w:numId w:val="19"/>
        </w:numPr>
        <w:rPr>
          <w:sz w:val="20"/>
          <w:szCs w:val="20"/>
        </w:rPr>
      </w:pPr>
      <w:r>
        <w:rPr>
          <w:sz w:val="20"/>
          <w:szCs w:val="20"/>
        </w:rPr>
        <w:t>It will need to integrate with any external service provided by the customer or the government to support validating FANs or facilities data, for the FANID system once needed.</w:t>
      </w:r>
    </w:p>
    <w:p w14:paraId="7B8BB36B" w14:textId="3E698089" w:rsidR="00A561BC" w:rsidRDefault="00A561BC" w:rsidP="00A561BC">
      <w:pPr>
        <w:pStyle w:val="ListParagraph"/>
        <w:numPr>
          <w:ilvl w:val="1"/>
          <w:numId w:val="19"/>
        </w:numPr>
        <w:rPr>
          <w:sz w:val="20"/>
          <w:szCs w:val="20"/>
        </w:rPr>
      </w:pPr>
      <w:r w:rsidRPr="00CD0F8F">
        <w:rPr>
          <w:sz w:val="20"/>
          <w:szCs w:val="20"/>
        </w:rPr>
        <w:t xml:space="preserve">It will </w:t>
      </w:r>
      <w:r>
        <w:rPr>
          <w:sz w:val="20"/>
          <w:szCs w:val="20"/>
        </w:rPr>
        <w:t>need to integrate with [TAM Pro] for periodic synchronization, and for real time queries related to face recognition.</w:t>
      </w:r>
    </w:p>
    <w:p w14:paraId="7074D29F" w14:textId="77102468" w:rsidR="00A561BC" w:rsidRDefault="00A561BC" w:rsidP="004A0DDB">
      <w:pPr>
        <w:pStyle w:val="ListParagraph"/>
        <w:numPr>
          <w:ilvl w:val="1"/>
          <w:numId w:val="19"/>
        </w:numPr>
        <w:rPr>
          <w:sz w:val="20"/>
          <w:szCs w:val="20"/>
        </w:rPr>
      </w:pPr>
      <w:r w:rsidRPr="00A561BC">
        <w:rPr>
          <w:sz w:val="20"/>
          <w:szCs w:val="20"/>
        </w:rPr>
        <w:t>It will need to integrate with [</w:t>
      </w:r>
      <w:r>
        <w:rPr>
          <w:sz w:val="20"/>
          <w:szCs w:val="20"/>
        </w:rPr>
        <w:t>FAN ID</w:t>
      </w:r>
      <w:r w:rsidRPr="00A561BC">
        <w:rPr>
          <w:sz w:val="20"/>
          <w:szCs w:val="20"/>
        </w:rPr>
        <w:t>] for periodic synchronization, and for real time queries related to face recognition.</w:t>
      </w:r>
    </w:p>
    <w:p w14:paraId="41519AB3" w14:textId="254E5A39" w:rsidR="00B83A47" w:rsidRPr="00B83A47" w:rsidRDefault="00B83A47" w:rsidP="00A80DBF">
      <w:pPr>
        <w:pStyle w:val="Heading3Numbered"/>
      </w:pPr>
      <w:bookmarkStart w:id="10" w:name="_Toc15839292"/>
      <w:r w:rsidRPr="00B83A47">
        <w:t>[TAM Pro]</w:t>
      </w:r>
      <w:bookmarkEnd w:id="10"/>
    </w:p>
    <w:p w14:paraId="49E7F1FB" w14:textId="3127970C" w:rsidR="00B83A47" w:rsidRDefault="00B83A47" w:rsidP="00B83A47">
      <w:pPr>
        <w:pStyle w:val="ListParagraph"/>
        <w:numPr>
          <w:ilvl w:val="1"/>
          <w:numId w:val="19"/>
        </w:numPr>
        <w:rPr>
          <w:sz w:val="20"/>
          <w:szCs w:val="20"/>
        </w:rPr>
      </w:pPr>
      <w:r>
        <w:rPr>
          <w:sz w:val="20"/>
          <w:szCs w:val="20"/>
        </w:rPr>
        <w:t>It’s the system responsible for managing work shifts for stadium employees, and tracking their attendance times.</w:t>
      </w:r>
    </w:p>
    <w:p w14:paraId="7F4D7245" w14:textId="623B09A4" w:rsidR="00B83A47" w:rsidRPr="00B83A47" w:rsidRDefault="00B83A47" w:rsidP="00A80DBF">
      <w:pPr>
        <w:pStyle w:val="Heading3Numbered"/>
      </w:pPr>
      <w:bookmarkStart w:id="11" w:name="_Toc15839293"/>
      <w:r w:rsidRPr="00B83A47">
        <w:t>[FAN ID]</w:t>
      </w:r>
      <w:bookmarkEnd w:id="11"/>
    </w:p>
    <w:p w14:paraId="0DEDC228" w14:textId="52B79162" w:rsidR="00B83A47" w:rsidRPr="00A561BC" w:rsidRDefault="00B83A47" w:rsidP="00B83A47">
      <w:pPr>
        <w:pStyle w:val="ListParagraph"/>
        <w:numPr>
          <w:ilvl w:val="1"/>
          <w:numId w:val="19"/>
        </w:numPr>
        <w:rPr>
          <w:sz w:val="20"/>
          <w:szCs w:val="20"/>
        </w:rPr>
      </w:pPr>
      <w:r>
        <w:rPr>
          <w:sz w:val="20"/>
          <w:szCs w:val="20"/>
        </w:rPr>
        <w:t>It’s the system responsible for managing events schedules for FANs, and reserving their tickets.</w:t>
      </w:r>
    </w:p>
    <w:p w14:paraId="6A1FB91C" w14:textId="7951421C" w:rsidR="00653166" w:rsidRDefault="00653166" w:rsidP="00E740B8">
      <w:pPr>
        <w:pStyle w:val="Heading1Numbered"/>
      </w:pPr>
      <w:bookmarkStart w:id="12" w:name="_Toc15839294"/>
      <w:r>
        <w:lastRenderedPageBreak/>
        <w:t>Physical View</w:t>
      </w:r>
      <w:bookmarkEnd w:id="12"/>
    </w:p>
    <w:p w14:paraId="54DA3493" w14:textId="32DA28D4" w:rsidR="00653166" w:rsidRDefault="00653166" w:rsidP="00653166">
      <w:pPr>
        <w:pStyle w:val="Heading2Numbered"/>
      </w:pPr>
      <w:bookmarkStart w:id="13" w:name="_Toc15839295"/>
      <w:r w:rsidRPr="00892258">
        <w:t>Overview</w:t>
      </w:r>
      <w:bookmarkEnd w:id="13"/>
    </w:p>
    <w:p w14:paraId="765D1DB6" w14:textId="1A87F292" w:rsidR="00A212E3" w:rsidRPr="00A212E3" w:rsidRDefault="007A1775" w:rsidP="00A212E3">
      <w:pPr>
        <w:ind w:left="-1170"/>
      </w:pPr>
      <w:r>
        <w:object w:dxaOrig="19455" w:dyaOrig="19471" w14:anchorId="6D49C101">
          <v:shape id="_x0000_i1033" type="#_x0000_t75" style="width:545pt;height:545pt" o:ole="">
            <v:imagedata r:id="rId18" o:title=""/>
          </v:shape>
          <o:OLEObject Type="Embed" ProgID="Visio.Drawing.15" ShapeID="_x0000_i1033" DrawAspect="Content" ObjectID="_1626452047" r:id="rId19"/>
        </w:object>
      </w:r>
    </w:p>
    <w:p w14:paraId="0649B51B" w14:textId="77777777" w:rsidR="00653166" w:rsidRDefault="00653166" w:rsidP="00653166">
      <w:pPr>
        <w:pStyle w:val="Heading2Numbered"/>
      </w:pPr>
      <w:bookmarkStart w:id="14" w:name="_Toc15839296"/>
      <w:r>
        <w:lastRenderedPageBreak/>
        <w:t>Details</w:t>
      </w:r>
      <w:bookmarkEnd w:id="14"/>
    </w:p>
    <w:p w14:paraId="63B89DEA" w14:textId="5E0A2A18" w:rsidR="00A80DBF" w:rsidRDefault="007A1775" w:rsidP="00A80DBF">
      <w:pPr>
        <w:pStyle w:val="Heading3Numbered"/>
        <w:numPr>
          <w:ilvl w:val="2"/>
          <w:numId w:val="18"/>
        </w:numPr>
      </w:pPr>
      <w:bookmarkStart w:id="15" w:name="_Toc15839297"/>
      <w:r>
        <w:t>Controllers</w:t>
      </w:r>
      <w:bookmarkEnd w:id="15"/>
    </w:p>
    <w:p w14:paraId="3C8F0FDF" w14:textId="004CF949" w:rsidR="00A80DBF" w:rsidRDefault="00A80DBF" w:rsidP="00A80DBF">
      <w:pPr>
        <w:pStyle w:val="ListParagraph"/>
        <w:numPr>
          <w:ilvl w:val="0"/>
          <w:numId w:val="20"/>
        </w:numPr>
        <w:rPr>
          <w:sz w:val="20"/>
          <w:szCs w:val="20"/>
        </w:rPr>
      </w:pPr>
      <w:r>
        <w:rPr>
          <w:sz w:val="20"/>
          <w:szCs w:val="20"/>
        </w:rPr>
        <w:t>Servers:</w:t>
      </w:r>
    </w:p>
    <w:p w14:paraId="5760AD23" w14:textId="5E5ADD13" w:rsidR="00A80DBF" w:rsidRDefault="00A80DBF" w:rsidP="00A80DBF">
      <w:pPr>
        <w:pStyle w:val="ListParagraph"/>
        <w:numPr>
          <w:ilvl w:val="1"/>
          <w:numId w:val="20"/>
        </w:numPr>
        <w:rPr>
          <w:sz w:val="20"/>
          <w:szCs w:val="20"/>
        </w:rPr>
      </w:pPr>
      <w:r>
        <w:rPr>
          <w:sz w:val="20"/>
          <w:szCs w:val="20"/>
        </w:rPr>
        <w:t>[</w:t>
      </w:r>
      <w:proofErr w:type="spellStart"/>
      <w:proofErr w:type="gramStart"/>
      <w:r>
        <w:rPr>
          <w:sz w:val="20"/>
          <w:szCs w:val="20"/>
        </w:rPr>
        <w:t>VM.</w:t>
      </w:r>
      <w:r w:rsidR="007A1775">
        <w:rPr>
          <w:sz w:val="20"/>
          <w:szCs w:val="20"/>
        </w:rPr>
        <w:t>Controller</w:t>
      </w:r>
      <w:proofErr w:type="spellEnd"/>
      <w:proofErr w:type="gramEnd"/>
      <w:r>
        <w:rPr>
          <w:sz w:val="20"/>
          <w:szCs w:val="20"/>
        </w:rPr>
        <w:t>-</w:t>
      </w:r>
      <w:r w:rsidR="007A1775">
        <w:rPr>
          <w:sz w:val="20"/>
          <w:szCs w:val="20"/>
        </w:rPr>
        <w:t>ROMA</w:t>
      </w:r>
      <w:r>
        <w:rPr>
          <w:sz w:val="20"/>
          <w:szCs w:val="20"/>
        </w:rPr>
        <w:t>]</w:t>
      </w:r>
    </w:p>
    <w:p w14:paraId="17605655" w14:textId="0876C860" w:rsidR="007A1775" w:rsidRDefault="007A1775" w:rsidP="007A1775">
      <w:pPr>
        <w:pStyle w:val="ListParagraph"/>
        <w:numPr>
          <w:ilvl w:val="1"/>
          <w:numId w:val="20"/>
        </w:numPr>
        <w:rPr>
          <w:sz w:val="20"/>
          <w:szCs w:val="20"/>
        </w:rPr>
      </w:pPr>
      <w:r>
        <w:rPr>
          <w:sz w:val="20"/>
          <w:szCs w:val="20"/>
        </w:rPr>
        <w:t>[</w:t>
      </w:r>
      <w:proofErr w:type="spellStart"/>
      <w:proofErr w:type="gramStart"/>
      <w:r>
        <w:rPr>
          <w:sz w:val="20"/>
          <w:szCs w:val="20"/>
        </w:rPr>
        <w:t>VM.Controller</w:t>
      </w:r>
      <w:proofErr w:type="spellEnd"/>
      <w:proofErr w:type="gramEnd"/>
      <w:r>
        <w:rPr>
          <w:sz w:val="20"/>
          <w:szCs w:val="20"/>
        </w:rPr>
        <w:t>-GatePro]</w:t>
      </w:r>
    </w:p>
    <w:p w14:paraId="2CD1B2AD" w14:textId="77777777" w:rsidR="00A80DBF" w:rsidRDefault="00A80DBF" w:rsidP="00A80DBF">
      <w:pPr>
        <w:pStyle w:val="ListParagraph"/>
        <w:numPr>
          <w:ilvl w:val="0"/>
          <w:numId w:val="20"/>
        </w:numPr>
        <w:rPr>
          <w:sz w:val="20"/>
          <w:szCs w:val="20"/>
        </w:rPr>
      </w:pPr>
      <w:r>
        <w:rPr>
          <w:sz w:val="20"/>
          <w:szCs w:val="20"/>
        </w:rPr>
        <w:t>Will contain the logical components:</w:t>
      </w:r>
    </w:p>
    <w:p w14:paraId="03C055DE" w14:textId="0D955163" w:rsidR="00A80DBF" w:rsidRDefault="00A80DBF" w:rsidP="007A1775">
      <w:pPr>
        <w:pStyle w:val="ListParagraph"/>
        <w:numPr>
          <w:ilvl w:val="1"/>
          <w:numId w:val="20"/>
        </w:numPr>
        <w:rPr>
          <w:sz w:val="20"/>
          <w:szCs w:val="20"/>
        </w:rPr>
      </w:pPr>
      <w:r>
        <w:rPr>
          <w:sz w:val="20"/>
          <w:szCs w:val="20"/>
        </w:rPr>
        <w:t>[</w:t>
      </w:r>
      <w:r w:rsidR="007A1775">
        <w:rPr>
          <w:sz w:val="20"/>
          <w:szCs w:val="20"/>
        </w:rPr>
        <w:t>ROMA</w:t>
      </w:r>
      <w:r>
        <w:rPr>
          <w:sz w:val="20"/>
          <w:szCs w:val="20"/>
        </w:rPr>
        <w:t>]</w:t>
      </w:r>
    </w:p>
    <w:p w14:paraId="04AACFE9" w14:textId="71FCD094" w:rsidR="00A80DBF" w:rsidRDefault="00A80DBF" w:rsidP="00A80DBF">
      <w:pPr>
        <w:pStyle w:val="ListParagraph"/>
        <w:numPr>
          <w:ilvl w:val="1"/>
          <w:numId w:val="20"/>
        </w:numPr>
        <w:rPr>
          <w:sz w:val="20"/>
          <w:szCs w:val="20"/>
        </w:rPr>
      </w:pPr>
      <w:r>
        <w:rPr>
          <w:sz w:val="20"/>
          <w:szCs w:val="20"/>
        </w:rPr>
        <w:t>[</w:t>
      </w:r>
      <w:r w:rsidR="007A1775">
        <w:rPr>
          <w:sz w:val="20"/>
          <w:szCs w:val="20"/>
        </w:rPr>
        <w:t>Gate Pro</w:t>
      </w:r>
      <w:r>
        <w:rPr>
          <w:sz w:val="20"/>
          <w:szCs w:val="20"/>
        </w:rPr>
        <w:t>]</w:t>
      </w:r>
    </w:p>
    <w:p w14:paraId="4550C672" w14:textId="77777777" w:rsidR="00A80DBF" w:rsidRDefault="00A80DBF" w:rsidP="00A80DBF">
      <w:pPr>
        <w:pStyle w:val="ListParagraph"/>
        <w:numPr>
          <w:ilvl w:val="0"/>
          <w:numId w:val="20"/>
        </w:numPr>
        <w:rPr>
          <w:sz w:val="20"/>
          <w:szCs w:val="20"/>
        </w:rPr>
      </w:pPr>
      <w:r>
        <w:rPr>
          <w:sz w:val="20"/>
          <w:szCs w:val="20"/>
        </w:rPr>
        <w:t>Will integrate with the following components.</w:t>
      </w:r>
    </w:p>
    <w:p w14:paraId="46D9F049" w14:textId="0E6FC0DC" w:rsidR="00A80DBF" w:rsidRDefault="007A1775" w:rsidP="00A80DBF">
      <w:pPr>
        <w:pStyle w:val="ListParagraph"/>
        <w:numPr>
          <w:ilvl w:val="1"/>
          <w:numId w:val="20"/>
        </w:numPr>
        <w:rPr>
          <w:sz w:val="20"/>
          <w:szCs w:val="20"/>
        </w:rPr>
      </w:pPr>
      <w:r>
        <w:rPr>
          <w:sz w:val="20"/>
          <w:szCs w:val="20"/>
        </w:rPr>
        <w:t>PAD through Network/</w:t>
      </w:r>
      <w:r w:rsidR="00A80DBF">
        <w:rPr>
          <w:sz w:val="20"/>
          <w:szCs w:val="20"/>
        </w:rPr>
        <w:t>VPN.</w:t>
      </w:r>
    </w:p>
    <w:p w14:paraId="586D9B68" w14:textId="34877A92" w:rsidR="007A1775" w:rsidRDefault="007A1775" w:rsidP="007A1775">
      <w:pPr>
        <w:pStyle w:val="ListParagraph"/>
        <w:numPr>
          <w:ilvl w:val="1"/>
          <w:numId w:val="20"/>
        </w:numPr>
        <w:rPr>
          <w:sz w:val="20"/>
          <w:szCs w:val="20"/>
        </w:rPr>
      </w:pPr>
      <w:r>
        <w:rPr>
          <w:sz w:val="20"/>
          <w:szCs w:val="20"/>
        </w:rPr>
        <w:t>QR through Network/VPN.</w:t>
      </w:r>
    </w:p>
    <w:p w14:paraId="70466A6C" w14:textId="0ADB139A" w:rsidR="007A1775" w:rsidRDefault="007A1775" w:rsidP="004A0DDB">
      <w:pPr>
        <w:pStyle w:val="ListParagraph"/>
        <w:numPr>
          <w:ilvl w:val="1"/>
          <w:numId w:val="20"/>
        </w:numPr>
        <w:rPr>
          <w:sz w:val="20"/>
          <w:szCs w:val="20"/>
        </w:rPr>
      </w:pPr>
      <w:r w:rsidRPr="007A1775">
        <w:rPr>
          <w:sz w:val="20"/>
          <w:szCs w:val="20"/>
        </w:rPr>
        <w:t>Access Controller through Network/VPN.</w:t>
      </w:r>
    </w:p>
    <w:p w14:paraId="118BC25B" w14:textId="25F42293" w:rsidR="007A1775" w:rsidRDefault="007A1775" w:rsidP="004A0DDB">
      <w:pPr>
        <w:pStyle w:val="ListParagraph"/>
        <w:numPr>
          <w:ilvl w:val="1"/>
          <w:numId w:val="20"/>
        </w:numPr>
        <w:rPr>
          <w:sz w:val="20"/>
          <w:szCs w:val="20"/>
        </w:rPr>
      </w:pPr>
      <w:r>
        <w:rPr>
          <w:sz w:val="20"/>
          <w:szCs w:val="20"/>
        </w:rPr>
        <w:t>Integration Services.</w:t>
      </w:r>
    </w:p>
    <w:p w14:paraId="21DF2584" w14:textId="6578F902" w:rsidR="007A1775" w:rsidRPr="007A1775" w:rsidRDefault="007A1775" w:rsidP="004A0DDB">
      <w:pPr>
        <w:pStyle w:val="ListParagraph"/>
        <w:numPr>
          <w:ilvl w:val="1"/>
          <w:numId w:val="20"/>
        </w:numPr>
        <w:rPr>
          <w:sz w:val="20"/>
          <w:szCs w:val="20"/>
        </w:rPr>
      </w:pPr>
      <w:r>
        <w:rPr>
          <w:sz w:val="20"/>
          <w:szCs w:val="20"/>
        </w:rPr>
        <w:t>DBs</w:t>
      </w:r>
    </w:p>
    <w:p w14:paraId="1B93E960" w14:textId="77777777" w:rsidR="00A80DBF" w:rsidRDefault="00A80DBF" w:rsidP="00A80DBF">
      <w:pPr>
        <w:pStyle w:val="ListParagraph"/>
        <w:numPr>
          <w:ilvl w:val="0"/>
          <w:numId w:val="20"/>
        </w:numPr>
        <w:rPr>
          <w:sz w:val="20"/>
          <w:szCs w:val="20"/>
        </w:rPr>
      </w:pPr>
      <w:r>
        <w:rPr>
          <w:sz w:val="20"/>
          <w:szCs w:val="20"/>
        </w:rPr>
        <w:t>Recommended to have the following specs</w:t>
      </w:r>
    </w:p>
    <w:p w14:paraId="146CC77E" w14:textId="77777777" w:rsidR="00A80DBF" w:rsidRDefault="00A80DBF" w:rsidP="00A80DBF">
      <w:pPr>
        <w:pStyle w:val="ListParagraph"/>
        <w:numPr>
          <w:ilvl w:val="1"/>
          <w:numId w:val="20"/>
        </w:numPr>
        <w:rPr>
          <w:sz w:val="20"/>
          <w:szCs w:val="20"/>
        </w:rPr>
      </w:pPr>
      <w:r>
        <w:rPr>
          <w:sz w:val="20"/>
          <w:szCs w:val="20"/>
        </w:rPr>
        <w:t>Windows Server 2016 (</w:t>
      </w:r>
      <w:r w:rsidRPr="008664E0">
        <w:rPr>
          <w:i/>
          <w:iCs/>
          <w:sz w:val="20"/>
          <w:szCs w:val="20"/>
        </w:rPr>
        <w:t>or later</w:t>
      </w:r>
      <w:r>
        <w:rPr>
          <w:sz w:val="20"/>
          <w:szCs w:val="20"/>
        </w:rPr>
        <w:t>), with IIS 10.x (</w:t>
      </w:r>
      <w:r w:rsidRPr="008664E0">
        <w:rPr>
          <w:i/>
          <w:iCs/>
          <w:sz w:val="20"/>
          <w:szCs w:val="20"/>
        </w:rPr>
        <w:t>or later</w:t>
      </w:r>
      <w:r>
        <w:rPr>
          <w:sz w:val="20"/>
          <w:szCs w:val="20"/>
        </w:rPr>
        <w:t>).</w:t>
      </w:r>
    </w:p>
    <w:p w14:paraId="2C2DE86B" w14:textId="77777777" w:rsidR="00A80DBF" w:rsidRDefault="00A80DBF" w:rsidP="00A80DBF">
      <w:pPr>
        <w:pStyle w:val="ListParagraph"/>
        <w:numPr>
          <w:ilvl w:val="1"/>
          <w:numId w:val="20"/>
        </w:numPr>
        <w:rPr>
          <w:sz w:val="20"/>
          <w:szCs w:val="20"/>
        </w:rPr>
      </w:pPr>
      <w:r>
        <w:rPr>
          <w:sz w:val="20"/>
          <w:szCs w:val="20"/>
        </w:rPr>
        <w:t>RAM: 16+ GB</w:t>
      </w:r>
    </w:p>
    <w:p w14:paraId="783A1AD2" w14:textId="48857CCA" w:rsidR="00A80DBF" w:rsidRDefault="00A80DBF" w:rsidP="00A80DBF">
      <w:pPr>
        <w:pStyle w:val="ListParagraph"/>
        <w:numPr>
          <w:ilvl w:val="1"/>
          <w:numId w:val="20"/>
        </w:numPr>
        <w:rPr>
          <w:sz w:val="20"/>
          <w:szCs w:val="20"/>
        </w:rPr>
      </w:pPr>
      <w:r>
        <w:rPr>
          <w:sz w:val="20"/>
          <w:szCs w:val="20"/>
        </w:rPr>
        <w:t>Processor: 4+ Cores</w:t>
      </w:r>
    </w:p>
    <w:p w14:paraId="44111F29" w14:textId="2DCFA55A" w:rsidR="003B052D" w:rsidRPr="00B122F0" w:rsidRDefault="003B052D" w:rsidP="00A80DBF">
      <w:pPr>
        <w:pStyle w:val="ListParagraph"/>
        <w:numPr>
          <w:ilvl w:val="1"/>
          <w:numId w:val="20"/>
        </w:numPr>
        <w:rPr>
          <w:color w:val="FF0000"/>
          <w:sz w:val="20"/>
          <w:szCs w:val="20"/>
        </w:rPr>
      </w:pPr>
      <w:r w:rsidRPr="00B122F0">
        <w:rPr>
          <w:color w:val="FF0000"/>
          <w:sz w:val="20"/>
          <w:szCs w:val="20"/>
        </w:rPr>
        <w:t>NOTE: for ROMA (</w:t>
      </w:r>
      <w:r w:rsidRPr="00B122F0">
        <w:rPr>
          <w:i/>
          <w:iCs/>
          <w:color w:val="FF0000"/>
          <w:sz w:val="20"/>
          <w:szCs w:val="20"/>
        </w:rPr>
        <w:t>pending Huawei’s confirmation</w:t>
      </w:r>
      <w:r w:rsidRPr="00B122F0">
        <w:rPr>
          <w:color w:val="FF0000"/>
          <w:sz w:val="20"/>
          <w:szCs w:val="20"/>
        </w:rPr>
        <w:t>)</w:t>
      </w:r>
    </w:p>
    <w:p w14:paraId="6823F534" w14:textId="77777777" w:rsidR="00A80DBF" w:rsidRDefault="00A80DBF" w:rsidP="00A80DBF">
      <w:pPr>
        <w:pStyle w:val="ListParagraph"/>
        <w:numPr>
          <w:ilvl w:val="0"/>
          <w:numId w:val="20"/>
        </w:numPr>
        <w:rPr>
          <w:sz w:val="20"/>
          <w:szCs w:val="20"/>
        </w:rPr>
      </w:pPr>
      <w:r>
        <w:rPr>
          <w:sz w:val="20"/>
          <w:szCs w:val="20"/>
        </w:rPr>
        <w:t>Network</w:t>
      </w:r>
    </w:p>
    <w:p w14:paraId="4682C31A" w14:textId="075F75F9" w:rsidR="00A80DBF" w:rsidRDefault="00A80DBF" w:rsidP="00A80DBF">
      <w:pPr>
        <w:pStyle w:val="ListParagraph"/>
        <w:numPr>
          <w:ilvl w:val="1"/>
          <w:numId w:val="20"/>
        </w:numPr>
        <w:rPr>
          <w:sz w:val="20"/>
          <w:szCs w:val="20"/>
        </w:rPr>
      </w:pPr>
      <w:r w:rsidRPr="003B3305">
        <w:rPr>
          <w:sz w:val="20"/>
          <w:szCs w:val="20"/>
        </w:rPr>
        <w:t>VPN</w:t>
      </w:r>
      <w:r>
        <w:rPr>
          <w:sz w:val="20"/>
          <w:szCs w:val="20"/>
        </w:rPr>
        <w:t xml:space="preserve"> network (</w:t>
      </w:r>
      <w:r w:rsidRPr="0096537C">
        <w:rPr>
          <w:i/>
          <w:iCs/>
          <w:sz w:val="20"/>
          <w:szCs w:val="20"/>
        </w:rPr>
        <w:t xml:space="preserve">for </w:t>
      </w:r>
      <w:r w:rsidR="007A1775">
        <w:rPr>
          <w:i/>
          <w:iCs/>
          <w:sz w:val="20"/>
          <w:szCs w:val="20"/>
        </w:rPr>
        <w:t>Hardware access</w:t>
      </w:r>
      <w:r>
        <w:rPr>
          <w:sz w:val="20"/>
          <w:szCs w:val="20"/>
        </w:rPr>
        <w:t>)</w:t>
      </w:r>
      <w:r w:rsidRPr="003B3305">
        <w:rPr>
          <w:sz w:val="20"/>
          <w:szCs w:val="20"/>
        </w:rPr>
        <w:t>.</w:t>
      </w:r>
    </w:p>
    <w:p w14:paraId="501AE0D6" w14:textId="77777777" w:rsidR="00A80DBF" w:rsidRDefault="00A80DBF" w:rsidP="00A80DBF">
      <w:pPr>
        <w:pStyle w:val="ListParagraph"/>
        <w:numPr>
          <w:ilvl w:val="0"/>
          <w:numId w:val="20"/>
        </w:numPr>
        <w:rPr>
          <w:sz w:val="20"/>
          <w:szCs w:val="20"/>
        </w:rPr>
      </w:pPr>
      <w:r>
        <w:rPr>
          <w:sz w:val="20"/>
          <w:szCs w:val="20"/>
        </w:rPr>
        <w:t>Platform</w:t>
      </w:r>
    </w:p>
    <w:p w14:paraId="04D5A204" w14:textId="0F00A1D3" w:rsidR="00A80DBF" w:rsidRPr="00DA4582" w:rsidRDefault="00A80DBF" w:rsidP="007A1775">
      <w:pPr>
        <w:pStyle w:val="ListParagraph"/>
        <w:numPr>
          <w:ilvl w:val="1"/>
          <w:numId w:val="20"/>
        </w:numPr>
        <w:rPr>
          <w:sz w:val="20"/>
          <w:szCs w:val="20"/>
        </w:rPr>
      </w:pPr>
      <w:r>
        <w:rPr>
          <w:sz w:val="20"/>
          <w:szCs w:val="20"/>
        </w:rPr>
        <w:t>.Net Framework 4.6</w:t>
      </w:r>
      <w:r w:rsidR="007A1775">
        <w:rPr>
          <w:sz w:val="20"/>
          <w:szCs w:val="20"/>
        </w:rPr>
        <w:t>+</w:t>
      </w:r>
    </w:p>
    <w:p w14:paraId="12B52A74" w14:textId="0B939C70" w:rsidR="00A80DBF" w:rsidRDefault="00A80DBF" w:rsidP="00A80DBF">
      <w:pPr>
        <w:pStyle w:val="Heading3Numbered"/>
        <w:numPr>
          <w:ilvl w:val="2"/>
          <w:numId w:val="11"/>
        </w:numPr>
      </w:pPr>
      <w:bookmarkStart w:id="16" w:name="_Toc14337098"/>
      <w:bookmarkStart w:id="17" w:name="_Toc15839298"/>
      <w:r>
        <w:t>Integration</w:t>
      </w:r>
      <w:bookmarkEnd w:id="16"/>
      <w:bookmarkEnd w:id="17"/>
    </w:p>
    <w:p w14:paraId="4B2A640E" w14:textId="24041241" w:rsidR="00A80DBF" w:rsidRDefault="00A80DBF" w:rsidP="00A80DBF">
      <w:pPr>
        <w:pStyle w:val="ListParagraph"/>
        <w:numPr>
          <w:ilvl w:val="0"/>
          <w:numId w:val="20"/>
        </w:numPr>
        <w:rPr>
          <w:sz w:val="20"/>
          <w:szCs w:val="20"/>
        </w:rPr>
      </w:pPr>
      <w:r>
        <w:rPr>
          <w:sz w:val="20"/>
          <w:szCs w:val="20"/>
        </w:rPr>
        <w:t>Servers:</w:t>
      </w:r>
    </w:p>
    <w:p w14:paraId="134DA7C8" w14:textId="782AA5B8" w:rsidR="00A80DBF" w:rsidRPr="00F47DC2" w:rsidRDefault="00A80DBF" w:rsidP="00B122F0">
      <w:pPr>
        <w:pStyle w:val="ListParagraph"/>
        <w:numPr>
          <w:ilvl w:val="1"/>
          <w:numId w:val="20"/>
        </w:numPr>
        <w:rPr>
          <w:sz w:val="20"/>
          <w:szCs w:val="20"/>
        </w:rPr>
      </w:pPr>
      <w:r w:rsidRPr="002C034C">
        <w:rPr>
          <w:sz w:val="20"/>
          <w:szCs w:val="20"/>
        </w:rPr>
        <w:t>[</w:t>
      </w:r>
      <w:proofErr w:type="spellStart"/>
      <w:proofErr w:type="gramStart"/>
      <w:r w:rsidRPr="002C034C">
        <w:rPr>
          <w:sz w:val="20"/>
          <w:szCs w:val="20"/>
        </w:rPr>
        <w:t>VM.</w:t>
      </w:r>
      <w:r>
        <w:rPr>
          <w:sz w:val="20"/>
          <w:szCs w:val="20"/>
        </w:rPr>
        <w:t>Integration</w:t>
      </w:r>
      <w:proofErr w:type="spellEnd"/>
      <w:proofErr w:type="gramEnd"/>
      <w:r w:rsidRPr="002C034C">
        <w:rPr>
          <w:sz w:val="20"/>
          <w:szCs w:val="20"/>
        </w:rPr>
        <w:t>]</w:t>
      </w:r>
    </w:p>
    <w:p w14:paraId="252A6359" w14:textId="77777777" w:rsidR="00A80DBF" w:rsidRPr="002C034C" w:rsidRDefault="00A80DBF" w:rsidP="00A80DBF">
      <w:pPr>
        <w:pStyle w:val="ListParagraph"/>
        <w:numPr>
          <w:ilvl w:val="0"/>
          <w:numId w:val="20"/>
        </w:numPr>
        <w:rPr>
          <w:sz w:val="20"/>
          <w:szCs w:val="20"/>
        </w:rPr>
      </w:pPr>
      <w:r w:rsidRPr="002C034C">
        <w:rPr>
          <w:sz w:val="20"/>
          <w:szCs w:val="20"/>
        </w:rPr>
        <w:t>Will contain the logical components:</w:t>
      </w:r>
    </w:p>
    <w:p w14:paraId="299A7CC0" w14:textId="2387AB24" w:rsidR="00A80DBF" w:rsidRPr="002C034C" w:rsidRDefault="00A80DBF" w:rsidP="00B122F0">
      <w:pPr>
        <w:pStyle w:val="ListParagraph"/>
        <w:numPr>
          <w:ilvl w:val="1"/>
          <w:numId w:val="20"/>
        </w:numPr>
        <w:rPr>
          <w:sz w:val="20"/>
          <w:szCs w:val="20"/>
        </w:rPr>
      </w:pPr>
      <w:r w:rsidRPr="002C034C">
        <w:rPr>
          <w:sz w:val="20"/>
          <w:szCs w:val="20"/>
        </w:rPr>
        <w:t>[</w:t>
      </w:r>
      <w:r w:rsidR="00B122F0">
        <w:rPr>
          <w:sz w:val="20"/>
          <w:szCs w:val="20"/>
        </w:rPr>
        <w:t>Integration Service Layer</w:t>
      </w:r>
      <w:r w:rsidRPr="002C034C">
        <w:rPr>
          <w:sz w:val="20"/>
          <w:szCs w:val="20"/>
        </w:rPr>
        <w:t>]</w:t>
      </w:r>
    </w:p>
    <w:p w14:paraId="26B09051" w14:textId="77777777" w:rsidR="00A80DBF" w:rsidRPr="002C034C" w:rsidRDefault="00A80DBF" w:rsidP="00A80DBF">
      <w:pPr>
        <w:pStyle w:val="ListParagraph"/>
        <w:numPr>
          <w:ilvl w:val="0"/>
          <w:numId w:val="20"/>
        </w:numPr>
        <w:rPr>
          <w:sz w:val="20"/>
          <w:szCs w:val="20"/>
        </w:rPr>
      </w:pPr>
      <w:r w:rsidRPr="002C034C">
        <w:rPr>
          <w:sz w:val="20"/>
          <w:szCs w:val="20"/>
        </w:rPr>
        <w:t>Will integrate with the following components.</w:t>
      </w:r>
    </w:p>
    <w:p w14:paraId="5E9D409A" w14:textId="3C82E80C" w:rsidR="00A80DBF" w:rsidRPr="002C034C" w:rsidRDefault="00B122F0" w:rsidP="00A80DBF">
      <w:pPr>
        <w:pStyle w:val="ListParagraph"/>
        <w:numPr>
          <w:ilvl w:val="1"/>
          <w:numId w:val="20"/>
        </w:numPr>
        <w:rPr>
          <w:sz w:val="20"/>
          <w:szCs w:val="20"/>
        </w:rPr>
      </w:pPr>
      <w:r>
        <w:rPr>
          <w:sz w:val="20"/>
          <w:szCs w:val="20"/>
        </w:rPr>
        <w:t>ROMA</w:t>
      </w:r>
      <w:r w:rsidR="00A80DBF" w:rsidRPr="002C034C">
        <w:rPr>
          <w:sz w:val="20"/>
          <w:szCs w:val="20"/>
        </w:rPr>
        <w:t>.</w:t>
      </w:r>
    </w:p>
    <w:p w14:paraId="51C4313B" w14:textId="311E20C5" w:rsidR="00A80DBF" w:rsidRPr="002C034C" w:rsidRDefault="00B122F0" w:rsidP="00A80DBF">
      <w:pPr>
        <w:pStyle w:val="ListParagraph"/>
        <w:numPr>
          <w:ilvl w:val="1"/>
          <w:numId w:val="20"/>
        </w:numPr>
        <w:rPr>
          <w:sz w:val="20"/>
          <w:szCs w:val="20"/>
        </w:rPr>
      </w:pPr>
      <w:r>
        <w:rPr>
          <w:sz w:val="20"/>
          <w:szCs w:val="20"/>
        </w:rPr>
        <w:t>Gate Pro</w:t>
      </w:r>
      <w:r w:rsidR="00A80DBF" w:rsidRPr="002C034C">
        <w:rPr>
          <w:sz w:val="20"/>
          <w:szCs w:val="20"/>
        </w:rPr>
        <w:t>.</w:t>
      </w:r>
    </w:p>
    <w:p w14:paraId="6EA183BD" w14:textId="131B6793" w:rsidR="00A80DBF" w:rsidRDefault="00B122F0" w:rsidP="00A80DBF">
      <w:pPr>
        <w:pStyle w:val="ListParagraph"/>
        <w:numPr>
          <w:ilvl w:val="1"/>
          <w:numId w:val="20"/>
        </w:numPr>
        <w:rPr>
          <w:sz w:val="20"/>
          <w:szCs w:val="20"/>
        </w:rPr>
      </w:pPr>
      <w:r>
        <w:rPr>
          <w:sz w:val="20"/>
          <w:szCs w:val="20"/>
        </w:rPr>
        <w:t>External services through VPN</w:t>
      </w:r>
      <w:r w:rsidR="00A80DBF" w:rsidRPr="002C034C">
        <w:rPr>
          <w:sz w:val="20"/>
          <w:szCs w:val="20"/>
        </w:rPr>
        <w:t>.</w:t>
      </w:r>
    </w:p>
    <w:p w14:paraId="18BEC3DF" w14:textId="7DD4AF7E" w:rsidR="00B122F0" w:rsidRDefault="00B122F0" w:rsidP="00B122F0">
      <w:pPr>
        <w:pStyle w:val="ListParagraph"/>
        <w:numPr>
          <w:ilvl w:val="1"/>
          <w:numId w:val="20"/>
        </w:numPr>
        <w:rPr>
          <w:sz w:val="20"/>
          <w:szCs w:val="20"/>
        </w:rPr>
      </w:pPr>
      <w:r>
        <w:rPr>
          <w:sz w:val="20"/>
          <w:szCs w:val="20"/>
        </w:rPr>
        <w:t>Backend systems (FAN ID &amp; TAM Pro)</w:t>
      </w:r>
    </w:p>
    <w:p w14:paraId="635D6850" w14:textId="1CFA405F" w:rsidR="00B122F0" w:rsidRPr="002C034C" w:rsidRDefault="00B122F0" w:rsidP="00A80DBF">
      <w:pPr>
        <w:pStyle w:val="ListParagraph"/>
        <w:numPr>
          <w:ilvl w:val="1"/>
          <w:numId w:val="20"/>
        </w:numPr>
        <w:rPr>
          <w:sz w:val="20"/>
          <w:szCs w:val="20"/>
        </w:rPr>
      </w:pPr>
      <w:r>
        <w:rPr>
          <w:sz w:val="20"/>
          <w:szCs w:val="20"/>
        </w:rPr>
        <w:t>DBs (FAN ID &amp; TAM Pro)</w:t>
      </w:r>
    </w:p>
    <w:p w14:paraId="4547EBA9" w14:textId="77777777" w:rsidR="00A80DBF" w:rsidRPr="002C034C" w:rsidRDefault="00A80DBF" w:rsidP="00A80DBF">
      <w:pPr>
        <w:pStyle w:val="ListParagraph"/>
        <w:numPr>
          <w:ilvl w:val="0"/>
          <w:numId w:val="20"/>
        </w:numPr>
        <w:rPr>
          <w:sz w:val="20"/>
          <w:szCs w:val="20"/>
        </w:rPr>
      </w:pPr>
      <w:r w:rsidRPr="002C034C">
        <w:rPr>
          <w:sz w:val="20"/>
          <w:szCs w:val="20"/>
        </w:rPr>
        <w:t>Recommended to have the following specs</w:t>
      </w:r>
    </w:p>
    <w:p w14:paraId="732891ED" w14:textId="77777777" w:rsidR="00A80DBF" w:rsidRPr="002C034C" w:rsidRDefault="00A80DBF" w:rsidP="00A80DBF">
      <w:pPr>
        <w:pStyle w:val="ListParagraph"/>
        <w:numPr>
          <w:ilvl w:val="1"/>
          <w:numId w:val="20"/>
        </w:numPr>
        <w:rPr>
          <w:sz w:val="20"/>
          <w:szCs w:val="20"/>
        </w:rPr>
      </w:pPr>
      <w:r w:rsidRPr="002C034C">
        <w:rPr>
          <w:sz w:val="20"/>
          <w:szCs w:val="20"/>
        </w:rPr>
        <w:t>Windows Server 2016 (or later), with IIS 10.x (or later).</w:t>
      </w:r>
    </w:p>
    <w:p w14:paraId="767321A3" w14:textId="77777777" w:rsidR="00A80DBF" w:rsidRPr="002C034C" w:rsidRDefault="00A80DBF" w:rsidP="00A80DBF">
      <w:pPr>
        <w:pStyle w:val="ListParagraph"/>
        <w:numPr>
          <w:ilvl w:val="1"/>
          <w:numId w:val="20"/>
        </w:numPr>
        <w:rPr>
          <w:sz w:val="20"/>
          <w:szCs w:val="20"/>
        </w:rPr>
      </w:pPr>
      <w:r w:rsidRPr="002C034C">
        <w:rPr>
          <w:sz w:val="20"/>
          <w:szCs w:val="20"/>
        </w:rPr>
        <w:t xml:space="preserve">RAM: </w:t>
      </w:r>
      <w:r>
        <w:rPr>
          <w:sz w:val="20"/>
          <w:szCs w:val="20"/>
        </w:rPr>
        <w:t>16</w:t>
      </w:r>
      <w:r w:rsidRPr="002C034C">
        <w:rPr>
          <w:sz w:val="20"/>
          <w:szCs w:val="20"/>
        </w:rPr>
        <w:t>+ GB</w:t>
      </w:r>
    </w:p>
    <w:p w14:paraId="39DE63D3" w14:textId="77777777" w:rsidR="00A80DBF" w:rsidRPr="002C034C" w:rsidRDefault="00A80DBF" w:rsidP="00A80DBF">
      <w:pPr>
        <w:pStyle w:val="ListParagraph"/>
        <w:numPr>
          <w:ilvl w:val="1"/>
          <w:numId w:val="20"/>
        </w:numPr>
        <w:rPr>
          <w:sz w:val="20"/>
          <w:szCs w:val="20"/>
        </w:rPr>
      </w:pPr>
      <w:r w:rsidRPr="002C034C">
        <w:rPr>
          <w:sz w:val="20"/>
          <w:szCs w:val="20"/>
        </w:rPr>
        <w:t>Processor: 4+ Cores</w:t>
      </w:r>
    </w:p>
    <w:p w14:paraId="23A86800" w14:textId="77777777" w:rsidR="00A80DBF" w:rsidRPr="002C034C" w:rsidRDefault="00A80DBF" w:rsidP="00A80DBF">
      <w:pPr>
        <w:pStyle w:val="ListParagraph"/>
        <w:numPr>
          <w:ilvl w:val="0"/>
          <w:numId w:val="20"/>
        </w:numPr>
        <w:rPr>
          <w:sz w:val="20"/>
          <w:szCs w:val="20"/>
        </w:rPr>
      </w:pPr>
      <w:r w:rsidRPr="002C034C">
        <w:rPr>
          <w:sz w:val="20"/>
          <w:szCs w:val="20"/>
        </w:rPr>
        <w:t>Network</w:t>
      </w:r>
    </w:p>
    <w:p w14:paraId="0EAA9362" w14:textId="602B5717" w:rsidR="00A80DBF" w:rsidRDefault="00A80DBF" w:rsidP="00A80DBF">
      <w:pPr>
        <w:pStyle w:val="ListParagraph"/>
        <w:numPr>
          <w:ilvl w:val="1"/>
          <w:numId w:val="20"/>
        </w:numPr>
        <w:rPr>
          <w:sz w:val="20"/>
          <w:szCs w:val="20"/>
        </w:rPr>
      </w:pPr>
      <w:r w:rsidRPr="002C034C">
        <w:rPr>
          <w:sz w:val="20"/>
          <w:szCs w:val="20"/>
        </w:rPr>
        <w:t xml:space="preserve">VPN network (for </w:t>
      </w:r>
      <w:r w:rsidR="00B122F0">
        <w:rPr>
          <w:sz w:val="20"/>
          <w:szCs w:val="20"/>
        </w:rPr>
        <w:t>external systems</w:t>
      </w:r>
      <w:r w:rsidRPr="002C034C">
        <w:rPr>
          <w:sz w:val="20"/>
          <w:szCs w:val="20"/>
        </w:rPr>
        <w:t>).</w:t>
      </w:r>
    </w:p>
    <w:p w14:paraId="229C84C9" w14:textId="77777777" w:rsidR="00A80DBF" w:rsidRDefault="00A80DBF" w:rsidP="00A80DBF">
      <w:pPr>
        <w:pStyle w:val="ListParagraph"/>
        <w:numPr>
          <w:ilvl w:val="0"/>
          <w:numId w:val="20"/>
        </w:numPr>
        <w:rPr>
          <w:sz w:val="20"/>
          <w:szCs w:val="20"/>
        </w:rPr>
      </w:pPr>
      <w:r>
        <w:rPr>
          <w:sz w:val="20"/>
          <w:szCs w:val="20"/>
        </w:rPr>
        <w:t>Platform</w:t>
      </w:r>
    </w:p>
    <w:p w14:paraId="699EE5AA" w14:textId="79B902EA" w:rsidR="00A80DBF" w:rsidRDefault="00A80DBF" w:rsidP="00A80DBF">
      <w:pPr>
        <w:pStyle w:val="ListParagraph"/>
        <w:numPr>
          <w:ilvl w:val="1"/>
          <w:numId w:val="20"/>
        </w:numPr>
        <w:rPr>
          <w:sz w:val="20"/>
          <w:szCs w:val="20"/>
        </w:rPr>
      </w:pPr>
      <w:r>
        <w:rPr>
          <w:sz w:val="20"/>
          <w:szCs w:val="20"/>
        </w:rPr>
        <w:t>.Net Framework 4.6</w:t>
      </w:r>
      <w:r w:rsidR="00B122F0">
        <w:rPr>
          <w:sz w:val="20"/>
          <w:szCs w:val="20"/>
        </w:rPr>
        <w:t>+</w:t>
      </w:r>
    </w:p>
    <w:p w14:paraId="0FDD9203" w14:textId="0016E0EC" w:rsidR="00A80DBF" w:rsidRDefault="004A0DDB" w:rsidP="004A0DDB">
      <w:pPr>
        <w:pStyle w:val="Heading3Numbered"/>
        <w:numPr>
          <w:ilvl w:val="2"/>
          <w:numId w:val="11"/>
        </w:numPr>
      </w:pPr>
      <w:bookmarkStart w:id="18" w:name="_Toc15839299"/>
      <w:r>
        <w:lastRenderedPageBreak/>
        <w:t>Backend</w:t>
      </w:r>
      <w:bookmarkEnd w:id="18"/>
    </w:p>
    <w:p w14:paraId="42373C1B" w14:textId="08BF7E1A" w:rsidR="00A80DBF" w:rsidRDefault="00A80DBF" w:rsidP="00A80DBF">
      <w:pPr>
        <w:pStyle w:val="ListParagraph"/>
        <w:numPr>
          <w:ilvl w:val="0"/>
          <w:numId w:val="20"/>
        </w:numPr>
        <w:rPr>
          <w:sz w:val="20"/>
          <w:szCs w:val="20"/>
        </w:rPr>
      </w:pPr>
      <w:r>
        <w:rPr>
          <w:sz w:val="20"/>
          <w:szCs w:val="20"/>
        </w:rPr>
        <w:t>Servers:</w:t>
      </w:r>
    </w:p>
    <w:p w14:paraId="798F6EE1" w14:textId="4652DD1F" w:rsidR="00A80DBF" w:rsidRDefault="00A80DBF" w:rsidP="004A0DDB">
      <w:pPr>
        <w:pStyle w:val="ListParagraph"/>
        <w:numPr>
          <w:ilvl w:val="1"/>
          <w:numId w:val="20"/>
        </w:numPr>
        <w:rPr>
          <w:sz w:val="20"/>
          <w:szCs w:val="20"/>
        </w:rPr>
      </w:pPr>
      <w:r>
        <w:rPr>
          <w:sz w:val="20"/>
          <w:szCs w:val="20"/>
        </w:rPr>
        <w:t>[</w:t>
      </w:r>
      <w:proofErr w:type="spellStart"/>
      <w:proofErr w:type="gramStart"/>
      <w:r>
        <w:rPr>
          <w:sz w:val="20"/>
          <w:szCs w:val="20"/>
        </w:rPr>
        <w:t>VM.</w:t>
      </w:r>
      <w:r w:rsidR="004A0DDB">
        <w:rPr>
          <w:sz w:val="20"/>
          <w:szCs w:val="20"/>
        </w:rPr>
        <w:t>Backends</w:t>
      </w:r>
      <w:proofErr w:type="spellEnd"/>
      <w:proofErr w:type="gramEnd"/>
      <w:r>
        <w:rPr>
          <w:sz w:val="20"/>
          <w:szCs w:val="20"/>
        </w:rPr>
        <w:t>]</w:t>
      </w:r>
    </w:p>
    <w:p w14:paraId="0E9DB5A9" w14:textId="77777777" w:rsidR="00A80DBF" w:rsidRDefault="00A80DBF" w:rsidP="00A80DBF">
      <w:pPr>
        <w:pStyle w:val="ListParagraph"/>
        <w:numPr>
          <w:ilvl w:val="0"/>
          <w:numId w:val="20"/>
        </w:numPr>
        <w:rPr>
          <w:sz w:val="20"/>
          <w:szCs w:val="20"/>
        </w:rPr>
      </w:pPr>
      <w:r>
        <w:rPr>
          <w:sz w:val="20"/>
          <w:szCs w:val="20"/>
        </w:rPr>
        <w:t>Will contain the logical components:</w:t>
      </w:r>
    </w:p>
    <w:p w14:paraId="534EDB0D" w14:textId="01967278" w:rsidR="00A80DBF" w:rsidRDefault="00A80DBF" w:rsidP="00A80DBF">
      <w:pPr>
        <w:pStyle w:val="ListParagraph"/>
        <w:numPr>
          <w:ilvl w:val="1"/>
          <w:numId w:val="20"/>
        </w:numPr>
        <w:rPr>
          <w:sz w:val="20"/>
          <w:szCs w:val="20"/>
        </w:rPr>
      </w:pPr>
      <w:r>
        <w:rPr>
          <w:sz w:val="20"/>
          <w:szCs w:val="20"/>
        </w:rPr>
        <w:t>[</w:t>
      </w:r>
      <w:r w:rsidR="004A0DDB">
        <w:rPr>
          <w:sz w:val="20"/>
          <w:szCs w:val="20"/>
        </w:rPr>
        <w:t>TAM Pro</w:t>
      </w:r>
      <w:r>
        <w:rPr>
          <w:sz w:val="20"/>
          <w:szCs w:val="20"/>
        </w:rPr>
        <w:t>]</w:t>
      </w:r>
    </w:p>
    <w:p w14:paraId="13366694" w14:textId="016CA53F" w:rsidR="00A80DBF" w:rsidRDefault="00A80DBF" w:rsidP="00A80DBF">
      <w:pPr>
        <w:pStyle w:val="ListParagraph"/>
        <w:numPr>
          <w:ilvl w:val="1"/>
          <w:numId w:val="20"/>
        </w:numPr>
        <w:rPr>
          <w:sz w:val="20"/>
          <w:szCs w:val="20"/>
        </w:rPr>
      </w:pPr>
      <w:r>
        <w:rPr>
          <w:sz w:val="20"/>
          <w:szCs w:val="20"/>
        </w:rPr>
        <w:t>[</w:t>
      </w:r>
      <w:r w:rsidR="004A0DDB">
        <w:rPr>
          <w:sz w:val="20"/>
          <w:szCs w:val="20"/>
        </w:rPr>
        <w:t>FAN ID</w:t>
      </w:r>
      <w:r>
        <w:rPr>
          <w:sz w:val="20"/>
          <w:szCs w:val="20"/>
        </w:rPr>
        <w:t>]</w:t>
      </w:r>
    </w:p>
    <w:p w14:paraId="290A01FA" w14:textId="77777777" w:rsidR="00A80DBF" w:rsidRDefault="00A80DBF" w:rsidP="00A80DBF">
      <w:pPr>
        <w:pStyle w:val="ListParagraph"/>
        <w:numPr>
          <w:ilvl w:val="0"/>
          <w:numId w:val="20"/>
        </w:numPr>
        <w:rPr>
          <w:sz w:val="20"/>
          <w:szCs w:val="20"/>
        </w:rPr>
      </w:pPr>
      <w:r>
        <w:rPr>
          <w:sz w:val="20"/>
          <w:szCs w:val="20"/>
        </w:rPr>
        <w:t>Will integrate with the following components.</w:t>
      </w:r>
    </w:p>
    <w:p w14:paraId="4A479338" w14:textId="782B2E39" w:rsidR="00A80DBF" w:rsidRDefault="0088421D" w:rsidP="00A80DBF">
      <w:pPr>
        <w:pStyle w:val="ListParagraph"/>
        <w:numPr>
          <w:ilvl w:val="1"/>
          <w:numId w:val="20"/>
        </w:numPr>
        <w:rPr>
          <w:sz w:val="20"/>
          <w:szCs w:val="20"/>
        </w:rPr>
      </w:pPr>
      <w:r>
        <w:rPr>
          <w:sz w:val="20"/>
          <w:szCs w:val="20"/>
        </w:rPr>
        <w:t>Integration Services</w:t>
      </w:r>
      <w:r w:rsidR="00A80DBF">
        <w:rPr>
          <w:sz w:val="20"/>
          <w:szCs w:val="20"/>
        </w:rPr>
        <w:t>.</w:t>
      </w:r>
    </w:p>
    <w:p w14:paraId="36E7AA94" w14:textId="14CF5C82" w:rsidR="00A80DBF" w:rsidRPr="0088421D" w:rsidRDefault="0088421D" w:rsidP="000902CC">
      <w:pPr>
        <w:pStyle w:val="ListParagraph"/>
        <w:numPr>
          <w:ilvl w:val="1"/>
          <w:numId w:val="20"/>
        </w:numPr>
        <w:rPr>
          <w:sz w:val="20"/>
          <w:szCs w:val="20"/>
        </w:rPr>
      </w:pPr>
      <w:r w:rsidRPr="0088421D">
        <w:rPr>
          <w:sz w:val="20"/>
          <w:szCs w:val="20"/>
        </w:rPr>
        <w:t>DBs (FAN ID &amp; TAM Pro)</w:t>
      </w:r>
    </w:p>
    <w:p w14:paraId="7087C46F" w14:textId="77777777" w:rsidR="00A80DBF" w:rsidRDefault="00A80DBF" w:rsidP="00A80DBF">
      <w:pPr>
        <w:pStyle w:val="ListParagraph"/>
        <w:numPr>
          <w:ilvl w:val="0"/>
          <w:numId w:val="20"/>
        </w:numPr>
        <w:rPr>
          <w:sz w:val="20"/>
          <w:szCs w:val="20"/>
        </w:rPr>
      </w:pPr>
      <w:r>
        <w:rPr>
          <w:sz w:val="20"/>
          <w:szCs w:val="20"/>
        </w:rPr>
        <w:t>Recommended to have the following specs</w:t>
      </w:r>
    </w:p>
    <w:p w14:paraId="2387B9E8" w14:textId="77777777" w:rsidR="00A80DBF" w:rsidRDefault="00A80DBF" w:rsidP="00A80DBF">
      <w:pPr>
        <w:pStyle w:val="ListParagraph"/>
        <w:numPr>
          <w:ilvl w:val="1"/>
          <w:numId w:val="20"/>
        </w:numPr>
        <w:rPr>
          <w:sz w:val="20"/>
          <w:szCs w:val="20"/>
        </w:rPr>
      </w:pPr>
      <w:r>
        <w:rPr>
          <w:sz w:val="20"/>
          <w:szCs w:val="20"/>
        </w:rPr>
        <w:t>Windows Server 2016 (</w:t>
      </w:r>
      <w:r w:rsidRPr="008664E0">
        <w:rPr>
          <w:i/>
          <w:iCs/>
          <w:sz w:val="20"/>
          <w:szCs w:val="20"/>
        </w:rPr>
        <w:t>or later</w:t>
      </w:r>
      <w:r>
        <w:rPr>
          <w:sz w:val="20"/>
          <w:szCs w:val="20"/>
        </w:rPr>
        <w:t>), with IIS 10.x (</w:t>
      </w:r>
      <w:r w:rsidRPr="008664E0">
        <w:rPr>
          <w:i/>
          <w:iCs/>
          <w:sz w:val="20"/>
          <w:szCs w:val="20"/>
        </w:rPr>
        <w:t>or later</w:t>
      </w:r>
      <w:r>
        <w:rPr>
          <w:sz w:val="20"/>
          <w:szCs w:val="20"/>
        </w:rPr>
        <w:t>).</w:t>
      </w:r>
    </w:p>
    <w:p w14:paraId="28F3BC32" w14:textId="77777777" w:rsidR="00A80DBF" w:rsidRDefault="00A80DBF" w:rsidP="00A80DBF">
      <w:pPr>
        <w:pStyle w:val="ListParagraph"/>
        <w:numPr>
          <w:ilvl w:val="1"/>
          <w:numId w:val="20"/>
        </w:numPr>
        <w:rPr>
          <w:sz w:val="20"/>
          <w:szCs w:val="20"/>
        </w:rPr>
      </w:pPr>
      <w:r>
        <w:rPr>
          <w:sz w:val="20"/>
          <w:szCs w:val="20"/>
        </w:rPr>
        <w:t>RAM: 16+ GB</w:t>
      </w:r>
    </w:p>
    <w:p w14:paraId="29878582" w14:textId="77777777" w:rsidR="00A80DBF" w:rsidRDefault="00A80DBF" w:rsidP="00A80DBF">
      <w:pPr>
        <w:pStyle w:val="ListParagraph"/>
        <w:numPr>
          <w:ilvl w:val="1"/>
          <w:numId w:val="20"/>
        </w:numPr>
        <w:rPr>
          <w:sz w:val="20"/>
          <w:szCs w:val="20"/>
        </w:rPr>
      </w:pPr>
      <w:r>
        <w:rPr>
          <w:sz w:val="20"/>
          <w:szCs w:val="20"/>
        </w:rPr>
        <w:t>Processor: 4+ Cores</w:t>
      </w:r>
    </w:p>
    <w:p w14:paraId="4F19A0AC" w14:textId="77777777" w:rsidR="00A80DBF" w:rsidRDefault="00A80DBF" w:rsidP="00A80DBF">
      <w:pPr>
        <w:pStyle w:val="ListParagraph"/>
        <w:numPr>
          <w:ilvl w:val="0"/>
          <w:numId w:val="20"/>
        </w:numPr>
        <w:rPr>
          <w:sz w:val="20"/>
          <w:szCs w:val="20"/>
        </w:rPr>
      </w:pPr>
      <w:r>
        <w:rPr>
          <w:sz w:val="20"/>
          <w:szCs w:val="20"/>
        </w:rPr>
        <w:t>Network</w:t>
      </w:r>
    </w:p>
    <w:p w14:paraId="2535B529" w14:textId="43708480" w:rsidR="00A80DBF" w:rsidRDefault="0088421D" w:rsidP="00A80DBF">
      <w:pPr>
        <w:pStyle w:val="ListParagraph"/>
        <w:numPr>
          <w:ilvl w:val="1"/>
          <w:numId w:val="20"/>
        </w:numPr>
        <w:rPr>
          <w:sz w:val="20"/>
          <w:szCs w:val="20"/>
        </w:rPr>
      </w:pPr>
      <w:r>
        <w:rPr>
          <w:sz w:val="20"/>
          <w:szCs w:val="20"/>
        </w:rPr>
        <w:t>Nothing special</w:t>
      </w:r>
      <w:r w:rsidR="00A80DBF">
        <w:rPr>
          <w:sz w:val="20"/>
          <w:szCs w:val="20"/>
        </w:rPr>
        <w:t>.</w:t>
      </w:r>
    </w:p>
    <w:p w14:paraId="1873B519" w14:textId="77777777" w:rsidR="00A80DBF" w:rsidRDefault="00A80DBF" w:rsidP="00A80DBF">
      <w:pPr>
        <w:pStyle w:val="ListParagraph"/>
        <w:numPr>
          <w:ilvl w:val="0"/>
          <w:numId w:val="20"/>
        </w:numPr>
        <w:rPr>
          <w:sz w:val="20"/>
          <w:szCs w:val="20"/>
        </w:rPr>
      </w:pPr>
      <w:r>
        <w:rPr>
          <w:sz w:val="20"/>
          <w:szCs w:val="20"/>
        </w:rPr>
        <w:t>Platform</w:t>
      </w:r>
    </w:p>
    <w:p w14:paraId="29F73356" w14:textId="4E97FFB6" w:rsidR="00A80DBF" w:rsidRPr="00DA4582" w:rsidRDefault="00A80DBF" w:rsidP="00A80DBF">
      <w:pPr>
        <w:pStyle w:val="ListParagraph"/>
        <w:numPr>
          <w:ilvl w:val="1"/>
          <w:numId w:val="20"/>
        </w:numPr>
        <w:rPr>
          <w:sz w:val="20"/>
          <w:szCs w:val="20"/>
        </w:rPr>
      </w:pPr>
      <w:r w:rsidRPr="00DA4582">
        <w:rPr>
          <w:sz w:val="20"/>
          <w:szCs w:val="20"/>
        </w:rPr>
        <w:t>.Net Framework 4.6</w:t>
      </w:r>
      <w:r w:rsidR="0088421D">
        <w:rPr>
          <w:sz w:val="20"/>
          <w:szCs w:val="20"/>
        </w:rPr>
        <w:t>+</w:t>
      </w:r>
    </w:p>
    <w:p w14:paraId="0B792703" w14:textId="77777777" w:rsidR="00A80DBF" w:rsidRDefault="00A80DBF" w:rsidP="00A80DBF">
      <w:pPr>
        <w:pStyle w:val="Heading3Numbered"/>
        <w:numPr>
          <w:ilvl w:val="2"/>
          <w:numId w:val="11"/>
        </w:numPr>
      </w:pPr>
      <w:bookmarkStart w:id="19" w:name="_Toc14337100"/>
      <w:bookmarkStart w:id="20" w:name="_Toc15839300"/>
      <w:r>
        <w:t>Database</w:t>
      </w:r>
      <w:bookmarkEnd w:id="19"/>
      <w:bookmarkEnd w:id="20"/>
    </w:p>
    <w:p w14:paraId="41DA5D7B" w14:textId="178FF038" w:rsidR="00A80DBF" w:rsidRDefault="00403DD2" w:rsidP="00A80DBF">
      <w:pPr>
        <w:pStyle w:val="ListParagraph"/>
        <w:numPr>
          <w:ilvl w:val="0"/>
          <w:numId w:val="20"/>
        </w:numPr>
        <w:rPr>
          <w:sz w:val="20"/>
          <w:szCs w:val="20"/>
        </w:rPr>
      </w:pPr>
      <w:r w:rsidRPr="00B122F0">
        <w:rPr>
          <w:color w:val="FF0000"/>
          <w:sz w:val="20"/>
          <w:szCs w:val="20"/>
        </w:rPr>
        <w:t>for ROMA (</w:t>
      </w:r>
      <w:r w:rsidRPr="00B122F0">
        <w:rPr>
          <w:i/>
          <w:iCs/>
          <w:color w:val="FF0000"/>
          <w:sz w:val="20"/>
          <w:szCs w:val="20"/>
        </w:rPr>
        <w:t>pending Huawei’s confirmation</w:t>
      </w:r>
      <w:r w:rsidRPr="00B122F0">
        <w:rPr>
          <w:color w:val="FF0000"/>
          <w:sz w:val="20"/>
          <w:szCs w:val="20"/>
        </w:rPr>
        <w:t>)</w:t>
      </w:r>
      <w:r w:rsidR="00A80DBF">
        <w:rPr>
          <w:sz w:val="20"/>
          <w:szCs w:val="20"/>
        </w:rPr>
        <w:t>.</w:t>
      </w:r>
    </w:p>
    <w:p w14:paraId="66616956" w14:textId="01906248" w:rsidR="00A80DBF" w:rsidRDefault="00403DD2" w:rsidP="00F365EC">
      <w:pPr>
        <w:pStyle w:val="ListParagraph"/>
        <w:numPr>
          <w:ilvl w:val="0"/>
          <w:numId w:val="20"/>
        </w:numPr>
        <w:rPr>
          <w:sz w:val="20"/>
          <w:szCs w:val="20"/>
        </w:rPr>
      </w:pPr>
      <w:r w:rsidRPr="00403DD2">
        <w:rPr>
          <w:sz w:val="20"/>
          <w:szCs w:val="20"/>
        </w:rPr>
        <w:t>SQL Server 2016 (</w:t>
      </w:r>
      <w:r w:rsidRPr="00403DD2">
        <w:rPr>
          <w:i/>
          <w:iCs/>
          <w:sz w:val="20"/>
          <w:szCs w:val="20"/>
        </w:rPr>
        <w:t>or later</w:t>
      </w:r>
      <w:r w:rsidRPr="00403DD2">
        <w:rPr>
          <w:sz w:val="20"/>
          <w:szCs w:val="20"/>
        </w:rPr>
        <w:t>)</w:t>
      </w:r>
      <w:r w:rsidR="00A80DBF" w:rsidRPr="00403DD2">
        <w:rPr>
          <w:sz w:val="20"/>
          <w:szCs w:val="20"/>
        </w:rPr>
        <w:t>.</w:t>
      </w:r>
    </w:p>
    <w:p w14:paraId="1B170D4B" w14:textId="627ADC8E" w:rsidR="00403DD2" w:rsidRPr="00403DD2" w:rsidRDefault="00403DD2" w:rsidP="00F365EC">
      <w:pPr>
        <w:pStyle w:val="ListParagraph"/>
        <w:numPr>
          <w:ilvl w:val="0"/>
          <w:numId w:val="20"/>
        </w:numPr>
        <w:rPr>
          <w:sz w:val="20"/>
          <w:szCs w:val="20"/>
        </w:rPr>
      </w:pPr>
      <w:r>
        <w:rPr>
          <w:sz w:val="20"/>
          <w:szCs w:val="20"/>
        </w:rPr>
        <w:t>High Availability is recommended.</w:t>
      </w:r>
    </w:p>
    <w:p w14:paraId="0F4EEF35" w14:textId="06B1B2A9" w:rsidR="00E740B8" w:rsidRDefault="00E740B8" w:rsidP="00E740B8">
      <w:pPr>
        <w:pStyle w:val="Heading1Numbered"/>
      </w:pPr>
      <w:bookmarkStart w:id="21" w:name="_Toc15839301"/>
      <w:r>
        <w:t>User Stories</w:t>
      </w:r>
      <w:bookmarkEnd w:id="21"/>
    </w:p>
    <w:p w14:paraId="623B6F1C" w14:textId="682E3231" w:rsidR="00E740B8" w:rsidRDefault="00E740B8" w:rsidP="00E740B8">
      <w:pPr>
        <w:pStyle w:val="Heading2Numbered"/>
        <w:numPr>
          <w:ilvl w:val="1"/>
          <w:numId w:val="11"/>
        </w:numPr>
      </w:pPr>
      <w:bookmarkStart w:id="22" w:name="_Toc15839302"/>
      <w:r>
        <w:t>Conceptual</w:t>
      </w:r>
      <w:bookmarkEnd w:id="22"/>
    </w:p>
    <w:tbl>
      <w:tblPr>
        <w:tblStyle w:val="TableGrid0"/>
        <w:tblW w:w="11647" w:type="dxa"/>
        <w:tblInd w:w="-1301" w:type="dxa"/>
        <w:tblCellMar>
          <w:top w:w="16" w:type="dxa"/>
          <w:left w:w="30" w:type="dxa"/>
          <w:right w:w="4" w:type="dxa"/>
        </w:tblCellMar>
        <w:tblLook w:val="04A0" w:firstRow="1" w:lastRow="0" w:firstColumn="1" w:lastColumn="0" w:noHBand="0" w:noVBand="1"/>
      </w:tblPr>
      <w:tblGrid>
        <w:gridCol w:w="702"/>
        <w:gridCol w:w="701"/>
        <w:gridCol w:w="614"/>
        <w:gridCol w:w="657"/>
        <w:gridCol w:w="1738"/>
        <w:gridCol w:w="614"/>
        <w:gridCol w:w="2603"/>
        <w:gridCol w:w="4018"/>
      </w:tblGrid>
      <w:tr w:rsidR="00650D20" w14:paraId="5D41888F" w14:textId="77777777" w:rsidTr="00650D20">
        <w:trPr>
          <w:trHeight w:val="183"/>
        </w:trPr>
        <w:tc>
          <w:tcPr>
            <w:tcW w:w="702" w:type="dxa"/>
            <w:tcBorders>
              <w:top w:val="single" w:sz="3" w:space="0" w:color="000000"/>
              <w:left w:val="single" w:sz="3" w:space="0" w:color="000000"/>
              <w:bottom w:val="single" w:sz="3" w:space="0" w:color="000000"/>
              <w:right w:val="single" w:sz="3" w:space="0" w:color="000000"/>
            </w:tcBorders>
            <w:shd w:val="clear" w:color="auto" w:fill="000000"/>
          </w:tcPr>
          <w:p w14:paraId="3F1D663F" w14:textId="77777777" w:rsidR="00650D20" w:rsidRDefault="00650D20" w:rsidP="004A0DDB">
            <w:pPr>
              <w:ind w:right="28"/>
              <w:jc w:val="center"/>
            </w:pPr>
            <w:r>
              <w:rPr>
                <w:rFonts w:ascii="Arial" w:eastAsia="Arial" w:hAnsi="Arial" w:cs="Arial"/>
                <w:b/>
                <w:color w:val="FFFFFF"/>
                <w:sz w:val="10"/>
              </w:rPr>
              <w:t>System</w:t>
            </w:r>
          </w:p>
        </w:tc>
        <w:tc>
          <w:tcPr>
            <w:tcW w:w="701" w:type="dxa"/>
            <w:tcBorders>
              <w:top w:val="single" w:sz="3" w:space="0" w:color="000000"/>
              <w:left w:val="single" w:sz="3" w:space="0" w:color="000000"/>
              <w:bottom w:val="single" w:sz="3" w:space="0" w:color="000000"/>
              <w:right w:val="single" w:sz="3" w:space="0" w:color="000000"/>
            </w:tcBorders>
            <w:shd w:val="clear" w:color="auto" w:fill="000000"/>
          </w:tcPr>
          <w:p w14:paraId="65E85FFE" w14:textId="77777777" w:rsidR="00650D20" w:rsidRDefault="00650D20" w:rsidP="004A0DDB">
            <w:pPr>
              <w:ind w:left="26"/>
            </w:pPr>
            <w:r>
              <w:rPr>
                <w:rFonts w:ascii="Arial" w:eastAsia="Arial" w:hAnsi="Arial" w:cs="Arial"/>
                <w:b/>
                <w:color w:val="FFFFFF"/>
                <w:sz w:val="10"/>
              </w:rPr>
              <w:t>Sub System</w:t>
            </w:r>
          </w:p>
        </w:tc>
        <w:tc>
          <w:tcPr>
            <w:tcW w:w="614" w:type="dxa"/>
            <w:tcBorders>
              <w:top w:val="single" w:sz="3" w:space="0" w:color="000000"/>
              <w:left w:val="single" w:sz="3" w:space="0" w:color="000000"/>
              <w:bottom w:val="single" w:sz="3" w:space="0" w:color="000000"/>
              <w:right w:val="single" w:sz="3" w:space="0" w:color="000000"/>
            </w:tcBorders>
            <w:shd w:val="clear" w:color="auto" w:fill="000000"/>
          </w:tcPr>
          <w:p w14:paraId="1EB77CB3" w14:textId="77777777" w:rsidR="00650D20" w:rsidRDefault="00650D20" w:rsidP="004A0DDB">
            <w:pPr>
              <w:ind w:right="35"/>
              <w:jc w:val="center"/>
            </w:pPr>
            <w:r>
              <w:rPr>
                <w:rFonts w:ascii="Arial" w:eastAsia="Arial" w:hAnsi="Arial" w:cs="Arial"/>
                <w:b/>
                <w:color w:val="FFFFFF"/>
                <w:sz w:val="10"/>
              </w:rPr>
              <w:t>Module</w:t>
            </w:r>
          </w:p>
        </w:tc>
        <w:tc>
          <w:tcPr>
            <w:tcW w:w="657" w:type="dxa"/>
            <w:tcBorders>
              <w:top w:val="single" w:sz="3" w:space="0" w:color="000000"/>
              <w:left w:val="single" w:sz="3" w:space="0" w:color="000000"/>
              <w:bottom w:val="single" w:sz="3" w:space="0" w:color="000000"/>
              <w:right w:val="single" w:sz="3" w:space="0" w:color="000000"/>
            </w:tcBorders>
            <w:shd w:val="clear" w:color="auto" w:fill="000000"/>
          </w:tcPr>
          <w:p w14:paraId="0037A850" w14:textId="77777777" w:rsidR="00650D20" w:rsidRDefault="00650D20" w:rsidP="004A0DDB">
            <w:pPr>
              <w:ind w:left="17"/>
            </w:pPr>
            <w:r>
              <w:rPr>
                <w:rFonts w:ascii="Arial" w:eastAsia="Arial" w:hAnsi="Arial" w:cs="Arial"/>
                <w:b/>
                <w:color w:val="FFFFFF"/>
                <w:sz w:val="10"/>
              </w:rPr>
              <w:t>Component</w:t>
            </w:r>
          </w:p>
        </w:tc>
        <w:tc>
          <w:tcPr>
            <w:tcW w:w="1738" w:type="dxa"/>
            <w:tcBorders>
              <w:top w:val="single" w:sz="3" w:space="0" w:color="000000"/>
              <w:left w:val="single" w:sz="3" w:space="0" w:color="000000"/>
              <w:bottom w:val="single" w:sz="3" w:space="0" w:color="000000"/>
              <w:right w:val="single" w:sz="3" w:space="0" w:color="000000"/>
            </w:tcBorders>
            <w:shd w:val="clear" w:color="auto" w:fill="000000"/>
          </w:tcPr>
          <w:p w14:paraId="7240AAE6" w14:textId="77777777" w:rsidR="00650D20" w:rsidRDefault="00650D20" w:rsidP="004A0DDB">
            <w:pPr>
              <w:ind w:right="40"/>
              <w:jc w:val="center"/>
            </w:pPr>
            <w:r>
              <w:rPr>
                <w:rFonts w:ascii="Arial" w:eastAsia="Arial" w:hAnsi="Arial" w:cs="Arial"/>
                <w:b/>
                <w:color w:val="FFFFFF"/>
                <w:sz w:val="10"/>
              </w:rPr>
              <w:t>User Story (US)</w:t>
            </w:r>
          </w:p>
        </w:tc>
        <w:tc>
          <w:tcPr>
            <w:tcW w:w="3217" w:type="dxa"/>
            <w:gridSpan w:val="2"/>
            <w:tcBorders>
              <w:top w:val="single" w:sz="3" w:space="0" w:color="000000"/>
              <w:left w:val="single" w:sz="3" w:space="0" w:color="000000"/>
              <w:bottom w:val="single" w:sz="3" w:space="0" w:color="000000"/>
              <w:right w:val="single" w:sz="3" w:space="0" w:color="000000"/>
            </w:tcBorders>
            <w:shd w:val="clear" w:color="auto" w:fill="000000"/>
          </w:tcPr>
          <w:p w14:paraId="35E92F58" w14:textId="77777777" w:rsidR="00650D20" w:rsidRDefault="00650D20" w:rsidP="004A0DDB">
            <w:pPr>
              <w:ind w:right="29"/>
              <w:jc w:val="center"/>
            </w:pPr>
            <w:r>
              <w:rPr>
                <w:rFonts w:ascii="Arial" w:eastAsia="Arial" w:hAnsi="Arial" w:cs="Arial"/>
                <w:b/>
                <w:color w:val="FFFFFF"/>
                <w:sz w:val="10"/>
              </w:rPr>
              <w:t>Use Case (UC)</w:t>
            </w:r>
          </w:p>
        </w:tc>
        <w:tc>
          <w:tcPr>
            <w:tcW w:w="4018" w:type="dxa"/>
            <w:tcBorders>
              <w:top w:val="single" w:sz="3" w:space="0" w:color="000000"/>
              <w:left w:val="single" w:sz="3" w:space="0" w:color="000000"/>
              <w:bottom w:val="single" w:sz="3" w:space="0" w:color="000000"/>
              <w:right w:val="single" w:sz="3" w:space="0" w:color="000000"/>
            </w:tcBorders>
            <w:shd w:val="clear" w:color="auto" w:fill="000000"/>
          </w:tcPr>
          <w:p w14:paraId="4DCA1983" w14:textId="77777777" w:rsidR="00650D20" w:rsidRDefault="00650D20" w:rsidP="004A0DDB">
            <w:r>
              <w:rPr>
                <w:rFonts w:ascii="Arial" w:eastAsia="Arial" w:hAnsi="Arial" w:cs="Arial"/>
                <w:b/>
                <w:color w:val="FFFFFF"/>
                <w:sz w:val="10"/>
              </w:rPr>
              <w:t>Comments</w:t>
            </w:r>
          </w:p>
        </w:tc>
      </w:tr>
      <w:tr w:rsidR="00650D20" w14:paraId="5D0B95BD" w14:textId="77777777" w:rsidTr="00650D20">
        <w:trPr>
          <w:trHeight w:val="182"/>
        </w:trPr>
        <w:tc>
          <w:tcPr>
            <w:tcW w:w="702" w:type="dxa"/>
            <w:tcBorders>
              <w:top w:val="single" w:sz="3" w:space="0" w:color="000000"/>
              <w:left w:val="single" w:sz="3" w:space="0" w:color="000000"/>
              <w:bottom w:val="single" w:sz="3" w:space="0" w:color="000000"/>
              <w:right w:val="single" w:sz="3" w:space="0" w:color="000000"/>
            </w:tcBorders>
            <w:shd w:val="clear" w:color="auto" w:fill="000000"/>
          </w:tcPr>
          <w:p w14:paraId="3620CB37" w14:textId="77777777" w:rsidR="00650D20" w:rsidRDefault="00650D20" w:rsidP="004A0DDB"/>
        </w:tc>
        <w:tc>
          <w:tcPr>
            <w:tcW w:w="701" w:type="dxa"/>
            <w:tcBorders>
              <w:top w:val="single" w:sz="3" w:space="0" w:color="000000"/>
              <w:left w:val="single" w:sz="3" w:space="0" w:color="000000"/>
              <w:bottom w:val="single" w:sz="3" w:space="0" w:color="000000"/>
              <w:right w:val="single" w:sz="3" w:space="0" w:color="000000"/>
            </w:tcBorders>
            <w:shd w:val="clear" w:color="auto" w:fill="000000"/>
          </w:tcPr>
          <w:p w14:paraId="2320BAB9"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000000"/>
          </w:tcPr>
          <w:p w14:paraId="39A81875" w14:textId="77777777" w:rsidR="00650D20" w:rsidRDefault="00650D20" w:rsidP="004A0DDB"/>
        </w:tc>
        <w:tc>
          <w:tcPr>
            <w:tcW w:w="657" w:type="dxa"/>
            <w:tcBorders>
              <w:top w:val="single" w:sz="3" w:space="0" w:color="000000"/>
              <w:left w:val="single" w:sz="3" w:space="0" w:color="000000"/>
              <w:bottom w:val="single" w:sz="3" w:space="0" w:color="000000"/>
              <w:right w:val="single" w:sz="3" w:space="0" w:color="000000"/>
            </w:tcBorders>
            <w:shd w:val="clear" w:color="auto" w:fill="000000"/>
          </w:tcPr>
          <w:p w14:paraId="00BF24C3"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666666"/>
          </w:tcPr>
          <w:p w14:paraId="3FF201AA" w14:textId="77777777" w:rsidR="00650D20" w:rsidRDefault="00650D20" w:rsidP="004A0DDB">
            <w:pPr>
              <w:ind w:right="41"/>
              <w:jc w:val="center"/>
            </w:pPr>
            <w:r>
              <w:rPr>
                <w:rFonts w:ascii="Arial" w:eastAsia="Arial" w:hAnsi="Arial" w:cs="Arial"/>
                <w:b/>
                <w:color w:val="FFFFFF"/>
                <w:sz w:val="10"/>
              </w:rPr>
              <w:t>US</w:t>
            </w:r>
          </w:p>
        </w:tc>
        <w:tc>
          <w:tcPr>
            <w:tcW w:w="614" w:type="dxa"/>
            <w:tcBorders>
              <w:top w:val="single" w:sz="3" w:space="0" w:color="000000"/>
              <w:left w:val="single" w:sz="3" w:space="0" w:color="000000"/>
              <w:bottom w:val="single" w:sz="3" w:space="0" w:color="000000"/>
              <w:right w:val="single" w:sz="3" w:space="0" w:color="000000"/>
            </w:tcBorders>
            <w:shd w:val="clear" w:color="auto" w:fill="666666"/>
          </w:tcPr>
          <w:p w14:paraId="4236B2C5" w14:textId="77777777" w:rsidR="00650D20" w:rsidRDefault="00650D20" w:rsidP="004A0DDB">
            <w:pPr>
              <w:ind w:right="32"/>
              <w:jc w:val="center"/>
            </w:pPr>
            <w:r>
              <w:rPr>
                <w:rFonts w:ascii="Arial" w:eastAsia="Arial" w:hAnsi="Arial" w:cs="Arial"/>
                <w:b/>
                <w:color w:val="FFFFFF"/>
                <w:sz w:val="10"/>
              </w:rPr>
              <w:t>Role</w:t>
            </w:r>
          </w:p>
        </w:tc>
        <w:tc>
          <w:tcPr>
            <w:tcW w:w="2603" w:type="dxa"/>
            <w:tcBorders>
              <w:top w:val="single" w:sz="3" w:space="0" w:color="000000"/>
              <w:left w:val="single" w:sz="3" w:space="0" w:color="000000"/>
              <w:bottom w:val="single" w:sz="3" w:space="0" w:color="000000"/>
              <w:right w:val="single" w:sz="3" w:space="0" w:color="000000"/>
            </w:tcBorders>
            <w:shd w:val="clear" w:color="auto" w:fill="666666"/>
          </w:tcPr>
          <w:p w14:paraId="477516F8" w14:textId="77777777" w:rsidR="00650D20" w:rsidRDefault="00650D20" w:rsidP="004A0DDB">
            <w:pPr>
              <w:ind w:right="35"/>
              <w:jc w:val="center"/>
            </w:pPr>
            <w:r>
              <w:rPr>
                <w:rFonts w:ascii="Arial" w:eastAsia="Arial" w:hAnsi="Arial" w:cs="Arial"/>
                <w:b/>
                <w:color w:val="FFFFFF"/>
                <w:sz w:val="10"/>
              </w:rPr>
              <w:t>UC</w:t>
            </w:r>
          </w:p>
        </w:tc>
        <w:tc>
          <w:tcPr>
            <w:tcW w:w="4018" w:type="dxa"/>
            <w:tcBorders>
              <w:top w:val="single" w:sz="3" w:space="0" w:color="000000"/>
              <w:left w:val="single" w:sz="3" w:space="0" w:color="000000"/>
              <w:bottom w:val="single" w:sz="3" w:space="0" w:color="000000"/>
              <w:right w:val="single" w:sz="3" w:space="0" w:color="000000"/>
            </w:tcBorders>
            <w:shd w:val="clear" w:color="auto" w:fill="000000"/>
          </w:tcPr>
          <w:p w14:paraId="71FEF50B" w14:textId="77777777" w:rsidR="00650D20" w:rsidRDefault="00650D20" w:rsidP="004A0DDB"/>
        </w:tc>
      </w:tr>
      <w:tr w:rsidR="00650D20" w14:paraId="0632F168" w14:textId="77777777" w:rsidTr="00650D20">
        <w:trPr>
          <w:trHeight w:val="277"/>
        </w:trPr>
        <w:tc>
          <w:tcPr>
            <w:tcW w:w="702" w:type="dxa"/>
            <w:vMerge w:val="restart"/>
            <w:tcBorders>
              <w:top w:val="single" w:sz="3" w:space="0" w:color="000000"/>
              <w:left w:val="single" w:sz="3" w:space="0" w:color="000000"/>
              <w:bottom w:val="single" w:sz="38" w:space="0" w:color="000000"/>
              <w:right w:val="single" w:sz="3" w:space="0" w:color="000000"/>
            </w:tcBorders>
            <w:shd w:val="clear" w:color="auto" w:fill="D9EAD3"/>
            <w:vAlign w:val="center"/>
          </w:tcPr>
          <w:p w14:paraId="207C5F7C" w14:textId="77777777" w:rsidR="00650D20" w:rsidRDefault="00650D20" w:rsidP="004A0DDB">
            <w:pPr>
              <w:ind w:left="1"/>
            </w:pPr>
            <w:r>
              <w:rPr>
                <w:rFonts w:ascii="Arial" w:eastAsia="Arial" w:hAnsi="Arial" w:cs="Arial"/>
                <w:sz w:val="10"/>
              </w:rPr>
              <w:t>TAM PRO</w:t>
            </w:r>
          </w:p>
        </w:tc>
        <w:tc>
          <w:tcPr>
            <w:tcW w:w="701" w:type="dxa"/>
            <w:vMerge w:val="restart"/>
            <w:tcBorders>
              <w:top w:val="single" w:sz="3" w:space="0" w:color="000000"/>
              <w:left w:val="single" w:sz="3" w:space="0" w:color="000000"/>
              <w:bottom w:val="single" w:sz="38" w:space="0" w:color="000000"/>
              <w:right w:val="single" w:sz="3" w:space="0" w:color="000000"/>
            </w:tcBorders>
            <w:shd w:val="clear" w:color="auto" w:fill="D9EAD3"/>
            <w:vAlign w:val="center"/>
          </w:tcPr>
          <w:p w14:paraId="5E67DA22" w14:textId="77777777" w:rsidR="00650D20" w:rsidRDefault="00650D20" w:rsidP="004A0DDB">
            <w:r>
              <w:rPr>
                <w:rFonts w:ascii="Arial" w:eastAsia="Arial" w:hAnsi="Arial" w:cs="Arial"/>
                <w:sz w:val="10"/>
              </w:rPr>
              <w:t>TAM PRO</w:t>
            </w:r>
          </w:p>
        </w:tc>
        <w:tc>
          <w:tcPr>
            <w:tcW w:w="614" w:type="dxa"/>
            <w:vMerge w:val="restart"/>
            <w:tcBorders>
              <w:top w:val="single" w:sz="3" w:space="0" w:color="000000"/>
              <w:left w:val="single" w:sz="3" w:space="0" w:color="000000"/>
              <w:bottom w:val="single" w:sz="3" w:space="0" w:color="000000"/>
              <w:right w:val="single" w:sz="3" w:space="0" w:color="000000"/>
            </w:tcBorders>
            <w:shd w:val="clear" w:color="auto" w:fill="D9D2E9"/>
            <w:vAlign w:val="center"/>
          </w:tcPr>
          <w:p w14:paraId="51282C22" w14:textId="77777777" w:rsidR="00650D20" w:rsidRDefault="00650D20" w:rsidP="004A0DDB">
            <w:r>
              <w:rPr>
                <w:rFonts w:ascii="Arial" w:eastAsia="Arial" w:hAnsi="Arial" w:cs="Arial"/>
                <w:sz w:val="10"/>
              </w:rPr>
              <w:t>Users</w:t>
            </w:r>
          </w:p>
        </w:tc>
        <w:tc>
          <w:tcPr>
            <w:tcW w:w="657" w:type="dxa"/>
            <w:tcBorders>
              <w:top w:val="single" w:sz="3" w:space="0" w:color="000000"/>
              <w:left w:val="single" w:sz="3" w:space="0" w:color="000000"/>
              <w:bottom w:val="single" w:sz="3" w:space="0" w:color="000000"/>
              <w:right w:val="single" w:sz="3" w:space="0" w:color="000000"/>
            </w:tcBorders>
            <w:shd w:val="clear" w:color="auto" w:fill="F4CCCC"/>
          </w:tcPr>
          <w:p w14:paraId="0D31EFC4" w14:textId="77777777" w:rsidR="00650D20" w:rsidRDefault="00650D20" w:rsidP="004A0DDB">
            <w:r>
              <w:rPr>
                <w:rFonts w:ascii="Arial" w:eastAsia="Arial" w:hAnsi="Arial" w:cs="Arial"/>
                <w:sz w:val="10"/>
              </w:rPr>
              <w:t>Security</w:t>
            </w:r>
          </w:p>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4FC7FCC2" w14:textId="77777777" w:rsidR="00650D20" w:rsidRDefault="00650D20" w:rsidP="004A0DDB">
            <w:r>
              <w:rPr>
                <w:rFonts w:ascii="Arial" w:eastAsia="Arial" w:hAnsi="Arial" w:cs="Arial"/>
                <w:sz w:val="10"/>
              </w:rPr>
              <w:t>User login</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46386E0D"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7DE2BED0" w14:textId="77777777" w:rsidR="00650D20" w:rsidRDefault="00650D20" w:rsidP="004A0DDB">
            <w:r>
              <w:rPr>
                <w:rFonts w:ascii="Arial" w:eastAsia="Arial" w:hAnsi="Arial" w:cs="Arial"/>
                <w:sz w:val="10"/>
              </w:rPr>
              <w:t>User login</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7EBF2672" w14:textId="77777777" w:rsidR="00650D20" w:rsidRDefault="00650D20" w:rsidP="004A0DDB">
            <w:pPr>
              <w:ind w:right="2450"/>
            </w:pPr>
            <w:r>
              <w:rPr>
                <w:rFonts w:ascii="Arial" w:eastAsia="Arial" w:hAnsi="Arial" w:cs="Arial"/>
                <w:color w:val="666666"/>
                <w:sz w:val="10"/>
              </w:rPr>
              <w:t xml:space="preserve">Note: will not use ROMA for logging-in </w:t>
            </w:r>
            <w:r>
              <w:rPr>
                <w:rFonts w:ascii="Arial" w:eastAsia="Arial" w:hAnsi="Arial" w:cs="Arial"/>
                <w:strike/>
                <w:color w:val="666666"/>
                <w:sz w:val="10"/>
              </w:rPr>
              <w:t xml:space="preserve">FR </w:t>
            </w:r>
            <w:proofErr w:type="gramStart"/>
            <w:r>
              <w:rPr>
                <w:rFonts w:ascii="Arial" w:eastAsia="Arial" w:hAnsi="Arial" w:cs="Arial"/>
                <w:strike/>
                <w:color w:val="666666"/>
                <w:sz w:val="10"/>
              </w:rPr>
              <w:t>API :</w:t>
            </w:r>
            <w:proofErr w:type="gramEnd"/>
            <w:r>
              <w:rPr>
                <w:rFonts w:ascii="Arial" w:eastAsia="Arial" w:hAnsi="Arial" w:cs="Arial"/>
                <w:strike/>
                <w:color w:val="666666"/>
                <w:sz w:val="10"/>
              </w:rPr>
              <w:t xml:space="preserve"> login</w:t>
            </w:r>
          </w:p>
        </w:tc>
      </w:tr>
      <w:tr w:rsidR="00650D20" w14:paraId="73C2C59D" w14:textId="77777777" w:rsidTr="00650D20">
        <w:trPr>
          <w:trHeight w:val="277"/>
        </w:trPr>
        <w:tc>
          <w:tcPr>
            <w:tcW w:w="0" w:type="auto"/>
            <w:vMerge/>
            <w:tcBorders>
              <w:top w:val="nil"/>
              <w:left w:val="single" w:sz="3" w:space="0" w:color="000000"/>
              <w:bottom w:val="nil"/>
              <w:right w:val="single" w:sz="3" w:space="0" w:color="000000"/>
            </w:tcBorders>
          </w:tcPr>
          <w:p w14:paraId="6B63DE59" w14:textId="77777777" w:rsidR="00650D20" w:rsidRDefault="00650D20" w:rsidP="004A0DDB"/>
        </w:tc>
        <w:tc>
          <w:tcPr>
            <w:tcW w:w="0" w:type="auto"/>
            <w:vMerge/>
            <w:tcBorders>
              <w:top w:val="nil"/>
              <w:left w:val="single" w:sz="3" w:space="0" w:color="000000"/>
              <w:bottom w:val="nil"/>
              <w:right w:val="single" w:sz="3" w:space="0" w:color="000000"/>
            </w:tcBorders>
          </w:tcPr>
          <w:p w14:paraId="7155E5AE" w14:textId="77777777" w:rsidR="00650D20" w:rsidRDefault="00650D20" w:rsidP="004A0DDB"/>
        </w:tc>
        <w:tc>
          <w:tcPr>
            <w:tcW w:w="0" w:type="auto"/>
            <w:vMerge/>
            <w:tcBorders>
              <w:top w:val="nil"/>
              <w:left w:val="single" w:sz="3" w:space="0" w:color="000000"/>
              <w:bottom w:val="nil"/>
              <w:right w:val="single" w:sz="3" w:space="0" w:color="000000"/>
            </w:tcBorders>
          </w:tcPr>
          <w:p w14:paraId="07592D0A" w14:textId="77777777" w:rsidR="00650D20" w:rsidRDefault="00650D20" w:rsidP="004A0DDB"/>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0321909C" w14:textId="77777777" w:rsidR="00650D20" w:rsidRDefault="00650D20" w:rsidP="004A0DDB">
            <w:r>
              <w:rPr>
                <w:rFonts w:ascii="Arial" w:eastAsia="Arial" w:hAnsi="Arial" w:cs="Arial"/>
                <w:sz w:val="10"/>
              </w:rPr>
              <w:t>Profiles</w:t>
            </w:r>
          </w:p>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39B55816" w14:textId="77777777" w:rsidR="00650D20" w:rsidRDefault="00650D20" w:rsidP="004A0DDB">
            <w:r>
              <w:rPr>
                <w:rFonts w:ascii="Arial" w:eastAsia="Arial" w:hAnsi="Arial" w:cs="Arial"/>
                <w:sz w:val="10"/>
              </w:rPr>
              <w:t>Registration</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7D010C4C"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2C41BB51" w14:textId="77777777" w:rsidR="00650D20" w:rsidRDefault="00650D20" w:rsidP="004A0DDB">
            <w:r>
              <w:rPr>
                <w:rFonts w:ascii="Arial" w:eastAsia="Arial" w:hAnsi="Arial" w:cs="Arial"/>
                <w:sz w:val="10"/>
              </w:rPr>
              <w:t>acquire and validate image of staff member through the registration process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70BBE811" w14:textId="77777777" w:rsidR="00650D20" w:rsidRDefault="00650D20" w:rsidP="004A0DDB">
            <w:r>
              <w:rPr>
                <w:rFonts w:ascii="Arial" w:eastAsia="Arial" w:hAnsi="Arial" w:cs="Arial"/>
                <w:color w:val="666666"/>
                <w:sz w:val="10"/>
              </w:rPr>
              <w:t>Note: Recommended images with clear images, light illumination, and pure color background, like of passport photo</w:t>
            </w:r>
          </w:p>
        </w:tc>
      </w:tr>
      <w:tr w:rsidR="00650D20" w14:paraId="363028CB" w14:textId="77777777" w:rsidTr="00650D20">
        <w:trPr>
          <w:trHeight w:val="182"/>
        </w:trPr>
        <w:tc>
          <w:tcPr>
            <w:tcW w:w="0" w:type="auto"/>
            <w:vMerge/>
            <w:tcBorders>
              <w:top w:val="nil"/>
              <w:left w:val="single" w:sz="3" w:space="0" w:color="000000"/>
              <w:bottom w:val="nil"/>
              <w:right w:val="single" w:sz="3" w:space="0" w:color="000000"/>
            </w:tcBorders>
          </w:tcPr>
          <w:p w14:paraId="1224188A" w14:textId="77777777" w:rsidR="00650D20" w:rsidRDefault="00650D20" w:rsidP="004A0DDB"/>
        </w:tc>
        <w:tc>
          <w:tcPr>
            <w:tcW w:w="0" w:type="auto"/>
            <w:vMerge/>
            <w:tcBorders>
              <w:top w:val="nil"/>
              <w:left w:val="single" w:sz="3" w:space="0" w:color="000000"/>
              <w:bottom w:val="nil"/>
              <w:right w:val="single" w:sz="3" w:space="0" w:color="000000"/>
            </w:tcBorders>
          </w:tcPr>
          <w:p w14:paraId="0DCE2D65" w14:textId="77777777" w:rsidR="00650D20" w:rsidRDefault="00650D20" w:rsidP="004A0DDB"/>
        </w:tc>
        <w:tc>
          <w:tcPr>
            <w:tcW w:w="0" w:type="auto"/>
            <w:vMerge/>
            <w:tcBorders>
              <w:top w:val="nil"/>
              <w:left w:val="single" w:sz="3" w:space="0" w:color="000000"/>
              <w:bottom w:val="nil"/>
              <w:right w:val="single" w:sz="3" w:space="0" w:color="000000"/>
            </w:tcBorders>
          </w:tcPr>
          <w:p w14:paraId="39B02534" w14:textId="77777777" w:rsidR="00650D20" w:rsidRDefault="00650D20" w:rsidP="004A0DDB"/>
        </w:tc>
        <w:tc>
          <w:tcPr>
            <w:tcW w:w="0" w:type="auto"/>
            <w:vMerge/>
            <w:tcBorders>
              <w:top w:val="nil"/>
              <w:left w:val="single" w:sz="3" w:space="0" w:color="000000"/>
              <w:bottom w:val="nil"/>
              <w:right w:val="single" w:sz="3" w:space="0" w:color="000000"/>
            </w:tcBorders>
          </w:tcPr>
          <w:p w14:paraId="3590077F"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717C512D"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49431479"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2D7539CE" w14:textId="77777777" w:rsidR="00650D20" w:rsidRDefault="00650D20" w:rsidP="004A0DDB">
            <w:r>
              <w:rPr>
                <w:rFonts w:ascii="Arial" w:eastAsia="Arial" w:hAnsi="Arial" w:cs="Arial"/>
                <w:sz w:val="10"/>
              </w:rPr>
              <w:t>validate is of blacklist or not with [Face Recognition] API</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05375122"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Person-retrieval by Image API</w:t>
            </w:r>
          </w:p>
        </w:tc>
      </w:tr>
      <w:tr w:rsidR="00650D20" w14:paraId="2C5F1B66" w14:textId="77777777" w:rsidTr="00650D20">
        <w:trPr>
          <w:trHeight w:val="510"/>
        </w:trPr>
        <w:tc>
          <w:tcPr>
            <w:tcW w:w="0" w:type="auto"/>
            <w:vMerge/>
            <w:tcBorders>
              <w:top w:val="nil"/>
              <w:left w:val="single" w:sz="3" w:space="0" w:color="000000"/>
              <w:bottom w:val="nil"/>
              <w:right w:val="single" w:sz="3" w:space="0" w:color="000000"/>
            </w:tcBorders>
          </w:tcPr>
          <w:p w14:paraId="7099CA5C" w14:textId="77777777" w:rsidR="00650D20" w:rsidRDefault="00650D20" w:rsidP="004A0DDB"/>
        </w:tc>
        <w:tc>
          <w:tcPr>
            <w:tcW w:w="0" w:type="auto"/>
            <w:vMerge/>
            <w:tcBorders>
              <w:top w:val="nil"/>
              <w:left w:val="single" w:sz="3" w:space="0" w:color="000000"/>
              <w:bottom w:val="nil"/>
              <w:right w:val="single" w:sz="3" w:space="0" w:color="000000"/>
            </w:tcBorders>
          </w:tcPr>
          <w:p w14:paraId="56F52AB9" w14:textId="77777777" w:rsidR="00650D20" w:rsidRDefault="00650D20" w:rsidP="004A0DDB"/>
        </w:tc>
        <w:tc>
          <w:tcPr>
            <w:tcW w:w="0" w:type="auto"/>
            <w:vMerge/>
            <w:tcBorders>
              <w:top w:val="nil"/>
              <w:left w:val="single" w:sz="3" w:space="0" w:color="000000"/>
              <w:bottom w:val="nil"/>
              <w:right w:val="single" w:sz="3" w:space="0" w:color="000000"/>
            </w:tcBorders>
          </w:tcPr>
          <w:p w14:paraId="1674EC6D" w14:textId="77777777" w:rsidR="00650D20" w:rsidRDefault="00650D20" w:rsidP="004A0DDB"/>
        </w:tc>
        <w:tc>
          <w:tcPr>
            <w:tcW w:w="0" w:type="auto"/>
            <w:vMerge/>
            <w:tcBorders>
              <w:top w:val="nil"/>
              <w:left w:val="single" w:sz="3" w:space="0" w:color="000000"/>
              <w:bottom w:val="nil"/>
              <w:right w:val="single" w:sz="3" w:space="0" w:color="000000"/>
            </w:tcBorders>
          </w:tcPr>
          <w:p w14:paraId="1E9ED6AF" w14:textId="77777777" w:rsidR="00650D20" w:rsidRDefault="00650D20" w:rsidP="004A0DDB"/>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4E9EBD2F" w14:textId="77777777" w:rsidR="00650D20" w:rsidRDefault="00650D20" w:rsidP="004A0DDB">
            <w:r>
              <w:rPr>
                <w:rFonts w:ascii="Arial" w:eastAsia="Arial" w:hAnsi="Arial" w:cs="Arial"/>
                <w:sz w:val="10"/>
              </w:rPr>
              <w:t>Match Attendance Policy</w:t>
            </w:r>
          </w:p>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3ACC8419"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52F48C9F" w14:textId="77777777" w:rsidR="00650D20" w:rsidRDefault="00650D20" w:rsidP="004A0DDB">
            <w:r>
              <w:rPr>
                <w:rFonts w:ascii="Arial" w:eastAsia="Arial" w:hAnsi="Arial" w:cs="Arial"/>
                <w:sz w:val="10"/>
              </w:rPr>
              <w:t xml:space="preserve">Query and Select Attendance Policy with [Face Recognition] API </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0AC38BED" w14:textId="77777777" w:rsidR="00650D20" w:rsidRDefault="00650D20" w:rsidP="004A0DDB">
            <w:pPr>
              <w:spacing w:after="107"/>
            </w:pPr>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Obtain Attendance Policy.</w:t>
            </w:r>
          </w:p>
          <w:p w14:paraId="0ADBC69D" w14:textId="77777777" w:rsidR="00650D20" w:rsidRDefault="00650D20" w:rsidP="004A0DDB">
            <w:pPr>
              <w:ind w:right="23"/>
            </w:pPr>
            <w:r>
              <w:rPr>
                <w:rFonts w:ascii="Arial" w:eastAsia="Arial" w:hAnsi="Arial" w:cs="Arial"/>
                <w:color w:val="666666"/>
                <w:sz w:val="10"/>
              </w:rPr>
              <w:t xml:space="preserve">And then </w:t>
            </w:r>
            <w:proofErr w:type="spellStart"/>
            <w:r>
              <w:rPr>
                <w:rFonts w:ascii="Arial" w:eastAsia="Arial" w:hAnsi="Arial" w:cs="Arial"/>
                <w:color w:val="666666"/>
                <w:sz w:val="10"/>
              </w:rPr>
              <w:t>TamPro</w:t>
            </w:r>
            <w:proofErr w:type="spellEnd"/>
            <w:r>
              <w:rPr>
                <w:rFonts w:ascii="Arial" w:eastAsia="Arial" w:hAnsi="Arial" w:cs="Arial"/>
                <w:color w:val="666666"/>
                <w:sz w:val="10"/>
              </w:rPr>
              <w:t xml:space="preserve"> should remember the value of parameter "id" and “</w:t>
            </w:r>
            <w:proofErr w:type="spellStart"/>
            <w:r>
              <w:rPr>
                <w:rFonts w:ascii="Arial" w:eastAsia="Arial" w:hAnsi="Arial" w:cs="Arial"/>
                <w:color w:val="666666"/>
                <w:sz w:val="10"/>
              </w:rPr>
              <w:t>tag_id_list</w:t>
            </w:r>
            <w:proofErr w:type="spellEnd"/>
            <w:r>
              <w:rPr>
                <w:rFonts w:ascii="Arial" w:eastAsia="Arial" w:hAnsi="Arial" w:cs="Arial"/>
                <w:color w:val="666666"/>
                <w:sz w:val="10"/>
              </w:rPr>
              <w:t>” from response.</w:t>
            </w:r>
          </w:p>
        </w:tc>
      </w:tr>
      <w:tr w:rsidR="00650D20" w14:paraId="20431D72" w14:textId="77777777" w:rsidTr="00650D20">
        <w:trPr>
          <w:trHeight w:val="182"/>
        </w:trPr>
        <w:tc>
          <w:tcPr>
            <w:tcW w:w="0" w:type="auto"/>
            <w:vMerge/>
            <w:tcBorders>
              <w:top w:val="nil"/>
              <w:left w:val="single" w:sz="3" w:space="0" w:color="000000"/>
              <w:bottom w:val="nil"/>
              <w:right w:val="single" w:sz="3" w:space="0" w:color="000000"/>
            </w:tcBorders>
          </w:tcPr>
          <w:p w14:paraId="57AAF1E5" w14:textId="77777777" w:rsidR="00650D20" w:rsidRDefault="00650D20" w:rsidP="004A0DDB"/>
        </w:tc>
        <w:tc>
          <w:tcPr>
            <w:tcW w:w="0" w:type="auto"/>
            <w:vMerge/>
            <w:tcBorders>
              <w:top w:val="nil"/>
              <w:left w:val="single" w:sz="3" w:space="0" w:color="000000"/>
              <w:bottom w:val="nil"/>
              <w:right w:val="single" w:sz="3" w:space="0" w:color="000000"/>
            </w:tcBorders>
          </w:tcPr>
          <w:p w14:paraId="540EAFDD" w14:textId="77777777" w:rsidR="00650D20" w:rsidRDefault="00650D20" w:rsidP="004A0DDB"/>
        </w:tc>
        <w:tc>
          <w:tcPr>
            <w:tcW w:w="0" w:type="auto"/>
            <w:vMerge/>
            <w:tcBorders>
              <w:top w:val="nil"/>
              <w:left w:val="single" w:sz="3" w:space="0" w:color="000000"/>
              <w:bottom w:val="nil"/>
              <w:right w:val="single" w:sz="3" w:space="0" w:color="000000"/>
            </w:tcBorders>
          </w:tcPr>
          <w:p w14:paraId="527D8AAC" w14:textId="77777777" w:rsidR="00650D20" w:rsidRDefault="00650D20" w:rsidP="004A0DDB"/>
        </w:tc>
        <w:tc>
          <w:tcPr>
            <w:tcW w:w="0" w:type="auto"/>
            <w:vMerge/>
            <w:tcBorders>
              <w:top w:val="nil"/>
              <w:left w:val="single" w:sz="3" w:space="0" w:color="000000"/>
              <w:bottom w:val="nil"/>
              <w:right w:val="single" w:sz="3" w:space="0" w:color="000000"/>
            </w:tcBorders>
          </w:tcPr>
          <w:p w14:paraId="353DDD13"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2156EDA8"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1EE81203"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4807B79C" w14:textId="77777777" w:rsidR="00650D20" w:rsidRDefault="00650D20" w:rsidP="004A0DDB">
            <w:r>
              <w:rPr>
                <w:rFonts w:ascii="Arial" w:eastAsia="Arial" w:hAnsi="Arial" w:cs="Arial"/>
                <w:sz w:val="10"/>
              </w:rPr>
              <w:t>Create Attendance Policy</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6B1BB030"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Configure attendance policy</w:t>
            </w:r>
          </w:p>
        </w:tc>
      </w:tr>
      <w:tr w:rsidR="00650D20" w14:paraId="1DBBEE9B" w14:textId="77777777" w:rsidTr="00650D20">
        <w:trPr>
          <w:trHeight w:val="389"/>
        </w:trPr>
        <w:tc>
          <w:tcPr>
            <w:tcW w:w="0" w:type="auto"/>
            <w:vMerge/>
            <w:tcBorders>
              <w:top w:val="nil"/>
              <w:left w:val="single" w:sz="3" w:space="0" w:color="000000"/>
              <w:bottom w:val="nil"/>
              <w:right w:val="single" w:sz="3" w:space="0" w:color="000000"/>
            </w:tcBorders>
          </w:tcPr>
          <w:p w14:paraId="49CD6991" w14:textId="77777777" w:rsidR="00650D20" w:rsidRDefault="00650D20" w:rsidP="004A0DDB"/>
        </w:tc>
        <w:tc>
          <w:tcPr>
            <w:tcW w:w="0" w:type="auto"/>
            <w:vMerge/>
            <w:tcBorders>
              <w:top w:val="nil"/>
              <w:left w:val="single" w:sz="3" w:space="0" w:color="000000"/>
              <w:bottom w:val="nil"/>
              <w:right w:val="single" w:sz="3" w:space="0" w:color="000000"/>
            </w:tcBorders>
          </w:tcPr>
          <w:p w14:paraId="6857C0A1" w14:textId="77777777" w:rsidR="00650D20" w:rsidRDefault="00650D20" w:rsidP="004A0DDB"/>
        </w:tc>
        <w:tc>
          <w:tcPr>
            <w:tcW w:w="0" w:type="auto"/>
            <w:vMerge/>
            <w:tcBorders>
              <w:top w:val="nil"/>
              <w:left w:val="single" w:sz="3" w:space="0" w:color="000000"/>
              <w:bottom w:val="nil"/>
              <w:right w:val="single" w:sz="3" w:space="0" w:color="000000"/>
            </w:tcBorders>
          </w:tcPr>
          <w:p w14:paraId="0985E258" w14:textId="77777777" w:rsidR="00650D20" w:rsidRDefault="00650D20" w:rsidP="004A0DDB"/>
        </w:tc>
        <w:tc>
          <w:tcPr>
            <w:tcW w:w="0" w:type="auto"/>
            <w:vMerge/>
            <w:tcBorders>
              <w:top w:val="nil"/>
              <w:left w:val="single" w:sz="3" w:space="0" w:color="000000"/>
              <w:bottom w:val="nil"/>
              <w:right w:val="single" w:sz="3" w:space="0" w:color="000000"/>
            </w:tcBorders>
          </w:tcPr>
          <w:p w14:paraId="7048F520" w14:textId="77777777" w:rsidR="00650D20" w:rsidRDefault="00650D20" w:rsidP="004A0DDB"/>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39F0BE71" w14:textId="77777777" w:rsidR="00650D20" w:rsidRDefault="00650D20" w:rsidP="004A0DDB">
            <w:r>
              <w:rPr>
                <w:rFonts w:ascii="Arial" w:eastAsia="Arial" w:hAnsi="Arial" w:cs="Arial"/>
                <w:sz w:val="10"/>
              </w:rPr>
              <w:t>Match Access Policy</w:t>
            </w:r>
          </w:p>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63C6CB97"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5C7D5830" w14:textId="77777777" w:rsidR="00650D20" w:rsidRDefault="00650D20" w:rsidP="004A0DDB">
            <w:r>
              <w:rPr>
                <w:rFonts w:ascii="Arial" w:eastAsia="Arial" w:hAnsi="Arial" w:cs="Arial"/>
                <w:sz w:val="10"/>
              </w:rPr>
              <w:t>Query and Select Access Policy with [Face Recognition] API</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4FAD1EB3" w14:textId="77777777" w:rsidR="00650D20" w:rsidRDefault="00650D20" w:rsidP="004A0DDB">
            <w:pPr>
              <w:spacing w:after="107"/>
            </w:pPr>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Obtain Access Policy</w:t>
            </w:r>
          </w:p>
          <w:p w14:paraId="3F7F9D22" w14:textId="77777777" w:rsidR="00650D20" w:rsidRDefault="00650D20" w:rsidP="004A0DDB">
            <w:r>
              <w:rPr>
                <w:rFonts w:ascii="Arial" w:eastAsia="Arial" w:hAnsi="Arial" w:cs="Arial"/>
                <w:color w:val="666666"/>
                <w:sz w:val="10"/>
              </w:rPr>
              <w:t xml:space="preserve">And then </w:t>
            </w:r>
            <w:proofErr w:type="spellStart"/>
            <w:r>
              <w:rPr>
                <w:rFonts w:ascii="Arial" w:eastAsia="Arial" w:hAnsi="Arial" w:cs="Arial"/>
                <w:color w:val="666666"/>
                <w:sz w:val="10"/>
              </w:rPr>
              <w:t>TamPro</w:t>
            </w:r>
            <w:proofErr w:type="spellEnd"/>
            <w:r>
              <w:rPr>
                <w:rFonts w:ascii="Arial" w:eastAsia="Arial" w:hAnsi="Arial" w:cs="Arial"/>
                <w:color w:val="666666"/>
                <w:sz w:val="10"/>
              </w:rPr>
              <w:t xml:space="preserve"> should remember the value of parameter "id" and “</w:t>
            </w:r>
            <w:proofErr w:type="spellStart"/>
            <w:r>
              <w:rPr>
                <w:rFonts w:ascii="Arial" w:eastAsia="Arial" w:hAnsi="Arial" w:cs="Arial"/>
                <w:color w:val="666666"/>
                <w:sz w:val="10"/>
              </w:rPr>
              <w:t>tag_id_list</w:t>
            </w:r>
            <w:proofErr w:type="spellEnd"/>
            <w:r>
              <w:rPr>
                <w:rFonts w:ascii="Arial" w:eastAsia="Arial" w:hAnsi="Arial" w:cs="Arial"/>
                <w:color w:val="666666"/>
                <w:sz w:val="10"/>
              </w:rPr>
              <w:t>” from response</w:t>
            </w:r>
          </w:p>
        </w:tc>
      </w:tr>
      <w:tr w:rsidR="00650D20" w14:paraId="674ABB19" w14:textId="77777777" w:rsidTr="00650D20">
        <w:trPr>
          <w:trHeight w:val="182"/>
        </w:trPr>
        <w:tc>
          <w:tcPr>
            <w:tcW w:w="0" w:type="auto"/>
            <w:vMerge/>
            <w:tcBorders>
              <w:top w:val="nil"/>
              <w:left w:val="single" w:sz="3" w:space="0" w:color="000000"/>
              <w:bottom w:val="nil"/>
              <w:right w:val="single" w:sz="3" w:space="0" w:color="000000"/>
            </w:tcBorders>
          </w:tcPr>
          <w:p w14:paraId="4DBD6E33" w14:textId="77777777" w:rsidR="00650D20" w:rsidRDefault="00650D20" w:rsidP="004A0DDB"/>
        </w:tc>
        <w:tc>
          <w:tcPr>
            <w:tcW w:w="0" w:type="auto"/>
            <w:vMerge/>
            <w:tcBorders>
              <w:top w:val="nil"/>
              <w:left w:val="single" w:sz="3" w:space="0" w:color="000000"/>
              <w:bottom w:val="nil"/>
              <w:right w:val="single" w:sz="3" w:space="0" w:color="000000"/>
            </w:tcBorders>
          </w:tcPr>
          <w:p w14:paraId="773975B6" w14:textId="77777777" w:rsidR="00650D20" w:rsidRDefault="00650D20" w:rsidP="004A0DDB"/>
        </w:tc>
        <w:tc>
          <w:tcPr>
            <w:tcW w:w="0" w:type="auto"/>
            <w:vMerge/>
            <w:tcBorders>
              <w:top w:val="nil"/>
              <w:left w:val="single" w:sz="3" w:space="0" w:color="000000"/>
              <w:bottom w:val="nil"/>
              <w:right w:val="single" w:sz="3" w:space="0" w:color="000000"/>
            </w:tcBorders>
          </w:tcPr>
          <w:p w14:paraId="7265C97D" w14:textId="77777777" w:rsidR="00650D20" w:rsidRDefault="00650D20" w:rsidP="004A0DDB"/>
        </w:tc>
        <w:tc>
          <w:tcPr>
            <w:tcW w:w="0" w:type="auto"/>
            <w:vMerge/>
            <w:tcBorders>
              <w:top w:val="nil"/>
              <w:left w:val="single" w:sz="3" w:space="0" w:color="000000"/>
              <w:bottom w:val="nil"/>
              <w:right w:val="single" w:sz="3" w:space="0" w:color="000000"/>
            </w:tcBorders>
          </w:tcPr>
          <w:p w14:paraId="45EFC2B6"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1A0D952A"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162025F5"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A5CD63B" w14:textId="77777777" w:rsidR="00650D20" w:rsidRDefault="00650D20" w:rsidP="004A0DDB">
            <w:r>
              <w:rPr>
                <w:rFonts w:ascii="Arial" w:eastAsia="Arial" w:hAnsi="Arial" w:cs="Arial"/>
                <w:sz w:val="10"/>
              </w:rPr>
              <w:t>Create Attendance Policy</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06939869"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Configure attendance policy</w:t>
            </w:r>
          </w:p>
        </w:tc>
      </w:tr>
      <w:tr w:rsidR="00650D20" w14:paraId="2E6940EC" w14:textId="77777777" w:rsidTr="00650D20">
        <w:trPr>
          <w:trHeight w:val="182"/>
        </w:trPr>
        <w:tc>
          <w:tcPr>
            <w:tcW w:w="0" w:type="auto"/>
            <w:vMerge/>
            <w:tcBorders>
              <w:top w:val="nil"/>
              <w:left w:val="single" w:sz="3" w:space="0" w:color="000000"/>
              <w:bottom w:val="nil"/>
              <w:right w:val="single" w:sz="3" w:space="0" w:color="000000"/>
            </w:tcBorders>
          </w:tcPr>
          <w:p w14:paraId="38F8AECF" w14:textId="77777777" w:rsidR="00650D20" w:rsidRDefault="00650D20" w:rsidP="004A0DDB"/>
        </w:tc>
        <w:tc>
          <w:tcPr>
            <w:tcW w:w="0" w:type="auto"/>
            <w:vMerge/>
            <w:tcBorders>
              <w:top w:val="nil"/>
              <w:left w:val="single" w:sz="3" w:space="0" w:color="000000"/>
              <w:bottom w:val="nil"/>
              <w:right w:val="single" w:sz="3" w:space="0" w:color="000000"/>
            </w:tcBorders>
          </w:tcPr>
          <w:p w14:paraId="37571749" w14:textId="77777777" w:rsidR="00650D20" w:rsidRDefault="00650D20" w:rsidP="004A0DDB"/>
        </w:tc>
        <w:tc>
          <w:tcPr>
            <w:tcW w:w="0" w:type="auto"/>
            <w:vMerge/>
            <w:tcBorders>
              <w:top w:val="nil"/>
              <w:left w:val="single" w:sz="3" w:space="0" w:color="000000"/>
              <w:bottom w:val="nil"/>
              <w:right w:val="single" w:sz="3" w:space="0" w:color="000000"/>
            </w:tcBorders>
          </w:tcPr>
          <w:p w14:paraId="23252E6D" w14:textId="77777777" w:rsidR="00650D20" w:rsidRDefault="00650D20" w:rsidP="004A0DDB"/>
        </w:tc>
        <w:tc>
          <w:tcPr>
            <w:tcW w:w="0" w:type="auto"/>
            <w:vMerge/>
            <w:tcBorders>
              <w:top w:val="nil"/>
              <w:left w:val="single" w:sz="3" w:space="0" w:color="000000"/>
              <w:bottom w:val="nil"/>
              <w:right w:val="single" w:sz="3" w:space="0" w:color="000000"/>
            </w:tcBorders>
          </w:tcPr>
          <w:p w14:paraId="6472DC72" w14:textId="77777777" w:rsidR="00650D20" w:rsidRDefault="00650D20" w:rsidP="004A0DDB"/>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257FDAE1" w14:textId="77777777" w:rsidR="00650D20" w:rsidRDefault="00650D20" w:rsidP="004A0DDB">
            <w:r>
              <w:rPr>
                <w:rFonts w:ascii="Arial" w:eastAsia="Arial" w:hAnsi="Arial" w:cs="Arial"/>
                <w:sz w:val="10"/>
              </w:rPr>
              <w:t>Activate profile</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34FCBEEF"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5F359E74" w14:textId="77777777" w:rsidR="00650D20" w:rsidRDefault="00650D20" w:rsidP="004A0DDB">
            <w:r>
              <w:rPr>
                <w:rFonts w:ascii="Arial" w:eastAsia="Arial" w:hAnsi="Arial" w:cs="Arial"/>
                <w:sz w:val="10"/>
              </w:rPr>
              <w:t>activate the staff profile</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270CBADC" w14:textId="77777777" w:rsidR="00650D20" w:rsidRDefault="00650D20" w:rsidP="004A0DDB"/>
        </w:tc>
      </w:tr>
      <w:tr w:rsidR="00650D20" w14:paraId="6F964100" w14:textId="77777777" w:rsidTr="00650D20">
        <w:trPr>
          <w:trHeight w:val="510"/>
        </w:trPr>
        <w:tc>
          <w:tcPr>
            <w:tcW w:w="0" w:type="auto"/>
            <w:vMerge/>
            <w:tcBorders>
              <w:top w:val="nil"/>
              <w:left w:val="single" w:sz="3" w:space="0" w:color="000000"/>
              <w:bottom w:val="nil"/>
              <w:right w:val="single" w:sz="3" w:space="0" w:color="000000"/>
            </w:tcBorders>
          </w:tcPr>
          <w:p w14:paraId="16EC5DA7" w14:textId="77777777" w:rsidR="00650D20" w:rsidRDefault="00650D20" w:rsidP="004A0DDB"/>
        </w:tc>
        <w:tc>
          <w:tcPr>
            <w:tcW w:w="0" w:type="auto"/>
            <w:vMerge/>
            <w:tcBorders>
              <w:top w:val="nil"/>
              <w:left w:val="single" w:sz="3" w:space="0" w:color="000000"/>
              <w:bottom w:val="nil"/>
              <w:right w:val="single" w:sz="3" w:space="0" w:color="000000"/>
            </w:tcBorders>
          </w:tcPr>
          <w:p w14:paraId="04D180D3" w14:textId="77777777" w:rsidR="00650D20" w:rsidRDefault="00650D20" w:rsidP="004A0DDB"/>
        </w:tc>
        <w:tc>
          <w:tcPr>
            <w:tcW w:w="0" w:type="auto"/>
            <w:vMerge/>
            <w:tcBorders>
              <w:top w:val="nil"/>
              <w:left w:val="single" w:sz="3" w:space="0" w:color="000000"/>
              <w:bottom w:val="nil"/>
              <w:right w:val="single" w:sz="3" w:space="0" w:color="000000"/>
            </w:tcBorders>
          </w:tcPr>
          <w:p w14:paraId="7447D81F" w14:textId="77777777" w:rsidR="00650D20" w:rsidRDefault="00650D20" w:rsidP="004A0DDB"/>
        </w:tc>
        <w:tc>
          <w:tcPr>
            <w:tcW w:w="0" w:type="auto"/>
            <w:vMerge/>
            <w:tcBorders>
              <w:top w:val="nil"/>
              <w:left w:val="single" w:sz="3" w:space="0" w:color="000000"/>
              <w:bottom w:val="nil"/>
              <w:right w:val="single" w:sz="3" w:space="0" w:color="000000"/>
            </w:tcBorders>
          </w:tcPr>
          <w:p w14:paraId="033B0351"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09FAFD31"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7CCFEE35"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4FF25AEF" w14:textId="77777777" w:rsidR="00650D20" w:rsidRDefault="00650D20" w:rsidP="004A0DDB">
            <w:r>
              <w:rPr>
                <w:rFonts w:ascii="Arial" w:eastAsia="Arial" w:hAnsi="Arial" w:cs="Arial"/>
                <w:sz w:val="10"/>
              </w:rPr>
              <w:t xml:space="preserve">Send approved images (related to approved staff members) with [Face Recognition] API </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1F975EEA" w14:textId="77777777" w:rsidR="00650D20" w:rsidRDefault="00650D20" w:rsidP="004A0DDB">
            <w:pPr>
              <w:spacing w:after="107"/>
            </w:pPr>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Add Staff</w:t>
            </w:r>
          </w:p>
          <w:p w14:paraId="0D20F38E" w14:textId="77777777" w:rsidR="00650D20" w:rsidRDefault="00650D20" w:rsidP="004A0DDB">
            <w:r>
              <w:rPr>
                <w:rFonts w:ascii="Arial" w:eastAsia="Arial" w:hAnsi="Arial" w:cs="Arial"/>
                <w:color w:val="666666"/>
                <w:sz w:val="10"/>
              </w:rPr>
              <w:t>[Note] The value of parameter "</w:t>
            </w:r>
            <w:proofErr w:type="spellStart"/>
            <w:r>
              <w:rPr>
                <w:rFonts w:ascii="Arial" w:eastAsia="Arial" w:hAnsi="Arial" w:cs="Arial"/>
                <w:color w:val="666666"/>
                <w:sz w:val="10"/>
              </w:rPr>
              <w:t>tag_id_list</w:t>
            </w:r>
            <w:proofErr w:type="spellEnd"/>
            <w:r>
              <w:rPr>
                <w:rFonts w:ascii="Arial" w:eastAsia="Arial" w:hAnsi="Arial" w:cs="Arial"/>
                <w:color w:val="666666"/>
                <w:sz w:val="10"/>
              </w:rPr>
              <w:t xml:space="preserve">" of the staff is gotten from the value of </w:t>
            </w:r>
          </w:p>
          <w:p w14:paraId="442C3912" w14:textId="77777777" w:rsidR="00650D20" w:rsidRDefault="00650D20" w:rsidP="004A0DDB">
            <w:r>
              <w:rPr>
                <w:rFonts w:ascii="Arial" w:eastAsia="Arial" w:hAnsi="Arial" w:cs="Arial"/>
                <w:color w:val="666666"/>
                <w:sz w:val="10"/>
              </w:rPr>
              <w:t>[HSS_STAFF_002.001] and [HSS_STAFF_003.001]</w:t>
            </w:r>
          </w:p>
        </w:tc>
      </w:tr>
      <w:tr w:rsidR="00650D20" w14:paraId="685E9804" w14:textId="77777777" w:rsidTr="00650D20">
        <w:trPr>
          <w:trHeight w:val="277"/>
        </w:trPr>
        <w:tc>
          <w:tcPr>
            <w:tcW w:w="0" w:type="auto"/>
            <w:vMerge/>
            <w:tcBorders>
              <w:top w:val="nil"/>
              <w:left w:val="single" w:sz="3" w:space="0" w:color="000000"/>
              <w:bottom w:val="nil"/>
              <w:right w:val="single" w:sz="3" w:space="0" w:color="000000"/>
            </w:tcBorders>
          </w:tcPr>
          <w:p w14:paraId="7248988E" w14:textId="77777777" w:rsidR="00650D20" w:rsidRDefault="00650D20" w:rsidP="004A0DDB"/>
        </w:tc>
        <w:tc>
          <w:tcPr>
            <w:tcW w:w="0" w:type="auto"/>
            <w:vMerge/>
            <w:tcBorders>
              <w:top w:val="nil"/>
              <w:left w:val="single" w:sz="3" w:space="0" w:color="000000"/>
              <w:bottom w:val="nil"/>
              <w:right w:val="single" w:sz="3" w:space="0" w:color="000000"/>
            </w:tcBorders>
          </w:tcPr>
          <w:p w14:paraId="66116DA7" w14:textId="77777777" w:rsidR="00650D20" w:rsidRDefault="00650D20" w:rsidP="004A0DDB"/>
        </w:tc>
        <w:tc>
          <w:tcPr>
            <w:tcW w:w="0" w:type="auto"/>
            <w:vMerge/>
            <w:tcBorders>
              <w:top w:val="nil"/>
              <w:left w:val="single" w:sz="3" w:space="0" w:color="000000"/>
              <w:bottom w:val="nil"/>
              <w:right w:val="single" w:sz="3" w:space="0" w:color="000000"/>
            </w:tcBorders>
          </w:tcPr>
          <w:p w14:paraId="45A8996D" w14:textId="77777777" w:rsidR="00650D20" w:rsidRDefault="00650D20" w:rsidP="004A0DDB"/>
        </w:tc>
        <w:tc>
          <w:tcPr>
            <w:tcW w:w="0" w:type="auto"/>
            <w:vMerge/>
            <w:tcBorders>
              <w:top w:val="nil"/>
              <w:left w:val="single" w:sz="3" w:space="0" w:color="000000"/>
              <w:bottom w:val="nil"/>
              <w:right w:val="single" w:sz="3" w:space="0" w:color="000000"/>
            </w:tcBorders>
          </w:tcPr>
          <w:p w14:paraId="7012CACE" w14:textId="77777777" w:rsidR="00650D20" w:rsidRDefault="00650D20" w:rsidP="004A0DDB"/>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1BFB235F" w14:textId="77777777" w:rsidR="00650D20" w:rsidRDefault="00650D20" w:rsidP="004A0DDB">
            <w:r>
              <w:rPr>
                <w:rFonts w:ascii="Arial" w:eastAsia="Arial" w:hAnsi="Arial" w:cs="Arial"/>
                <w:sz w:val="10"/>
              </w:rPr>
              <w:t>Update Profile Info</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0C88A199"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70AC12E4" w14:textId="77777777" w:rsidR="00650D20" w:rsidRDefault="00650D20" w:rsidP="004A0DDB">
            <w:r>
              <w:rPr>
                <w:rFonts w:ascii="Arial" w:eastAsia="Arial" w:hAnsi="Arial" w:cs="Arial"/>
                <w:sz w:val="10"/>
              </w:rPr>
              <w:t>acquire and validate image of staff member through the profile update process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145DAA65" w14:textId="77777777" w:rsidR="00650D20" w:rsidRDefault="00650D20" w:rsidP="004A0DDB"/>
        </w:tc>
      </w:tr>
      <w:tr w:rsidR="00650D20" w14:paraId="440990CC" w14:textId="77777777" w:rsidTr="00650D20">
        <w:trPr>
          <w:trHeight w:val="389"/>
        </w:trPr>
        <w:tc>
          <w:tcPr>
            <w:tcW w:w="0" w:type="auto"/>
            <w:vMerge/>
            <w:tcBorders>
              <w:top w:val="nil"/>
              <w:left w:val="single" w:sz="3" w:space="0" w:color="000000"/>
              <w:bottom w:val="nil"/>
              <w:right w:val="single" w:sz="3" w:space="0" w:color="000000"/>
            </w:tcBorders>
          </w:tcPr>
          <w:p w14:paraId="0FFABB8E" w14:textId="77777777" w:rsidR="00650D20" w:rsidRDefault="00650D20" w:rsidP="004A0DDB"/>
        </w:tc>
        <w:tc>
          <w:tcPr>
            <w:tcW w:w="0" w:type="auto"/>
            <w:vMerge/>
            <w:tcBorders>
              <w:top w:val="nil"/>
              <w:left w:val="single" w:sz="3" w:space="0" w:color="000000"/>
              <w:bottom w:val="nil"/>
              <w:right w:val="single" w:sz="3" w:space="0" w:color="000000"/>
            </w:tcBorders>
          </w:tcPr>
          <w:p w14:paraId="20F9F1DB" w14:textId="77777777" w:rsidR="00650D20" w:rsidRDefault="00650D20" w:rsidP="004A0DDB"/>
        </w:tc>
        <w:tc>
          <w:tcPr>
            <w:tcW w:w="0" w:type="auto"/>
            <w:vMerge/>
            <w:tcBorders>
              <w:top w:val="nil"/>
              <w:left w:val="single" w:sz="3" w:space="0" w:color="000000"/>
              <w:bottom w:val="nil"/>
              <w:right w:val="single" w:sz="3" w:space="0" w:color="000000"/>
            </w:tcBorders>
          </w:tcPr>
          <w:p w14:paraId="2FC02C09" w14:textId="77777777" w:rsidR="00650D20" w:rsidRDefault="00650D20" w:rsidP="004A0DDB"/>
        </w:tc>
        <w:tc>
          <w:tcPr>
            <w:tcW w:w="0" w:type="auto"/>
            <w:vMerge/>
            <w:tcBorders>
              <w:top w:val="nil"/>
              <w:left w:val="single" w:sz="3" w:space="0" w:color="000000"/>
              <w:bottom w:val="nil"/>
              <w:right w:val="single" w:sz="3" w:space="0" w:color="000000"/>
            </w:tcBorders>
          </w:tcPr>
          <w:p w14:paraId="7A662810" w14:textId="77777777" w:rsidR="00650D20" w:rsidRDefault="00650D20" w:rsidP="004A0DDB"/>
        </w:tc>
        <w:tc>
          <w:tcPr>
            <w:tcW w:w="0" w:type="auto"/>
            <w:vMerge/>
            <w:tcBorders>
              <w:top w:val="nil"/>
              <w:left w:val="single" w:sz="3" w:space="0" w:color="000000"/>
              <w:bottom w:val="nil"/>
              <w:right w:val="single" w:sz="3" w:space="0" w:color="000000"/>
            </w:tcBorders>
          </w:tcPr>
          <w:p w14:paraId="3C1BE300"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14E05424"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7D089415" w14:textId="77777777" w:rsidR="00650D20" w:rsidRDefault="00650D20" w:rsidP="004A0DDB">
            <w:r>
              <w:rPr>
                <w:rFonts w:ascii="Arial" w:eastAsia="Arial" w:hAnsi="Arial" w:cs="Arial"/>
                <w:sz w:val="10"/>
              </w:rPr>
              <w:t>Send approved images (if changed and approved) with [Face Recognition] API, to update existing FR data if the staff had been activated</w:t>
            </w:r>
          </w:p>
        </w:tc>
        <w:tc>
          <w:tcPr>
            <w:tcW w:w="4018" w:type="dxa"/>
            <w:tcBorders>
              <w:top w:val="single" w:sz="3" w:space="0" w:color="000000"/>
              <w:left w:val="single" w:sz="3" w:space="0" w:color="000000"/>
              <w:bottom w:val="single" w:sz="3" w:space="0" w:color="000000"/>
              <w:right w:val="single" w:sz="3" w:space="0" w:color="000000"/>
            </w:tcBorders>
            <w:shd w:val="clear" w:color="auto" w:fill="EFEFEF"/>
            <w:vAlign w:val="center"/>
          </w:tcPr>
          <w:p w14:paraId="4D25F3DF"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Update Staff Information</w:t>
            </w:r>
          </w:p>
        </w:tc>
      </w:tr>
      <w:tr w:rsidR="00650D20" w14:paraId="46FA9CDE" w14:textId="77777777" w:rsidTr="00650D20">
        <w:trPr>
          <w:trHeight w:val="182"/>
        </w:trPr>
        <w:tc>
          <w:tcPr>
            <w:tcW w:w="0" w:type="auto"/>
            <w:vMerge/>
            <w:tcBorders>
              <w:top w:val="nil"/>
              <w:left w:val="single" w:sz="3" w:space="0" w:color="000000"/>
              <w:bottom w:val="nil"/>
              <w:right w:val="single" w:sz="3" w:space="0" w:color="000000"/>
            </w:tcBorders>
          </w:tcPr>
          <w:p w14:paraId="3E04B355" w14:textId="77777777" w:rsidR="00650D20" w:rsidRDefault="00650D20" w:rsidP="004A0DDB"/>
        </w:tc>
        <w:tc>
          <w:tcPr>
            <w:tcW w:w="0" w:type="auto"/>
            <w:vMerge/>
            <w:tcBorders>
              <w:top w:val="nil"/>
              <w:left w:val="single" w:sz="3" w:space="0" w:color="000000"/>
              <w:bottom w:val="nil"/>
              <w:right w:val="single" w:sz="3" w:space="0" w:color="000000"/>
            </w:tcBorders>
          </w:tcPr>
          <w:p w14:paraId="556099D2" w14:textId="77777777" w:rsidR="00650D20" w:rsidRDefault="00650D20" w:rsidP="004A0DDB"/>
        </w:tc>
        <w:tc>
          <w:tcPr>
            <w:tcW w:w="0" w:type="auto"/>
            <w:vMerge/>
            <w:tcBorders>
              <w:top w:val="nil"/>
              <w:left w:val="single" w:sz="3" w:space="0" w:color="000000"/>
              <w:bottom w:val="nil"/>
              <w:right w:val="single" w:sz="3" w:space="0" w:color="000000"/>
            </w:tcBorders>
          </w:tcPr>
          <w:p w14:paraId="75F9F43D" w14:textId="77777777" w:rsidR="00650D20" w:rsidRDefault="00650D20" w:rsidP="004A0DDB"/>
        </w:tc>
        <w:tc>
          <w:tcPr>
            <w:tcW w:w="0" w:type="auto"/>
            <w:vMerge/>
            <w:tcBorders>
              <w:top w:val="nil"/>
              <w:left w:val="single" w:sz="3" w:space="0" w:color="000000"/>
              <w:bottom w:val="nil"/>
              <w:right w:val="single" w:sz="3" w:space="0" w:color="000000"/>
            </w:tcBorders>
          </w:tcPr>
          <w:p w14:paraId="111BB808" w14:textId="77777777" w:rsidR="00650D20" w:rsidRDefault="00650D20" w:rsidP="004A0DDB"/>
        </w:tc>
        <w:tc>
          <w:tcPr>
            <w:tcW w:w="0" w:type="auto"/>
            <w:vMerge/>
            <w:tcBorders>
              <w:top w:val="nil"/>
              <w:left w:val="single" w:sz="3" w:space="0" w:color="000000"/>
              <w:bottom w:val="nil"/>
              <w:right w:val="single" w:sz="3" w:space="0" w:color="000000"/>
            </w:tcBorders>
          </w:tcPr>
          <w:p w14:paraId="6F6FC5B9"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2E013A9A"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0031EB1C" w14:textId="77777777" w:rsidR="00650D20" w:rsidRDefault="00650D20" w:rsidP="004A0DDB">
            <w:r>
              <w:rPr>
                <w:rFonts w:ascii="Arial" w:eastAsia="Arial" w:hAnsi="Arial" w:cs="Arial"/>
                <w:sz w:val="10"/>
              </w:rPr>
              <w:t>Match Attendance Policy</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16153763" w14:textId="77777777" w:rsidR="00650D20" w:rsidRDefault="00650D20" w:rsidP="004A0DDB"/>
        </w:tc>
      </w:tr>
      <w:tr w:rsidR="00650D20" w14:paraId="2854C8B5" w14:textId="77777777" w:rsidTr="00650D20">
        <w:trPr>
          <w:trHeight w:val="182"/>
        </w:trPr>
        <w:tc>
          <w:tcPr>
            <w:tcW w:w="0" w:type="auto"/>
            <w:vMerge/>
            <w:tcBorders>
              <w:top w:val="nil"/>
              <w:left w:val="single" w:sz="3" w:space="0" w:color="000000"/>
              <w:bottom w:val="nil"/>
              <w:right w:val="single" w:sz="3" w:space="0" w:color="000000"/>
            </w:tcBorders>
          </w:tcPr>
          <w:p w14:paraId="1760D8EF" w14:textId="77777777" w:rsidR="00650D20" w:rsidRDefault="00650D20" w:rsidP="004A0DDB"/>
        </w:tc>
        <w:tc>
          <w:tcPr>
            <w:tcW w:w="0" w:type="auto"/>
            <w:vMerge/>
            <w:tcBorders>
              <w:top w:val="nil"/>
              <w:left w:val="single" w:sz="3" w:space="0" w:color="000000"/>
              <w:bottom w:val="nil"/>
              <w:right w:val="single" w:sz="3" w:space="0" w:color="000000"/>
            </w:tcBorders>
          </w:tcPr>
          <w:p w14:paraId="796EFE2C" w14:textId="77777777" w:rsidR="00650D20" w:rsidRDefault="00650D20" w:rsidP="004A0DDB"/>
        </w:tc>
        <w:tc>
          <w:tcPr>
            <w:tcW w:w="0" w:type="auto"/>
            <w:vMerge/>
            <w:tcBorders>
              <w:top w:val="nil"/>
              <w:left w:val="single" w:sz="3" w:space="0" w:color="000000"/>
              <w:bottom w:val="nil"/>
              <w:right w:val="single" w:sz="3" w:space="0" w:color="000000"/>
            </w:tcBorders>
          </w:tcPr>
          <w:p w14:paraId="3219C46A" w14:textId="77777777" w:rsidR="00650D20" w:rsidRDefault="00650D20" w:rsidP="004A0DDB"/>
        </w:tc>
        <w:tc>
          <w:tcPr>
            <w:tcW w:w="0" w:type="auto"/>
            <w:vMerge/>
            <w:tcBorders>
              <w:top w:val="nil"/>
              <w:left w:val="single" w:sz="3" w:space="0" w:color="000000"/>
              <w:bottom w:val="nil"/>
              <w:right w:val="single" w:sz="3" w:space="0" w:color="000000"/>
            </w:tcBorders>
          </w:tcPr>
          <w:p w14:paraId="2190D5AD"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4C62060B"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78EB6AD"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902ED27" w14:textId="77777777" w:rsidR="00650D20" w:rsidRDefault="00650D20" w:rsidP="004A0DDB">
            <w:r>
              <w:rPr>
                <w:rFonts w:ascii="Arial" w:eastAsia="Arial" w:hAnsi="Arial" w:cs="Arial"/>
                <w:sz w:val="10"/>
              </w:rPr>
              <w:t>Match Access Policy</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3050D6FF" w14:textId="77777777" w:rsidR="00650D20" w:rsidRDefault="00650D20" w:rsidP="004A0DDB"/>
        </w:tc>
      </w:tr>
      <w:tr w:rsidR="00650D20" w14:paraId="55C3F582" w14:textId="77777777" w:rsidTr="00650D20">
        <w:trPr>
          <w:trHeight w:val="389"/>
        </w:trPr>
        <w:tc>
          <w:tcPr>
            <w:tcW w:w="0" w:type="auto"/>
            <w:vMerge/>
            <w:tcBorders>
              <w:top w:val="nil"/>
              <w:left w:val="single" w:sz="3" w:space="0" w:color="000000"/>
              <w:bottom w:val="nil"/>
              <w:right w:val="single" w:sz="3" w:space="0" w:color="000000"/>
            </w:tcBorders>
          </w:tcPr>
          <w:p w14:paraId="57A499F3" w14:textId="77777777" w:rsidR="00650D20" w:rsidRDefault="00650D20" w:rsidP="004A0DDB"/>
        </w:tc>
        <w:tc>
          <w:tcPr>
            <w:tcW w:w="0" w:type="auto"/>
            <w:vMerge/>
            <w:tcBorders>
              <w:top w:val="nil"/>
              <w:left w:val="single" w:sz="3" w:space="0" w:color="000000"/>
              <w:bottom w:val="nil"/>
              <w:right w:val="single" w:sz="3" w:space="0" w:color="000000"/>
            </w:tcBorders>
          </w:tcPr>
          <w:p w14:paraId="60B2E315"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49BE745F"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2A832EE3"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vAlign w:val="center"/>
          </w:tcPr>
          <w:p w14:paraId="05AA9428" w14:textId="77777777" w:rsidR="00650D20" w:rsidRDefault="00650D20" w:rsidP="004A0DDB">
            <w:r>
              <w:rPr>
                <w:rFonts w:ascii="Arial" w:eastAsia="Arial" w:hAnsi="Arial" w:cs="Arial"/>
                <w:sz w:val="10"/>
              </w:rPr>
              <w:t>Profile De-activation / Delete</w:t>
            </w:r>
          </w:p>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7C028643"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07E5C057" w14:textId="77777777" w:rsidR="00650D20" w:rsidRDefault="00650D20" w:rsidP="004A0DDB">
            <w:r>
              <w:rPr>
                <w:rFonts w:ascii="Arial" w:eastAsia="Arial" w:hAnsi="Arial" w:cs="Arial"/>
                <w:sz w:val="10"/>
              </w:rPr>
              <w:t xml:space="preserve">deactivate / delete profile from [Face Recognition], related to given </w:t>
            </w:r>
            <w:proofErr w:type="spellStart"/>
            <w:r>
              <w:rPr>
                <w:rFonts w:ascii="Arial" w:eastAsia="Arial" w:hAnsi="Arial" w:cs="Arial"/>
                <w:sz w:val="10"/>
              </w:rPr>
              <w:t>TamPro</w:t>
            </w:r>
            <w:proofErr w:type="spellEnd"/>
            <w:r>
              <w:rPr>
                <w:rFonts w:ascii="Arial" w:eastAsia="Arial" w:hAnsi="Arial" w:cs="Arial"/>
                <w:sz w:val="10"/>
              </w:rPr>
              <w:t xml:space="preserve"> profile, if the staff had been activated</w:t>
            </w:r>
          </w:p>
        </w:tc>
        <w:tc>
          <w:tcPr>
            <w:tcW w:w="4018" w:type="dxa"/>
            <w:tcBorders>
              <w:top w:val="single" w:sz="3" w:space="0" w:color="000000"/>
              <w:left w:val="single" w:sz="3" w:space="0" w:color="000000"/>
              <w:bottom w:val="single" w:sz="3" w:space="0" w:color="000000"/>
              <w:right w:val="single" w:sz="3" w:space="0" w:color="000000"/>
            </w:tcBorders>
            <w:shd w:val="clear" w:color="auto" w:fill="EFEFEF"/>
            <w:vAlign w:val="center"/>
          </w:tcPr>
          <w:p w14:paraId="141070CC"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Delete Staff</w:t>
            </w:r>
          </w:p>
        </w:tc>
      </w:tr>
      <w:tr w:rsidR="00650D20" w14:paraId="68B48271" w14:textId="77777777" w:rsidTr="00650D20">
        <w:trPr>
          <w:trHeight w:val="277"/>
        </w:trPr>
        <w:tc>
          <w:tcPr>
            <w:tcW w:w="0" w:type="auto"/>
            <w:vMerge/>
            <w:tcBorders>
              <w:top w:val="nil"/>
              <w:left w:val="single" w:sz="3" w:space="0" w:color="000000"/>
              <w:bottom w:val="nil"/>
              <w:right w:val="single" w:sz="3" w:space="0" w:color="000000"/>
            </w:tcBorders>
          </w:tcPr>
          <w:p w14:paraId="59AE6D4B" w14:textId="77777777" w:rsidR="00650D20" w:rsidRDefault="00650D20" w:rsidP="004A0DDB"/>
        </w:tc>
        <w:tc>
          <w:tcPr>
            <w:tcW w:w="0" w:type="auto"/>
            <w:vMerge/>
            <w:tcBorders>
              <w:top w:val="nil"/>
              <w:left w:val="single" w:sz="3" w:space="0" w:color="000000"/>
              <w:bottom w:val="nil"/>
              <w:right w:val="single" w:sz="3" w:space="0" w:color="000000"/>
            </w:tcBorders>
          </w:tcPr>
          <w:p w14:paraId="13A3B3C2" w14:textId="77777777" w:rsidR="00650D20" w:rsidRDefault="00650D20" w:rsidP="004A0DDB"/>
        </w:tc>
        <w:tc>
          <w:tcPr>
            <w:tcW w:w="614" w:type="dxa"/>
            <w:vMerge w:val="restart"/>
            <w:tcBorders>
              <w:top w:val="single" w:sz="3" w:space="0" w:color="000000"/>
              <w:left w:val="single" w:sz="3" w:space="0" w:color="000000"/>
              <w:bottom w:val="single" w:sz="3" w:space="0" w:color="000000"/>
              <w:right w:val="single" w:sz="3" w:space="0" w:color="000000"/>
            </w:tcBorders>
            <w:shd w:val="clear" w:color="auto" w:fill="D9D2E9"/>
            <w:vAlign w:val="center"/>
          </w:tcPr>
          <w:p w14:paraId="0A33E755" w14:textId="77777777" w:rsidR="00650D20" w:rsidRDefault="00650D20" w:rsidP="004A0DDB">
            <w:r>
              <w:rPr>
                <w:rFonts w:ascii="Arial" w:eastAsia="Arial" w:hAnsi="Arial" w:cs="Arial"/>
                <w:sz w:val="10"/>
              </w:rPr>
              <w:t>Attendance Records</w:t>
            </w:r>
          </w:p>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043E50CB" w14:textId="77777777" w:rsidR="00650D20" w:rsidRDefault="00650D20" w:rsidP="004A0DDB">
            <w:r>
              <w:rPr>
                <w:rFonts w:ascii="Arial" w:eastAsia="Arial" w:hAnsi="Arial" w:cs="Arial"/>
                <w:sz w:val="10"/>
              </w:rPr>
              <w:t>Attendance Records</w:t>
            </w:r>
          </w:p>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65AE35F7" w14:textId="77777777" w:rsidR="00650D20" w:rsidRDefault="00650D20" w:rsidP="004A0DDB">
            <w:r>
              <w:rPr>
                <w:rFonts w:ascii="Arial" w:eastAsia="Arial" w:hAnsi="Arial" w:cs="Arial"/>
                <w:sz w:val="10"/>
              </w:rPr>
              <w:t>Synchronize staff attendance data</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75923BD"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1BCEFC9" w14:textId="77777777" w:rsidR="00650D20" w:rsidRDefault="00650D20" w:rsidP="004A0DDB">
            <w:pPr>
              <w:ind w:right="1"/>
            </w:pPr>
            <w:r>
              <w:rPr>
                <w:rFonts w:ascii="Arial" w:eastAsia="Arial" w:hAnsi="Arial" w:cs="Arial"/>
                <w:sz w:val="10"/>
              </w:rPr>
              <w:t>query the Staff information with [Face Recognition] API at 24:00(e.g.) every day</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2847E1F7"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Attendance Record</w:t>
            </w:r>
          </w:p>
        </w:tc>
      </w:tr>
      <w:tr w:rsidR="00650D20" w14:paraId="4CE2496D" w14:textId="77777777" w:rsidTr="00650D20">
        <w:trPr>
          <w:trHeight w:val="277"/>
        </w:trPr>
        <w:tc>
          <w:tcPr>
            <w:tcW w:w="0" w:type="auto"/>
            <w:vMerge/>
            <w:tcBorders>
              <w:top w:val="nil"/>
              <w:left w:val="single" w:sz="3" w:space="0" w:color="000000"/>
              <w:bottom w:val="nil"/>
              <w:right w:val="single" w:sz="3" w:space="0" w:color="000000"/>
            </w:tcBorders>
          </w:tcPr>
          <w:p w14:paraId="6FFD0E5A" w14:textId="77777777" w:rsidR="00650D20" w:rsidRDefault="00650D20" w:rsidP="004A0DDB"/>
        </w:tc>
        <w:tc>
          <w:tcPr>
            <w:tcW w:w="0" w:type="auto"/>
            <w:vMerge/>
            <w:tcBorders>
              <w:top w:val="nil"/>
              <w:left w:val="single" w:sz="3" w:space="0" w:color="000000"/>
              <w:bottom w:val="nil"/>
              <w:right w:val="single" w:sz="3" w:space="0" w:color="000000"/>
            </w:tcBorders>
          </w:tcPr>
          <w:p w14:paraId="5A1C82B6"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12CF6F3D"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3AEB38F3"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6CF4882F" w14:textId="77777777" w:rsidR="00650D20" w:rsidRDefault="00650D20" w:rsidP="004A0DDB">
            <w:r>
              <w:rPr>
                <w:rFonts w:ascii="Arial" w:eastAsia="Arial" w:hAnsi="Arial" w:cs="Arial"/>
                <w:sz w:val="10"/>
              </w:rPr>
              <w:t xml:space="preserve">Show Dashboard Attendance </w:t>
            </w:r>
          </w:p>
          <w:p w14:paraId="7C195EF8" w14:textId="77777777" w:rsidR="00650D20" w:rsidRDefault="00650D20" w:rsidP="004A0DDB">
            <w:r>
              <w:rPr>
                <w:rFonts w:ascii="Arial" w:eastAsia="Arial" w:hAnsi="Arial" w:cs="Arial"/>
                <w:sz w:val="10"/>
              </w:rPr>
              <w:t>Statistics</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745D3F82"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385A6253" w14:textId="77777777" w:rsidR="00650D20" w:rsidRDefault="00650D20" w:rsidP="004A0DDB">
            <w:r>
              <w:rPr>
                <w:rFonts w:ascii="Arial" w:eastAsia="Arial" w:hAnsi="Arial" w:cs="Arial"/>
                <w:sz w:val="10"/>
              </w:rPr>
              <w:t>should report weekly/monthly/yearly as dashboard</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7E7AECFB" w14:textId="77777777" w:rsidR="00650D20" w:rsidRDefault="00650D20" w:rsidP="004A0DDB"/>
        </w:tc>
      </w:tr>
      <w:tr w:rsidR="00650D20" w14:paraId="419D4021" w14:textId="77777777" w:rsidTr="00650D20">
        <w:trPr>
          <w:trHeight w:val="182"/>
        </w:trPr>
        <w:tc>
          <w:tcPr>
            <w:tcW w:w="0" w:type="auto"/>
            <w:vMerge/>
            <w:tcBorders>
              <w:top w:val="nil"/>
              <w:left w:val="single" w:sz="3" w:space="0" w:color="000000"/>
              <w:bottom w:val="nil"/>
              <w:right w:val="single" w:sz="3" w:space="0" w:color="000000"/>
            </w:tcBorders>
          </w:tcPr>
          <w:p w14:paraId="2027B856" w14:textId="77777777" w:rsidR="00650D20" w:rsidRDefault="00650D20" w:rsidP="004A0DDB"/>
        </w:tc>
        <w:tc>
          <w:tcPr>
            <w:tcW w:w="0" w:type="auto"/>
            <w:vMerge/>
            <w:tcBorders>
              <w:top w:val="nil"/>
              <w:left w:val="single" w:sz="3" w:space="0" w:color="000000"/>
              <w:bottom w:val="nil"/>
              <w:right w:val="single" w:sz="3" w:space="0" w:color="000000"/>
            </w:tcBorders>
          </w:tcPr>
          <w:p w14:paraId="2ED777A3" w14:textId="77777777" w:rsidR="00650D20" w:rsidRDefault="00650D20" w:rsidP="004A0DDB"/>
        </w:tc>
        <w:tc>
          <w:tcPr>
            <w:tcW w:w="614" w:type="dxa"/>
            <w:vMerge w:val="restart"/>
            <w:tcBorders>
              <w:top w:val="single" w:sz="3" w:space="0" w:color="000000"/>
              <w:left w:val="single" w:sz="3" w:space="0" w:color="000000"/>
              <w:bottom w:val="single" w:sz="38" w:space="0" w:color="000000"/>
              <w:right w:val="single" w:sz="3" w:space="0" w:color="000000"/>
            </w:tcBorders>
            <w:shd w:val="clear" w:color="auto" w:fill="D9D2E9"/>
            <w:vAlign w:val="center"/>
          </w:tcPr>
          <w:p w14:paraId="1B156B21" w14:textId="77777777" w:rsidR="00650D20" w:rsidRDefault="00650D20" w:rsidP="004A0DDB">
            <w:r>
              <w:rPr>
                <w:rFonts w:ascii="Arial" w:eastAsia="Arial" w:hAnsi="Arial" w:cs="Arial"/>
                <w:sz w:val="10"/>
              </w:rPr>
              <w:t>Users</w:t>
            </w:r>
          </w:p>
        </w:tc>
        <w:tc>
          <w:tcPr>
            <w:tcW w:w="657" w:type="dxa"/>
            <w:vMerge w:val="restart"/>
            <w:tcBorders>
              <w:top w:val="single" w:sz="3" w:space="0" w:color="000000"/>
              <w:left w:val="single" w:sz="3" w:space="0" w:color="000000"/>
              <w:bottom w:val="single" w:sz="38" w:space="0" w:color="000000"/>
              <w:right w:val="single" w:sz="3" w:space="0" w:color="000000"/>
            </w:tcBorders>
            <w:shd w:val="clear" w:color="auto" w:fill="F4CCCC"/>
            <w:vAlign w:val="center"/>
          </w:tcPr>
          <w:p w14:paraId="1FBB8C55" w14:textId="77777777" w:rsidR="00650D20" w:rsidRDefault="00650D20" w:rsidP="004A0DDB">
            <w:r>
              <w:rPr>
                <w:rFonts w:ascii="Arial" w:eastAsia="Arial" w:hAnsi="Arial" w:cs="Arial"/>
                <w:sz w:val="10"/>
              </w:rPr>
              <w:t>Blacklists</w:t>
            </w:r>
          </w:p>
        </w:tc>
        <w:tc>
          <w:tcPr>
            <w:tcW w:w="1738" w:type="dxa"/>
            <w:vMerge w:val="restart"/>
            <w:tcBorders>
              <w:top w:val="single" w:sz="3" w:space="0" w:color="000000"/>
              <w:left w:val="single" w:sz="3" w:space="0" w:color="000000"/>
              <w:bottom w:val="single" w:sz="38" w:space="0" w:color="000000"/>
              <w:right w:val="single" w:sz="3" w:space="0" w:color="000000"/>
            </w:tcBorders>
            <w:shd w:val="clear" w:color="auto" w:fill="FFF2CC"/>
            <w:vAlign w:val="center"/>
          </w:tcPr>
          <w:p w14:paraId="79036D52" w14:textId="77777777" w:rsidR="00650D20" w:rsidRDefault="00650D20" w:rsidP="004A0DDB">
            <w:r>
              <w:rPr>
                <w:rFonts w:ascii="Arial" w:eastAsia="Arial" w:hAnsi="Arial" w:cs="Arial"/>
                <w:sz w:val="10"/>
              </w:rPr>
              <w:t>Synchronize data of blacklist</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1385D7D5" w14:textId="77777777" w:rsidR="00650D20" w:rsidRDefault="00650D20" w:rsidP="004A0DDB">
            <w:pPr>
              <w:ind w:right="35"/>
              <w:jc w:val="center"/>
            </w:pPr>
            <w:r>
              <w:rPr>
                <w:rFonts w:ascii="Arial" w:eastAsia="Arial" w:hAnsi="Arial" w:cs="Arial"/>
                <w:color w:val="999999"/>
                <w:sz w:val="10"/>
              </w:rPr>
              <w:t>HR</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10B5AF5E" w14:textId="77777777" w:rsidR="00650D20" w:rsidRDefault="00650D20" w:rsidP="004A0DDB">
            <w:r>
              <w:rPr>
                <w:rFonts w:ascii="Arial" w:eastAsia="Arial" w:hAnsi="Arial" w:cs="Arial"/>
                <w:sz w:val="10"/>
              </w:rPr>
              <w:t>create, read, update and delete blacklist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25156A57" w14:textId="77777777" w:rsidR="00650D20" w:rsidRDefault="00650D20" w:rsidP="004A0DDB"/>
        </w:tc>
      </w:tr>
      <w:tr w:rsidR="00650D20" w14:paraId="4ED34E66" w14:textId="77777777" w:rsidTr="00650D20">
        <w:trPr>
          <w:trHeight w:val="317"/>
        </w:trPr>
        <w:tc>
          <w:tcPr>
            <w:tcW w:w="0" w:type="auto"/>
            <w:vMerge/>
            <w:tcBorders>
              <w:top w:val="nil"/>
              <w:left w:val="single" w:sz="3" w:space="0" w:color="000000"/>
              <w:bottom w:val="single" w:sz="38" w:space="0" w:color="000000"/>
              <w:right w:val="single" w:sz="3" w:space="0" w:color="000000"/>
            </w:tcBorders>
          </w:tcPr>
          <w:p w14:paraId="48B2187D"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73625FD4"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200341DA"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38020929"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41262FE1" w14:textId="77777777" w:rsidR="00650D20" w:rsidRDefault="00650D20" w:rsidP="004A0DDB"/>
        </w:tc>
        <w:tc>
          <w:tcPr>
            <w:tcW w:w="614" w:type="dxa"/>
            <w:tcBorders>
              <w:top w:val="single" w:sz="3" w:space="0" w:color="000000"/>
              <w:left w:val="single" w:sz="3" w:space="0" w:color="000000"/>
              <w:bottom w:val="single" w:sz="38" w:space="0" w:color="000000"/>
              <w:right w:val="single" w:sz="3" w:space="0" w:color="000000"/>
            </w:tcBorders>
            <w:shd w:val="clear" w:color="auto" w:fill="D0E0E3"/>
          </w:tcPr>
          <w:p w14:paraId="7107973D"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8" w:space="0" w:color="000000"/>
              <w:right w:val="single" w:sz="3" w:space="0" w:color="000000"/>
            </w:tcBorders>
            <w:shd w:val="clear" w:color="auto" w:fill="D0E0E3"/>
          </w:tcPr>
          <w:p w14:paraId="4B41EA75" w14:textId="77777777" w:rsidR="00650D20" w:rsidRDefault="00650D20" w:rsidP="004A0DDB">
            <w:r>
              <w:rPr>
                <w:rFonts w:ascii="Arial" w:eastAsia="Arial" w:hAnsi="Arial" w:cs="Arial"/>
                <w:sz w:val="10"/>
              </w:rPr>
              <w:t>send approved images (related to approved blacklist members) with [Face Recognition] API case by case</w:t>
            </w:r>
          </w:p>
        </w:tc>
        <w:tc>
          <w:tcPr>
            <w:tcW w:w="4018" w:type="dxa"/>
            <w:tcBorders>
              <w:top w:val="single" w:sz="3" w:space="0" w:color="000000"/>
              <w:left w:val="single" w:sz="3" w:space="0" w:color="000000"/>
              <w:bottom w:val="single" w:sz="38" w:space="0" w:color="000000"/>
              <w:right w:val="single" w:sz="3" w:space="0" w:color="000000"/>
            </w:tcBorders>
            <w:shd w:val="clear" w:color="auto" w:fill="EFEFEF"/>
          </w:tcPr>
          <w:p w14:paraId="3ACC688A"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Blacklist: Users can create, update and delete blacklist</w:t>
            </w:r>
          </w:p>
        </w:tc>
      </w:tr>
      <w:tr w:rsidR="00650D20" w14:paraId="0D365326" w14:textId="77777777" w:rsidTr="00650D20">
        <w:trPr>
          <w:trHeight w:val="323"/>
        </w:trPr>
        <w:tc>
          <w:tcPr>
            <w:tcW w:w="702" w:type="dxa"/>
            <w:vMerge w:val="restart"/>
            <w:tcBorders>
              <w:top w:val="single" w:sz="38" w:space="0" w:color="000000"/>
              <w:left w:val="single" w:sz="3" w:space="0" w:color="000000"/>
              <w:bottom w:val="single" w:sz="38" w:space="0" w:color="000000"/>
              <w:right w:val="single" w:sz="3" w:space="0" w:color="000000"/>
            </w:tcBorders>
            <w:shd w:val="clear" w:color="auto" w:fill="D9EAD3"/>
            <w:vAlign w:val="center"/>
          </w:tcPr>
          <w:p w14:paraId="1B7377D9" w14:textId="77777777" w:rsidR="00650D20" w:rsidRDefault="00650D20" w:rsidP="004A0DDB">
            <w:pPr>
              <w:ind w:left="1"/>
            </w:pPr>
            <w:r>
              <w:rPr>
                <w:rFonts w:ascii="Arial" w:eastAsia="Arial" w:hAnsi="Arial" w:cs="Arial"/>
                <w:sz w:val="10"/>
              </w:rPr>
              <w:t>FAN ID</w:t>
            </w:r>
          </w:p>
        </w:tc>
        <w:tc>
          <w:tcPr>
            <w:tcW w:w="701" w:type="dxa"/>
            <w:vMerge w:val="restart"/>
            <w:tcBorders>
              <w:top w:val="single" w:sz="38" w:space="0" w:color="000000"/>
              <w:left w:val="single" w:sz="3" w:space="0" w:color="000000"/>
              <w:bottom w:val="single" w:sz="38" w:space="0" w:color="000000"/>
              <w:right w:val="single" w:sz="3" w:space="0" w:color="000000"/>
            </w:tcBorders>
            <w:shd w:val="clear" w:color="auto" w:fill="D9EAD3"/>
            <w:vAlign w:val="center"/>
          </w:tcPr>
          <w:p w14:paraId="37C97CAD" w14:textId="77777777" w:rsidR="00650D20" w:rsidRDefault="00650D20" w:rsidP="004A0DDB">
            <w:r>
              <w:rPr>
                <w:rFonts w:ascii="Arial" w:eastAsia="Arial" w:hAnsi="Arial" w:cs="Arial"/>
                <w:sz w:val="10"/>
              </w:rPr>
              <w:t>FAN ID</w:t>
            </w:r>
          </w:p>
        </w:tc>
        <w:tc>
          <w:tcPr>
            <w:tcW w:w="614" w:type="dxa"/>
            <w:vMerge w:val="restart"/>
            <w:tcBorders>
              <w:top w:val="single" w:sz="38" w:space="0" w:color="000000"/>
              <w:left w:val="single" w:sz="3" w:space="0" w:color="000000"/>
              <w:bottom w:val="single" w:sz="3" w:space="0" w:color="000000"/>
              <w:right w:val="single" w:sz="3" w:space="0" w:color="000000"/>
            </w:tcBorders>
            <w:shd w:val="clear" w:color="auto" w:fill="D9D2E9"/>
            <w:vAlign w:val="center"/>
          </w:tcPr>
          <w:p w14:paraId="47C0BF35" w14:textId="77777777" w:rsidR="00650D20" w:rsidRDefault="00650D20" w:rsidP="004A0DDB">
            <w:r>
              <w:rPr>
                <w:rFonts w:ascii="Arial" w:eastAsia="Arial" w:hAnsi="Arial" w:cs="Arial"/>
                <w:sz w:val="10"/>
              </w:rPr>
              <w:t>Users</w:t>
            </w:r>
          </w:p>
        </w:tc>
        <w:tc>
          <w:tcPr>
            <w:tcW w:w="657" w:type="dxa"/>
            <w:tcBorders>
              <w:top w:val="single" w:sz="38" w:space="0" w:color="000000"/>
              <w:left w:val="single" w:sz="3" w:space="0" w:color="000000"/>
              <w:bottom w:val="single" w:sz="3" w:space="0" w:color="000000"/>
              <w:right w:val="single" w:sz="3" w:space="0" w:color="000000"/>
            </w:tcBorders>
            <w:shd w:val="clear" w:color="auto" w:fill="F4CCCC"/>
          </w:tcPr>
          <w:p w14:paraId="48741D3C" w14:textId="77777777" w:rsidR="00650D20" w:rsidRDefault="00650D20" w:rsidP="004A0DDB">
            <w:r>
              <w:rPr>
                <w:rFonts w:ascii="Arial" w:eastAsia="Arial" w:hAnsi="Arial" w:cs="Arial"/>
                <w:sz w:val="10"/>
              </w:rPr>
              <w:t>Security</w:t>
            </w:r>
          </w:p>
        </w:tc>
        <w:tc>
          <w:tcPr>
            <w:tcW w:w="1738" w:type="dxa"/>
            <w:tcBorders>
              <w:top w:val="single" w:sz="38" w:space="0" w:color="000000"/>
              <w:left w:val="single" w:sz="3" w:space="0" w:color="000000"/>
              <w:bottom w:val="single" w:sz="3" w:space="0" w:color="000000"/>
              <w:right w:val="single" w:sz="3" w:space="0" w:color="000000"/>
            </w:tcBorders>
            <w:shd w:val="clear" w:color="auto" w:fill="FFF2CC"/>
          </w:tcPr>
          <w:p w14:paraId="29925D7E" w14:textId="77777777" w:rsidR="00650D20" w:rsidRDefault="00650D20" w:rsidP="004A0DDB">
            <w:r>
              <w:rPr>
                <w:rFonts w:ascii="Arial" w:eastAsia="Arial" w:hAnsi="Arial" w:cs="Arial"/>
                <w:sz w:val="10"/>
              </w:rPr>
              <w:t>User login</w:t>
            </w:r>
          </w:p>
        </w:tc>
        <w:tc>
          <w:tcPr>
            <w:tcW w:w="614" w:type="dxa"/>
            <w:tcBorders>
              <w:top w:val="single" w:sz="38" w:space="0" w:color="000000"/>
              <w:left w:val="single" w:sz="3" w:space="0" w:color="000000"/>
              <w:bottom w:val="single" w:sz="3" w:space="0" w:color="000000"/>
              <w:right w:val="single" w:sz="3" w:space="0" w:color="000000"/>
            </w:tcBorders>
            <w:shd w:val="clear" w:color="auto" w:fill="D0E0E3"/>
          </w:tcPr>
          <w:p w14:paraId="6F196451"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8" w:space="0" w:color="000000"/>
              <w:left w:val="single" w:sz="3" w:space="0" w:color="000000"/>
              <w:bottom w:val="single" w:sz="3" w:space="0" w:color="000000"/>
              <w:right w:val="single" w:sz="3" w:space="0" w:color="000000"/>
            </w:tcBorders>
            <w:shd w:val="clear" w:color="auto" w:fill="D0E0E3"/>
          </w:tcPr>
          <w:p w14:paraId="3C2A6472" w14:textId="77777777" w:rsidR="00650D20" w:rsidRDefault="00650D20" w:rsidP="004A0DDB">
            <w:r>
              <w:rPr>
                <w:rFonts w:ascii="Arial" w:eastAsia="Arial" w:hAnsi="Arial" w:cs="Arial"/>
                <w:sz w:val="10"/>
              </w:rPr>
              <w:t>User login</w:t>
            </w:r>
          </w:p>
        </w:tc>
        <w:tc>
          <w:tcPr>
            <w:tcW w:w="4018" w:type="dxa"/>
            <w:tcBorders>
              <w:top w:val="single" w:sz="38" w:space="0" w:color="000000"/>
              <w:left w:val="single" w:sz="3" w:space="0" w:color="000000"/>
              <w:bottom w:val="single" w:sz="3" w:space="0" w:color="000000"/>
              <w:right w:val="single" w:sz="3" w:space="0" w:color="000000"/>
            </w:tcBorders>
            <w:shd w:val="clear" w:color="auto" w:fill="EFEFEF"/>
          </w:tcPr>
          <w:p w14:paraId="415C4E58" w14:textId="77777777" w:rsidR="00650D20" w:rsidRDefault="00650D20" w:rsidP="004A0DDB">
            <w:pPr>
              <w:ind w:right="2450"/>
            </w:pPr>
            <w:r>
              <w:rPr>
                <w:rFonts w:ascii="Arial" w:eastAsia="Arial" w:hAnsi="Arial" w:cs="Arial"/>
                <w:color w:val="666666"/>
                <w:sz w:val="10"/>
              </w:rPr>
              <w:t xml:space="preserve">Note: will not use ROMA for logging-in </w:t>
            </w:r>
            <w:r>
              <w:rPr>
                <w:rFonts w:ascii="Arial" w:eastAsia="Arial" w:hAnsi="Arial" w:cs="Arial"/>
                <w:strike/>
                <w:color w:val="666666"/>
                <w:sz w:val="10"/>
              </w:rPr>
              <w:t xml:space="preserve">FR </w:t>
            </w:r>
            <w:proofErr w:type="gramStart"/>
            <w:r>
              <w:rPr>
                <w:rFonts w:ascii="Arial" w:eastAsia="Arial" w:hAnsi="Arial" w:cs="Arial"/>
                <w:strike/>
                <w:color w:val="666666"/>
                <w:sz w:val="10"/>
              </w:rPr>
              <w:t>API :</w:t>
            </w:r>
            <w:proofErr w:type="gramEnd"/>
            <w:r>
              <w:rPr>
                <w:rFonts w:ascii="Arial" w:eastAsia="Arial" w:hAnsi="Arial" w:cs="Arial"/>
                <w:strike/>
                <w:color w:val="666666"/>
                <w:sz w:val="10"/>
              </w:rPr>
              <w:t xml:space="preserve"> login</w:t>
            </w:r>
          </w:p>
        </w:tc>
      </w:tr>
      <w:tr w:rsidR="00650D20" w14:paraId="4E990868" w14:textId="77777777" w:rsidTr="00650D20">
        <w:trPr>
          <w:trHeight w:val="277"/>
        </w:trPr>
        <w:tc>
          <w:tcPr>
            <w:tcW w:w="0" w:type="auto"/>
            <w:vMerge/>
            <w:tcBorders>
              <w:top w:val="nil"/>
              <w:left w:val="single" w:sz="3" w:space="0" w:color="000000"/>
              <w:bottom w:val="nil"/>
              <w:right w:val="single" w:sz="3" w:space="0" w:color="000000"/>
            </w:tcBorders>
          </w:tcPr>
          <w:p w14:paraId="78208FB9" w14:textId="77777777" w:rsidR="00650D20" w:rsidRDefault="00650D20" w:rsidP="004A0DDB"/>
        </w:tc>
        <w:tc>
          <w:tcPr>
            <w:tcW w:w="0" w:type="auto"/>
            <w:vMerge/>
            <w:tcBorders>
              <w:top w:val="nil"/>
              <w:left w:val="single" w:sz="3" w:space="0" w:color="000000"/>
              <w:bottom w:val="nil"/>
              <w:right w:val="single" w:sz="3" w:space="0" w:color="000000"/>
            </w:tcBorders>
          </w:tcPr>
          <w:p w14:paraId="1436B1E2" w14:textId="77777777" w:rsidR="00650D20" w:rsidRDefault="00650D20" w:rsidP="004A0DDB"/>
        </w:tc>
        <w:tc>
          <w:tcPr>
            <w:tcW w:w="0" w:type="auto"/>
            <w:vMerge/>
            <w:tcBorders>
              <w:top w:val="nil"/>
              <w:left w:val="single" w:sz="3" w:space="0" w:color="000000"/>
              <w:bottom w:val="nil"/>
              <w:right w:val="single" w:sz="3" w:space="0" w:color="000000"/>
            </w:tcBorders>
          </w:tcPr>
          <w:p w14:paraId="1152E061" w14:textId="77777777" w:rsidR="00650D20" w:rsidRDefault="00650D20" w:rsidP="004A0DDB"/>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3376A256" w14:textId="77777777" w:rsidR="00650D20" w:rsidRDefault="00650D20" w:rsidP="004A0DDB">
            <w:r>
              <w:rPr>
                <w:rFonts w:ascii="Arial" w:eastAsia="Arial" w:hAnsi="Arial" w:cs="Arial"/>
                <w:sz w:val="10"/>
              </w:rPr>
              <w:t>Profiles</w:t>
            </w:r>
          </w:p>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693E8073" w14:textId="77777777" w:rsidR="00650D20" w:rsidRDefault="00650D20" w:rsidP="004A0DDB">
            <w:r>
              <w:rPr>
                <w:rFonts w:ascii="Arial" w:eastAsia="Arial" w:hAnsi="Arial" w:cs="Arial"/>
                <w:sz w:val="10"/>
              </w:rPr>
              <w:t>Registration</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1DD2B95C"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381DC262" w14:textId="77777777" w:rsidR="00650D20" w:rsidRDefault="00650D20" w:rsidP="004A0DDB">
            <w:r>
              <w:rPr>
                <w:rFonts w:ascii="Arial" w:eastAsia="Arial" w:hAnsi="Arial" w:cs="Arial"/>
                <w:sz w:val="10"/>
              </w:rPr>
              <w:t>acquire and validate image of FAN ID member through the approval process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68B6F9C6" w14:textId="77777777" w:rsidR="00650D20" w:rsidRDefault="00650D20" w:rsidP="004A0DDB">
            <w:r>
              <w:rPr>
                <w:rFonts w:ascii="Arial" w:eastAsia="Arial" w:hAnsi="Arial" w:cs="Arial"/>
                <w:color w:val="666666"/>
                <w:sz w:val="10"/>
              </w:rPr>
              <w:t>Note: Recommended images with clear images, light illumination, and pure color background, like of passport photo</w:t>
            </w:r>
          </w:p>
        </w:tc>
      </w:tr>
      <w:tr w:rsidR="00650D20" w14:paraId="19301D65" w14:textId="77777777" w:rsidTr="00650D20">
        <w:trPr>
          <w:trHeight w:val="182"/>
        </w:trPr>
        <w:tc>
          <w:tcPr>
            <w:tcW w:w="0" w:type="auto"/>
            <w:vMerge/>
            <w:tcBorders>
              <w:top w:val="nil"/>
              <w:left w:val="single" w:sz="3" w:space="0" w:color="000000"/>
              <w:bottom w:val="nil"/>
              <w:right w:val="single" w:sz="3" w:space="0" w:color="000000"/>
            </w:tcBorders>
          </w:tcPr>
          <w:p w14:paraId="5FE451B3" w14:textId="77777777" w:rsidR="00650D20" w:rsidRDefault="00650D20" w:rsidP="004A0DDB"/>
        </w:tc>
        <w:tc>
          <w:tcPr>
            <w:tcW w:w="0" w:type="auto"/>
            <w:vMerge/>
            <w:tcBorders>
              <w:top w:val="nil"/>
              <w:left w:val="single" w:sz="3" w:space="0" w:color="000000"/>
              <w:bottom w:val="nil"/>
              <w:right w:val="single" w:sz="3" w:space="0" w:color="000000"/>
            </w:tcBorders>
          </w:tcPr>
          <w:p w14:paraId="551F2AA6" w14:textId="77777777" w:rsidR="00650D20" w:rsidRDefault="00650D20" w:rsidP="004A0DDB"/>
        </w:tc>
        <w:tc>
          <w:tcPr>
            <w:tcW w:w="0" w:type="auto"/>
            <w:vMerge/>
            <w:tcBorders>
              <w:top w:val="nil"/>
              <w:left w:val="single" w:sz="3" w:space="0" w:color="000000"/>
              <w:bottom w:val="nil"/>
              <w:right w:val="single" w:sz="3" w:space="0" w:color="000000"/>
            </w:tcBorders>
          </w:tcPr>
          <w:p w14:paraId="27B40E5A" w14:textId="77777777" w:rsidR="00650D20" w:rsidRDefault="00650D20" w:rsidP="004A0DDB"/>
        </w:tc>
        <w:tc>
          <w:tcPr>
            <w:tcW w:w="0" w:type="auto"/>
            <w:vMerge/>
            <w:tcBorders>
              <w:top w:val="nil"/>
              <w:left w:val="single" w:sz="3" w:space="0" w:color="000000"/>
              <w:bottom w:val="nil"/>
              <w:right w:val="single" w:sz="3" w:space="0" w:color="000000"/>
            </w:tcBorders>
          </w:tcPr>
          <w:p w14:paraId="419769B0"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68BE5A5B"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99D3198"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4E847A92" w14:textId="77777777" w:rsidR="00650D20" w:rsidRDefault="00650D20" w:rsidP="004A0DDB">
            <w:r>
              <w:rPr>
                <w:rFonts w:ascii="Arial" w:eastAsia="Arial" w:hAnsi="Arial" w:cs="Arial"/>
                <w:sz w:val="10"/>
              </w:rPr>
              <w:t>validate is of blacklist or not with [Face Recognition] API</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4B5F1186"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Person-retrieval by Image API</w:t>
            </w:r>
          </w:p>
        </w:tc>
      </w:tr>
      <w:tr w:rsidR="00650D20" w14:paraId="7AE0B480" w14:textId="77777777" w:rsidTr="00650D20">
        <w:trPr>
          <w:trHeight w:val="182"/>
        </w:trPr>
        <w:tc>
          <w:tcPr>
            <w:tcW w:w="0" w:type="auto"/>
            <w:vMerge/>
            <w:tcBorders>
              <w:top w:val="nil"/>
              <w:left w:val="single" w:sz="3" w:space="0" w:color="000000"/>
              <w:bottom w:val="nil"/>
              <w:right w:val="single" w:sz="3" w:space="0" w:color="000000"/>
            </w:tcBorders>
          </w:tcPr>
          <w:p w14:paraId="65E46BC1" w14:textId="77777777" w:rsidR="00650D20" w:rsidRDefault="00650D20" w:rsidP="004A0DDB"/>
        </w:tc>
        <w:tc>
          <w:tcPr>
            <w:tcW w:w="0" w:type="auto"/>
            <w:vMerge/>
            <w:tcBorders>
              <w:top w:val="nil"/>
              <w:left w:val="single" w:sz="3" w:space="0" w:color="000000"/>
              <w:bottom w:val="nil"/>
              <w:right w:val="single" w:sz="3" w:space="0" w:color="000000"/>
            </w:tcBorders>
          </w:tcPr>
          <w:p w14:paraId="0706B092" w14:textId="77777777" w:rsidR="00650D20" w:rsidRDefault="00650D20" w:rsidP="004A0DDB"/>
        </w:tc>
        <w:tc>
          <w:tcPr>
            <w:tcW w:w="0" w:type="auto"/>
            <w:vMerge/>
            <w:tcBorders>
              <w:top w:val="nil"/>
              <w:left w:val="single" w:sz="3" w:space="0" w:color="000000"/>
              <w:bottom w:val="nil"/>
              <w:right w:val="single" w:sz="3" w:space="0" w:color="000000"/>
            </w:tcBorders>
          </w:tcPr>
          <w:p w14:paraId="26B08245" w14:textId="77777777" w:rsidR="00650D20" w:rsidRDefault="00650D20" w:rsidP="004A0DDB"/>
        </w:tc>
        <w:tc>
          <w:tcPr>
            <w:tcW w:w="0" w:type="auto"/>
            <w:vMerge/>
            <w:tcBorders>
              <w:top w:val="nil"/>
              <w:left w:val="single" w:sz="3" w:space="0" w:color="000000"/>
              <w:bottom w:val="nil"/>
              <w:right w:val="single" w:sz="3" w:space="0" w:color="000000"/>
            </w:tcBorders>
          </w:tcPr>
          <w:p w14:paraId="5C825181"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0E7DA3CC" w14:textId="77777777" w:rsidR="00650D20" w:rsidRDefault="00650D20" w:rsidP="004A0DDB">
            <w:r>
              <w:rPr>
                <w:rFonts w:ascii="Arial" w:eastAsia="Arial" w:hAnsi="Arial" w:cs="Arial"/>
                <w:sz w:val="10"/>
              </w:rPr>
              <w:t>Activate profile</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05018C19"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27685D65" w14:textId="77777777" w:rsidR="00650D20" w:rsidRDefault="00650D20" w:rsidP="004A0DDB">
            <w:r>
              <w:rPr>
                <w:rFonts w:ascii="Arial" w:eastAsia="Arial" w:hAnsi="Arial" w:cs="Arial"/>
                <w:sz w:val="10"/>
              </w:rPr>
              <w:t>Approve / Activate</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69D3BC03" w14:textId="77777777" w:rsidR="00650D20" w:rsidRDefault="00650D20" w:rsidP="004A0DDB">
            <w:r>
              <w:rPr>
                <w:rFonts w:ascii="Arial" w:eastAsia="Arial" w:hAnsi="Arial" w:cs="Arial"/>
                <w:color w:val="666666"/>
                <w:sz w:val="10"/>
              </w:rPr>
              <w:t>activate Fans in Fan ID and label “activated”</w:t>
            </w:r>
          </w:p>
        </w:tc>
      </w:tr>
      <w:tr w:rsidR="00650D20" w14:paraId="6D6599AE" w14:textId="77777777" w:rsidTr="00650D20">
        <w:trPr>
          <w:trHeight w:val="277"/>
        </w:trPr>
        <w:tc>
          <w:tcPr>
            <w:tcW w:w="0" w:type="auto"/>
            <w:vMerge/>
            <w:tcBorders>
              <w:top w:val="nil"/>
              <w:left w:val="single" w:sz="3" w:space="0" w:color="000000"/>
              <w:bottom w:val="nil"/>
              <w:right w:val="single" w:sz="3" w:space="0" w:color="000000"/>
            </w:tcBorders>
          </w:tcPr>
          <w:p w14:paraId="1979848B" w14:textId="77777777" w:rsidR="00650D20" w:rsidRDefault="00650D20" w:rsidP="004A0DDB"/>
        </w:tc>
        <w:tc>
          <w:tcPr>
            <w:tcW w:w="0" w:type="auto"/>
            <w:vMerge/>
            <w:tcBorders>
              <w:top w:val="nil"/>
              <w:left w:val="single" w:sz="3" w:space="0" w:color="000000"/>
              <w:bottom w:val="nil"/>
              <w:right w:val="single" w:sz="3" w:space="0" w:color="000000"/>
            </w:tcBorders>
          </w:tcPr>
          <w:p w14:paraId="65DE8DA7" w14:textId="77777777" w:rsidR="00650D20" w:rsidRDefault="00650D20" w:rsidP="004A0DDB"/>
        </w:tc>
        <w:tc>
          <w:tcPr>
            <w:tcW w:w="0" w:type="auto"/>
            <w:vMerge/>
            <w:tcBorders>
              <w:top w:val="nil"/>
              <w:left w:val="single" w:sz="3" w:space="0" w:color="000000"/>
              <w:bottom w:val="nil"/>
              <w:right w:val="single" w:sz="3" w:space="0" w:color="000000"/>
            </w:tcBorders>
          </w:tcPr>
          <w:p w14:paraId="25ED329C" w14:textId="77777777" w:rsidR="00650D20" w:rsidRDefault="00650D20" w:rsidP="004A0DDB"/>
        </w:tc>
        <w:tc>
          <w:tcPr>
            <w:tcW w:w="0" w:type="auto"/>
            <w:vMerge/>
            <w:tcBorders>
              <w:top w:val="nil"/>
              <w:left w:val="single" w:sz="3" w:space="0" w:color="000000"/>
              <w:bottom w:val="nil"/>
              <w:right w:val="single" w:sz="3" w:space="0" w:color="000000"/>
            </w:tcBorders>
          </w:tcPr>
          <w:p w14:paraId="17BB5694"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08F51F52" w14:textId="77777777" w:rsidR="00650D20" w:rsidRDefault="00650D20" w:rsidP="004A0DDB">
            <w:r>
              <w:rPr>
                <w:rFonts w:ascii="Arial" w:eastAsia="Arial" w:hAnsi="Arial" w:cs="Arial"/>
                <w:sz w:val="10"/>
              </w:rPr>
              <w:t>Update Profile Info</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3EBF3F11" w14:textId="77777777" w:rsidR="00650D20" w:rsidRDefault="00650D20" w:rsidP="004A0DDB">
            <w:pPr>
              <w:ind w:right="31"/>
              <w:jc w:val="center"/>
            </w:pPr>
            <w:r>
              <w:rPr>
                <w:rFonts w:ascii="Arial" w:eastAsia="Arial" w:hAnsi="Arial" w:cs="Arial"/>
                <w:color w:val="999999"/>
                <w:sz w:val="10"/>
              </w:rPr>
              <w:t>FAN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49E34472" w14:textId="77777777" w:rsidR="00650D20" w:rsidRDefault="00650D20" w:rsidP="004A0DDB">
            <w:r>
              <w:rPr>
                <w:rFonts w:ascii="Arial" w:eastAsia="Arial" w:hAnsi="Arial" w:cs="Arial"/>
                <w:sz w:val="10"/>
              </w:rPr>
              <w:t>acquire, validate, and update image of FAN ID member through the profile update process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2EC59804" w14:textId="77777777" w:rsidR="00650D20" w:rsidRDefault="00650D20" w:rsidP="004A0DDB"/>
        </w:tc>
      </w:tr>
      <w:tr w:rsidR="00650D20" w14:paraId="595039A7" w14:textId="77777777" w:rsidTr="00650D20">
        <w:trPr>
          <w:trHeight w:val="182"/>
        </w:trPr>
        <w:tc>
          <w:tcPr>
            <w:tcW w:w="0" w:type="auto"/>
            <w:vMerge/>
            <w:tcBorders>
              <w:top w:val="nil"/>
              <w:left w:val="single" w:sz="3" w:space="0" w:color="000000"/>
              <w:bottom w:val="nil"/>
              <w:right w:val="single" w:sz="3" w:space="0" w:color="000000"/>
            </w:tcBorders>
          </w:tcPr>
          <w:p w14:paraId="6DC5AC4F" w14:textId="77777777" w:rsidR="00650D20" w:rsidRDefault="00650D20" w:rsidP="004A0DDB"/>
        </w:tc>
        <w:tc>
          <w:tcPr>
            <w:tcW w:w="0" w:type="auto"/>
            <w:vMerge/>
            <w:tcBorders>
              <w:top w:val="nil"/>
              <w:left w:val="single" w:sz="3" w:space="0" w:color="000000"/>
              <w:bottom w:val="nil"/>
              <w:right w:val="single" w:sz="3" w:space="0" w:color="000000"/>
            </w:tcBorders>
          </w:tcPr>
          <w:p w14:paraId="53703587"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12C26C5D"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47C3E9FA"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41F3EC85" w14:textId="77777777" w:rsidR="00650D20" w:rsidRDefault="00650D20" w:rsidP="004A0DDB">
            <w:r>
              <w:rPr>
                <w:rFonts w:ascii="Arial" w:eastAsia="Arial" w:hAnsi="Arial" w:cs="Arial"/>
                <w:sz w:val="10"/>
              </w:rPr>
              <w:t>deactivate profile</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45C575D8"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4346BCE8" w14:textId="77777777" w:rsidR="00650D20" w:rsidRDefault="00650D20" w:rsidP="004A0DDB">
            <w:r>
              <w:rPr>
                <w:rFonts w:ascii="Arial" w:eastAsia="Arial" w:hAnsi="Arial" w:cs="Arial"/>
                <w:sz w:val="10"/>
              </w:rPr>
              <w:t>Deactivate</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0BC9D72B" w14:textId="77777777" w:rsidR="00650D20" w:rsidRDefault="00650D20" w:rsidP="004A0DDB"/>
        </w:tc>
      </w:tr>
      <w:tr w:rsidR="00650D20" w14:paraId="0EFBDFA4" w14:textId="77777777" w:rsidTr="00650D20">
        <w:trPr>
          <w:trHeight w:val="623"/>
        </w:trPr>
        <w:tc>
          <w:tcPr>
            <w:tcW w:w="0" w:type="auto"/>
            <w:vMerge/>
            <w:tcBorders>
              <w:top w:val="nil"/>
              <w:left w:val="single" w:sz="3" w:space="0" w:color="000000"/>
              <w:bottom w:val="nil"/>
              <w:right w:val="single" w:sz="3" w:space="0" w:color="000000"/>
            </w:tcBorders>
          </w:tcPr>
          <w:p w14:paraId="75C09BDF" w14:textId="77777777" w:rsidR="00650D20" w:rsidRDefault="00650D20" w:rsidP="004A0DDB"/>
        </w:tc>
        <w:tc>
          <w:tcPr>
            <w:tcW w:w="0" w:type="auto"/>
            <w:vMerge/>
            <w:tcBorders>
              <w:top w:val="nil"/>
              <w:left w:val="single" w:sz="3" w:space="0" w:color="000000"/>
              <w:bottom w:val="nil"/>
              <w:right w:val="single" w:sz="3" w:space="0" w:color="000000"/>
            </w:tcBorders>
          </w:tcPr>
          <w:p w14:paraId="7928C2E7" w14:textId="77777777" w:rsidR="00650D20" w:rsidRDefault="00650D20" w:rsidP="004A0DDB"/>
        </w:tc>
        <w:tc>
          <w:tcPr>
            <w:tcW w:w="614" w:type="dxa"/>
            <w:vMerge w:val="restart"/>
            <w:tcBorders>
              <w:top w:val="single" w:sz="3" w:space="0" w:color="000000"/>
              <w:left w:val="single" w:sz="3" w:space="0" w:color="000000"/>
              <w:bottom w:val="single" w:sz="3" w:space="0" w:color="000000"/>
              <w:right w:val="single" w:sz="3" w:space="0" w:color="000000"/>
            </w:tcBorders>
            <w:shd w:val="clear" w:color="auto" w:fill="D9D2E9"/>
            <w:vAlign w:val="center"/>
          </w:tcPr>
          <w:p w14:paraId="2BCA12BA" w14:textId="77777777" w:rsidR="00650D20" w:rsidRDefault="00650D20" w:rsidP="004A0DDB">
            <w:r>
              <w:rPr>
                <w:rFonts w:ascii="Arial" w:eastAsia="Arial" w:hAnsi="Arial" w:cs="Arial"/>
                <w:sz w:val="10"/>
              </w:rPr>
              <w:t>Events</w:t>
            </w:r>
          </w:p>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023D3853" w14:textId="77777777" w:rsidR="00650D20" w:rsidRDefault="00650D20" w:rsidP="004A0DDB">
            <w:r>
              <w:rPr>
                <w:rFonts w:ascii="Arial" w:eastAsia="Arial" w:hAnsi="Arial" w:cs="Arial"/>
                <w:sz w:val="10"/>
              </w:rPr>
              <w:t>Tickets</w:t>
            </w:r>
          </w:p>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01A677F6" w14:textId="77777777" w:rsidR="00650D20" w:rsidRDefault="00650D20" w:rsidP="004A0DDB">
            <w:r>
              <w:rPr>
                <w:rFonts w:ascii="Arial" w:eastAsia="Arial" w:hAnsi="Arial" w:cs="Arial"/>
                <w:sz w:val="10"/>
              </w:rPr>
              <w:t>Booking ticket</w:t>
            </w:r>
          </w:p>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6A54C77F"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51764DA3" w14:textId="77777777" w:rsidR="00650D20" w:rsidRDefault="00650D20" w:rsidP="004A0DDB">
            <w:r>
              <w:rPr>
                <w:rFonts w:ascii="Arial" w:eastAsia="Arial" w:hAnsi="Arial" w:cs="Arial"/>
                <w:sz w:val="10"/>
              </w:rPr>
              <w:t>Get images (related to activated fan members) and associate them to entry points while booking ticket with FAN ID account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428D52A3" w14:textId="77777777" w:rsidR="00650D20" w:rsidRDefault="00650D20" w:rsidP="004A0DDB">
            <w:r>
              <w:rPr>
                <w:rFonts w:ascii="Arial" w:eastAsia="Arial" w:hAnsi="Arial" w:cs="Arial"/>
                <w:color w:val="666666"/>
                <w:sz w:val="10"/>
              </w:rPr>
              <w:t>[Notes]</w:t>
            </w:r>
          </w:p>
          <w:p w14:paraId="42A80AAF" w14:textId="77777777" w:rsidR="00650D20" w:rsidRDefault="00650D20" w:rsidP="00070E2D">
            <w:pPr>
              <w:numPr>
                <w:ilvl w:val="0"/>
                <w:numId w:val="17"/>
              </w:numPr>
              <w:spacing w:before="0" w:after="0"/>
              <w:ind w:hanging="360"/>
              <w:jc w:val="left"/>
            </w:pPr>
            <w:r>
              <w:rPr>
                <w:rFonts w:ascii="Arial" w:eastAsia="Arial" w:hAnsi="Arial" w:cs="Arial"/>
                <w:color w:val="666666"/>
                <w:sz w:val="10"/>
              </w:rPr>
              <w:t>ticket classes should be configured, each with set of stadium entries.</w:t>
            </w:r>
          </w:p>
          <w:p w14:paraId="43AEC2C0" w14:textId="77777777" w:rsidR="00650D20" w:rsidRDefault="00650D20" w:rsidP="00070E2D">
            <w:pPr>
              <w:numPr>
                <w:ilvl w:val="0"/>
                <w:numId w:val="17"/>
              </w:numPr>
              <w:spacing w:before="0" w:after="0"/>
              <w:ind w:hanging="360"/>
              <w:jc w:val="left"/>
            </w:pPr>
            <w:r>
              <w:rPr>
                <w:rFonts w:ascii="Arial" w:eastAsia="Arial" w:hAnsi="Arial" w:cs="Arial"/>
                <w:color w:val="666666"/>
                <w:sz w:val="10"/>
              </w:rPr>
              <w:t>if specific class is associated with multiple entries, we should choose the nearest entry to the reserved seat.</w:t>
            </w:r>
          </w:p>
          <w:p w14:paraId="22721E29" w14:textId="77777777" w:rsidR="00650D20" w:rsidRDefault="00650D20" w:rsidP="00070E2D">
            <w:pPr>
              <w:numPr>
                <w:ilvl w:val="0"/>
                <w:numId w:val="17"/>
              </w:numPr>
              <w:spacing w:before="0" w:after="0"/>
              <w:ind w:hanging="360"/>
              <w:jc w:val="left"/>
            </w:pPr>
            <w:r>
              <w:rPr>
                <w:rFonts w:ascii="Arial" w:eastAsia="Arial" w:hAnsi="Arial" w:cs="Arial"/>
                <w:color w:val="666666"/>
                <w:sz w:val="10"/>
              </w:rPr>
              <w:t>all of these configurations, should be set in the [Integration Service Layer]</w:t>
            </w:r>
          </w:p>
        </w:tc>
      </w:tr>
      <w:tr w:rsidR="00650D20" w14:paraId="40B3144D" w14:textId="77777777" w:rsidTr="00650D20">
        <w:trPr>
          <w:trHeight w:val="277"/>
        </w:trPr>
        <w:tc>
          <w:tcPr>
            <w:tcW w:w="0" w:type="auto"/>
            <w:vMerge/>
            <w:tcBorders>
              <w:top w:val="nil"/>
              <w:left w:val="single" w:sz="3" w:space="0" w:color="000000"/>
              <w:bottom w:val="nil"/>
              <w:right w:val="single" w:sz="3" w:space="0" w:color="000000"/>
            </w:tcBorders>
          </w:tcPr>
          <w:p w14:paraId="6FBF5AC3" w14:textId="77777777" w:rsidR="00650D20" w:rsidRDefault="00650D20" w:rsidP="004A0DDB"/>
        </w:tc>
        <w:tc>
          <w:tcPr>
            <w:tcW w:w="0" w:type="auto"/>
            <w:vMerge/>
            <w:tcBorders>
              <w:top w:val="nil"/>
              <w:left w:val="single" w:sz="3" w:space="0" w:color="000000"/>
              <w:bottom w:val="nil"/>
              <w:right w:val="single" w:sz="3" w:space="0" w:color="000000"/>
            </w:tcBorders>
          </w:tcPr>
          <w:p w14:paraId="1B09CFEC" w14:textId="77777777" w:rsidR="00650D20" w:rsidRDefault="00650D20" w:rsidP="004A0DDB"/>
        </w:tc>
        <w:tc>
          <w:tcPr>
            <w:tcW w:w="0" w:type="auto"/>
            <w:vMerge/>
            <w:tcBorders>
              <w:top w:val="nil"/>
              <w:left w:val="single" w:sz="3" w:space="0" w:color="000000"/>
              <w:bottom w:val="nil"/>
              <w:right w:val="single" w:sz="3" w:space="0" w:color="000000"/>
            </w:tcBorders>
          </w:tcPr>
          <w:p w14:paraId="627A458F" w14:textId="77777777" w:rsidR="00650D20" w:rsidRDefault="00650D20" w:rsidP="004A0DDB"/>
        </w:tc>
        <w:tc>
          <w:tcPr>
            <w:tcW w:w="0" w:type="auto"/>
            <w:vMerge/>
            <w:tcBorders>
              <w:top w:val="nil"/>
              <w:left w:val="single" w:sz="3" w:space="0" w:color="000000"/>
              <w:bottom w:val="nil"/>
              <w:right w:val="single" w:sz="3" w:space="0" w:color="000000"/>
            </w:tcBorders>
          </w:tcPr>
          <w:p w14:paraId="07CB5AF7" w14:textId="77777777" w:rsidR="00650D20" w:rsidRDefault="00650D20" w:rsidP="004A0DDB"/>
        </w:tc>
        <w:tc>
          <w:tcPr>
            <w:tcW w:w="0" w:type="auto"/>
            <w:vMerge/>
            <w:tcBorders>
              <w:top w:val="nil"/>
              <w:left w:val="single" w:sz="3" w:space="0" w:color="000000"/>
              <w:bottom w:val="nil"/>
              <w:right w:val="single" w:sz="3" w:space="0" w:color="000000"/>
            </w:tcBorders>
          </w:tcPr>
          <w:p w14:paraId="1F6D6B4E"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43BA644E"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0A6DD6D" w14:textId="77777777" w:rsidR="00650D20" w:rsidRDefault="00650D20" w:rsidP="004A0DDB">
            <w:r>
              <w:rPr>
                <w:rFonts w:ascii="Arial" w:eastAsia="Arial" w:hAnsi="Arial" w:cs="Arial"/>
                <w:sz w:val="10"/>
              </w:rPr>
              <w:t>Reject ticket service if the fan is of blacklist with [Face Recognition] API for all visitors while booking ticket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7C89774F" w14:textId="77777777" w:rsidR="00650D20" w:rsidRDefault="00650D20" w:rsidP="004A0DDB">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Person-retrieval by Image API ("identity" is BLACKLIST).</w:t>
            </w:r>
          </w:p>
        </w:tc>
      </w:tr>
      <w:tr w:rsidR="00650D20" w14:paraId="5E444134" w14:textId="77777777" w:rsidTr="00650D20">
        <w:trPr>
          <w:trHeight w:val="623"/>
        </w:trPr>
        <w:tc>
          <w:tcPr>
            <w:tcW w:w="0" w:type="auto"/>
            <w:vMerge/>
            <w:tcBorders>
              <w:top w:val="nil"/>
              <w:left w:val="single" w:sz="3" w:space="0" w:color="000000"/>
              <w:bottom w:val="nil"/>
              <w:right w:val="single" w:sz="3" w:space="0" w:color="000000"/>
            </w:tcBorders>
          </w:tcPr>
          <w:p w14:paraId="311E9887" w14:textId="77777777" w:rsidR="00650D20" w:rsidRDefault="00650D20" w:rsidP="004A0DDB"/>
        </w:tc>
        <w:tc>
          <w:tcPr>
            <w:tcW w:w="0" w:type="auto"/>
            <w:vMerge/>
            <w:tcBorders>
              <w:top w:val="nil"/>
              <w:left w:val="single" w:sz="3" w:space="0" w:color="000000"/>
              <w:bottom w:val="nil"/>
              <w:right w:val="single" w:sz="3" w:space="0" w:color="000000"/>
            </w:tcBorders>
          </w:tcPr>
          <w:p w14:paraId="7DCE429D" w14:textId="77777777" w:rsidR="00650D20" w:rsidRDefault="00650D20" w:rsidP="004A0DDB"/>
        </w:tc>
        <w:tc>
          <w:tcPr>
            <w:tcW w:w="0" w:type="auto"/>
            <w:vMerge/>
            <w:tcBorders>
              <w:top w:val="nil"/>
              <w:left w:val="single" w:sz="3" w:space="0" w:color="000000"/>
              <w:bottom w:val="nil"/>
              <w:right w:val="single" w:sz="3" w:space="0" w:color="000000"/>
            </w:tcBorders>
          </w:tcPr>
          <w:p w14:paraId="6CDE7D7D" w14:textId="77777777" w:rsidR="00650D20" w:rsidRDefault="00650D20" w:rsidP="004A0DDB"/>
        </w:tc>
        <w:tc>
          <w:tcPr>
            <w:tcW w:w="0" w:type="auto"/>
            <w:vMerge/>
            <w:tcBorders>
              <w:top w:val="nil"/>
              <w:left w:val="single" w:sz="3" w:space="0" w:color="000000"/>
              <w:bottom w:val="nil"/>
              <w:right w:val="single" w:sz="3" w:space="0" w:color="000000"/>
            </w:tcBorders>
          </w:tcPr>
          <w:p w14:paraId="2E811960" w14:textId="77777777" w:rsidR="00650D20" w:rsidRDefault="00650D20" w:rsidP="004A0DDB"/>
        </w:tc>
        <w:tc>
          <w:tcPr>
            <w:tcW w:w="0" w:type="auto"/>
            <w:vMerge/>
            <w:tcBorders>
              <w:top w:val="nil"/>
              <w:left w:val="single" w:sz="3" w:space="0" w:color="000000"/>
              <w:bottom w:val="nil"/>
              <w:right w:val="single" w:sz="3" w:space="0" w:color="000000"/>
            </w:tcBorders>
          </w:tcPr>
          <w:p w14:paraId="29B7402F"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76260969"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2C440625" w14:textId="77777777" w:rsidR="00650D20" w:rsidRDefault="00650D20" w:rsidP="004A0DDB">
            <w:r>
              <w:rPr>
                <w:rFonts w:ascii="Arial" w:eastAsia="Arial" w:hAnsi="Arial" w:cs="Arial"/>
                <w:sz w:val="10"/>
              </w:rPr>
              <w:t>Send all approved images (related to approved visitor members) based on the event with [Face Recognition] API after closing ticket of the event (e.g. one hour before the event)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48AC7CCD" w14:textId="77777777" w:rsidR="00650D20" w:rsidRDefault="00650D20" w:rsidP="004A0DDB">
            <w:pPr>
              <w:spacing w:after="107"/>
            </w:pPr>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Adding visitor</w:t>
            </w:r>
          </w:p>
          <w:p w14:paraId="1C3CA9A1" w14:textId="77777777" w:rsidR="00650D20" w:rsidRDefault="00650D20" w:rsidP="004A0DDB">
            <w:pPr>
              <w:ind w:right="5"/>
            </w:pPr>
            <w:r>
              <w:rPr>
                <w:rFonts w:ascii="Arial" w:eastAsia="Arial" w:hAnsi="Arial" w:cs="Arial"/>
                <w:color w:val="FF0000"/>
                <w:sz w:val="10"/>
              </w:rPr>
              <w:t>[Note] One API of “Adding visitor” maybe not support 100,000 visitors once. We should import visitors’ information by multi-times based on actual situation if it couldn’t be done in 1 hour and 1 time.</w:t>
            </w:r>
          </w:p>
        </w:tc>
      </w:tr>
      <w:tr w:rsidR="00650D20" w14:paraId="3A19F943" w14:textId="77777777" w:rsidTr="00650D20">
        <w:trPr>
          <w:trHeight w:val="1090"/>
        </w:trPr>
        <w:tc>
          <w:tcPr>
            <w:tcW w:w="0" w:type="auto"/>
            <w:vMerge/>
            <w:tcBorders>
              <w:top w:val="nil"/>
              <w:left w:val="single" w:sz="3" w:space="0" w:color="000000"/>
              <w:bottom w:val="nil"/>
              <w:right w:val="single" w:sz="3" w:space="0" w:color="000000"/>
            </w:tcBorders>
          </w:tcPr>
          <w:p w14:paraId="7B865F2C" w14:textId="77777777" w:rsidR="00650D20" w:rsidRDefault="00650D20" w:rsidP="004A0DDB"/>
        </w:tc>
        <w:tc>
          <w:tcPr>
            <w:tcW w:w="0" w:type="auto"/>
            <w:vMerge/>
            <w:tcBorders>
              <w:top w:val="nil"/>
              <w:left w:val="single" w:sz="3" w:space="0" w:color="000000"/>
              <w:bottom w:val="nil"/>
              <w:right w:val="single" w:sz="3" w:space="0" w:color="000000"/>
            </w:tcBorders>
          </w:tcPr>
          <w:p w14:paraId="6CFE21C7" w14:textId="77777777" w:rsidR="00650D20" w:rsidRDefault="00650D20" w:rsidP="004A0DDB"/>
        </w:tc>
        <w:tc>
          <w:tcPr>
            <w:tcW w:w="0" w:type="auto"/>
            <w:vMerge/>
            <w:tcBorders>
              <w:top w:val="nil"/>
              <w:left w:val="single" w:sz="3" w:space="0" w:color="000000"/>
              <w:bottom w:val="nil"/>
              <w:right w:val="single" w:sz="3" w:space="0" w:color="000000"/>
            </w:tcBorders>
          </w:tcPr>
          <w:p w14:paraId="6C62C6CD"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24719BE3"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35761F38"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0F987353"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vAlign w:val="center"/>
          </w:tcPr>
          <w:p w14:paraId="668CF1AB" w14:textId="77777777" w:rsidR="00650D20" w:rsidRDefault="00650D20" w:rsidP="004A0DDB">
            <w:r>
              <w:rPr>
                <w:rFonts w:ascii="Arial" w:eastAsia="Arial" w:hAnsi="Arial" w:cs="Arial"/>
                <w:sz w:val="10"/>
              </w:rPr>
              <w:t>create Access policy (According to time point of the event) and associate them to entry points, visitors, and the event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48202801" w14:textId="77777777" w:rsidR="00650D20" w:rsidRDefault="00650D20" w:rsidP="004A0DDB">
            <w:pPr>
              <w:spacing w:after="107"/>
            </w:pPr>
            <w:r>
              <w:rPr>
                <w:rFonts w:ascii="Arial" w:eastAsia="Arial" w:hAnsi="Arial" w:cs="Arial"/>
                <w:color w:val="666666"/>
                <w:sz w:val="10"/>
              </w:rPr>
              <w:t xml:space="preserve">FR </w:t>
            </w:r>
            <w:proofErr w:type="gramStart"/>
            <w:r>
              <w:rPr>
                <w:rFonts w:ascii="Arial" w:eastAsia="Arial" w:hAnsi="Arial" w:cs="Arial"/>
                <w:color w:val="666666"/>
                <w:sz w:val="10"/>
              </w:rPr>
              <w:t>API :</w:t>
            </w:r>
            <w:proofErr w:type="gramEnd"/>
            <w:r>
              <w:rPr>
                <w:rFonts w:ascii="Arial" w:eastAsia="Arial" w:hAnsi="Arial" w:cs="Arial"/>
                <w:color w:val="666666"/>
                <w:sz w:val="10"/>
              </w:rPr>
              <w:t xml:space="preserve"> Create Access Policy</w:t>
            </w:r>
          </w:p>
          <w:p w14:paraId="14AB8402" w14:textId="77777777" w:rsidR="00650D20" w:rsidRDefault="00650D20" w:rsidP="004A0DDB">
            <w:r>
              <w:rPr>
                <w:rFonts w:ascii="Arial" w:eastAsia="Arial" w:hAnsi="Arial" w:cs="Arial"/>
                <w:color w:val="666666"/>
                <w:sz w:val="10"/>
              </w:rPr>
              <w:t xml:space="preserve">entry </w:t>
            </w:r>
            <w:proofErr w:type="gramStart"/>
            <w:r>
              <w:rPr>
                <w:rFonts w:ascii="Arial" w:eastAsia="Arial" w:hAnsi="Arial" w:cs="Arial"/>
                <w:color w:val="666666"/>
                <w:sz w:val="10"/>
              </w:rPr>
              <w:t>points :</w:t>
            </w:r>
            <w:proofErr w:type="gramEnd"/>
            <w:r>
              <w:rPr>
                <w:rFonts w:ascii="Arial" w:eastAsia="Arial" w:hAnsi="Arial" w:cs="Arial"/>
                <w:color w:val="666666"/>
                <w:sz w:val="10"/>
              </w:rPr>
              <w:t xml:space="preserve"> </w:t>
            </w:r>
            <w:proofErr w:type="spellStart"/>
            <w:r>
              <w:rPr>
                <w:rFonts w:ascii="Arial" w:eastAsia="Arial" w:hAnsi="Arial" w:cs="Arial"/>
                <w:color w:val="666666"/>
                <w:sz w:val="10"/>
              </w:rPr>
              <w:t>device_id_list</w:t>
            </w:r>
            <w:proofErr w:type="spellEnd"/>
          </w:p>
          <w:p w14:paraId="12F40BCF" w14:textId="77777777" w:rsidR="00650D20" w:rsidRDefault="00650D20" w:rsidP="004A0DDB">
            <w:pPr>
              <w:spacing w:after="116"/>
              <w:ind w:right="3198"/>
            </w:pPr>
            <w:proofErr w:type="gramStart"/>
            <w:r>
              <w:rPr>
                <w:rFonts w:ascii="Arial" w:eastAsia="Arial" w:hAnsi="Arial" w:cs="Arial"/>
                <w:color w:val="666666"/>
                <w:sz w:val="10"/>
              </w:rPr>
              <w:t>visitors :</w:t>
            </w:r>
            <w:proofErr w:type="gramEnd"/>
            <w:r>
              <w:rPr>
                <w:rFonts w:ascii="Arial" w:eastAsia="Arial" w:hAnsi="Arial" w:cs="Arial"/>
                <w:color w:val="666666"/>
                <w:sz w:val="10"/>
              </w:rPr>
              <w:t xml:space="preserve"> </w:t>
            </w:r>
            <w:proofErr w:type="spellStart"/>
            <w:r>
              <w:rPr>
                <w:rFonts w:ascii="Arial" w:eastAsia="Arial" w:hAnsi="Arial" w:cs="Arial"/>
                <w:color w:val="666666"/>
                <w:sz w:val="10"/>
              </w:rPr>
              <w:t>tag_id_list</w:t>
            </w:r>
            <w:proofErr w:type="spellEnd"/>
            <w:r>
              <w:rPr>
                <w:rFonts w:ascii="Arial" w:eastAsia="Arial" w:hAnsi="Arial" w:cs="Arial"/>
                <w:color w:val="666666"/>
                <w:sz w:val="10"/>
              </w:rPr>
              <w:t xml:space="preserve"> event : id</w:t>
            </w:r>
          </w:p>
          <w:p w14:paraId="3775B7D3" w14:textId="77777777" w:rsidR="00650D20" w:rsidRDefault="00650D20" w:rsidP="004A0DDB">
            <w:r>
              <w:rPr>
                <w:rFonts w:ascii="Arial" w:eastAsia="Arial" w:hAnsi="Arial" w:cs="Arial"/>
                <w:color w:val="FF0000"/>
                <w:sz w:val="10"/>
              </w:rPr>
              <w:t>[Note] Device should be created, updated, deleted through the portal of face recognition platform in this version. In the future, it should be integrated by 3S if necessary, for ticket and TAM business.</w:t>
            </w:r>
          </w:p>
        </w:tc>
      </w:tr>
      <w:tr w:rsidR="00650D20" w14:paraId="52F643E6" w14:textId="77777777" w:rsidTr="00650D20">
        <w:trPr>
          <w:trHeight w:val="277"/>
        </w:trPr>
        <w:tc>
          <w:tcPr>
            <w:tcW w:w="0" w:type="auto"/>
            <w:vMerge/>
            <w:tcBorders>
              <w:top w:val="nil"/>
              <w:left w:val="single" w:sz="3" w:space="0" w:color="000000"/>
              <w:bottom w:val="nil"/>
              <w:right w:val="single" w:sz="3" w:space="0" w:color="000000"/>
            </w:tcBorders>
          </w:tcPr>
          <w:p w14:paraId="117C507E" w14:textId="77777777" w:rsidR="00650D20" w:rsidRDefault="00650D20" w:rsidP="004A0DDB"/>
        </w:tc>
        <w:tc>
          <w:tcPr>
            <w:tcW w:w="0" w:type="auto"/>
            <w:vMerge/>
            <w:tcBorders>
              <w:top w:val="nil"/>
              <w:left w:val="single" w:sz="3" w:space="0" w:color="000000"/>
              <w:bottom w:val="nil"/>
              <w:right w:val="single" w:sz="3" w:space="0" w:color="000000"/>
            </w:tcBorders>
          </w:tcPr>
          <w:p w14:paraId="69289A62" w14:textId="77777777" w:rsidR="00650D20" w:rsidRDefault="00650D20" w:rsidP="004A0DDB"/>
        </w:tc>
        <w:tc>
          <w:tcPr>
            <w:tcW w:w="0" w:type="auto"/>
            <w:vMerge/>
            <w:tcBorders>
              <w:top w:val="nil"/>
              <w:left w:val="single" w:sz="3" w:space="0" w:color="000000"/>
              <w:bottom w:val="nil"/>
              <w:right w:val="single" w:sz="3" w:space="0" w:color="000000"/>
            </w:tcBorders>
          </w:tcPr>
          <w:p w14:paraId="55B78CAC" w14:textId="77777777" w:rsidR="00650D20" w:rsidRDefault="00650D20" w:rsidP="004A0DDB"/>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7D9C91F9" w14:textId="77777777" w:rsidR="00650D20" w:rsidRDefault="00650D20" w:rsidP="004A0DDB">
            <w:r>
              <w:rPr>
                <w:rFonts w:ascii="Arial" w:eastAsia="Arial" w:hAnsi="Arial" w:cs="Arial"/>
                <w:sz w:val="10"/>
              </w:rPr>
              <w:t>Entries</w:t>
            </w:r>
          </w:p>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7A990872" w14:textId="77777777" w:rsidR="00650D20" w:rsidRDefault="00650D20" w:rsidP="004A0DDB">
            <w:r>
              <w:rPr>
                <w:rFonts w:ascii="Arial" w:eastAsia="Arial" w:hAnsi="Arial" w:cs="Arial"/>
                <w:sz w:val="10"/>
              </w:rPr>
              <w:t>create scheduled events and associate them to entry points</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5BE5FB84"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20EEEBC5" w14:textId="77777777" w:rsidR="00650D20" w:rsidRDefault="00650D20" w:rsidP="004A0DDB">
            <w:r>
              <w:rPr>
                <w:rFonts w:ascii="Arial" w:eastAsia="Arial" w:hAnsi="Arial" w:cs="Arial"/>
                <w:sz w:val="10"/>
              </w:rPr>
              <w:t>create scheduled events and associate them to entry points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08D79EDD" w14:textId="77777777" w:rsidR="00650D20" w:rsidRDefault="00650D20" w:rsidP="004A0DDB"/>
        </w:tc>
      </w:tr>
      <w:tr w:rsidR="00650D20" w14:paraId="3E97109D" w14:textId="77777777" w:rsidTr="00650D20">
        <w:trPr>
          <w:trHeight w:val="277"/>
        </w:trPr>
        <w:tc>
          <w:tcPr>
            <w:tcW w:w="0" w:type="auto"/>
            <w:vMerge/>
            <w:tcBorders>
              <w:top w:val="nil"/>
              <w:left w:val="single" w:sz="3" w:space="0" w:color="000000"/>
              <w:bottom w:val="nil"/>
              <w:right w:val="single" w:sz="3" w:space="0" w:color="000000"/>
            </w:tcBorders>
          </w:tcPr>
          <w:p w14:paraId="4C97B08F" w14:textId="77777777" w:rsidR="00650D20" w:rsidRDefault="00650D20" w:rsidP="004A0DDB"/>
        </w:tc>
        <w:tc>
          <w:tcPr>
            <w:tcW w:w="0" w:type="auto"/>
            <w:vMerge/>
            <w:tcBorders>
              <w:top w:val="nil"/>
              <w:left w:val="single" w:sz="3" w:space="0" w:color="000000"/>
              <w:bottom w:val="nil"/>
              <w:right w:val="single" w:sz="3" w:space="0" w:color="000000"/>
            </w:tcBorders>
          </w:tcPr>
          <w:p w14:paraId="725D4E44" w14:textId="77777777" w:rsidR="00650D20" w:rsidRDefault="00650D20" w:rsidP="004A0DDB"/>
        </w:tc>
        <w:tc>
          <w:tcPr>
            <w:tcW w:w="0" w:type="auto"/>
            <w:vMerge/>
            <w:tcBorders>
              <w:top w:val="nil"/>
              <w:left w:val="single" w:sz="3" w:space="0" w:color="000000"/>
              <w:bottom w:val="nil"/>
              <w:right w:val="single" w:sz="3" w:space="0" w:color="000000"/>
            </w:tcBorders>
          </w:tcPr>
          <w:p w14:paraId="00906B43" w14:textId="77777777" w:rsidR="00650D20" w:rsidRDefault="00650D20" w:rsidP="004A0DDB"/>
        </w:tc>
        <w:tc>
          <w:tcPr>
            <w:tcW w:w="0" w:type="auto"/>
            <w:vMerge/>
            <w:tcBorders>
              <w:top w:val="nil"/>
              <w:left w:val="single" w:sz="3" w:space="0" w:color="000000"/>
              <w:bottom w:val="nil"/>
              <w:right w:val="single" w:sz="3" w:space="0" w:color="000000"/>
            </w:tcBorders>
          </w:tcPr>
          <w:p w14:paraId="3F6F93D3" w14:textId="77777777" w:rsidR="00650D20" w:rsidRDefault="00650D20" w:rsidP="004A0DDB"/>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3686DF1E" w14:textId="77777777" w:rsidR="00650D20" w:rsidRDefault="00650D20" w:rsidP="004A0DDB">
            <w:r>
              <w:rPr>
                <w:rFonts w:ascii="Arial" w:eastAsia="Arial" w:hAnsi="Arial" w:cs="Arial"/>
                <w:sz w:val="10"/>
              </w:rPr>
              <w:t>update scheduled events and associate them to entry points</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F2A628E"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4813C790" w14:textId="77777777" w:rsidR="00650D20" w:rsidRDefault="00650D20" w:rsidP="004A0DDB">
            <w:r>
              <w:rPr>
                <w:rFonts w:ascii="Arial" w:eastAsia="Arial" w:hAnsi="Arial" w:cs="Arial"/>
                <w:sz w:val="10"/>
              </w:rPr>
              <w:t>update scheduled events and associate them to entry points</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39DBC165" w14:textId="77777777" w:rsidR="00650D20" w:rsidRDefault="00650D20" w:rsidP="004A0DDB"/>
        </w:tc>
      </w:tr>
      <w:tr w:rsidR="00650D20" w14:paraId="21796600" w14:textId="77777777" w:rsidTr="00650D20">
        <w:trPr>
          <w:trHeight w:val="277"/>
        </w:trPr>
        <w:tc>
          <w:tcPr>
            <w:tcW w:w="0" w:type="auto"/>
            <w:vMerge/>
            <w:tcBorders>
              <w:top w:val="nil"/>
              <w:left w:val="single" w:sz="3" w:space="0" w:color="000000"/>
              <w:bottom w:val="nil"/>
              <w:right w:val="single" w:sz="3" w:space="0" w:color="000000"/>
            </w:tcBorders>
          </w:tcPr>
          <w:p w14:paraId="44653778" w14:textId="77777777" w:rsidR="00650D20" w:rsidRDefault="00650D20" w:rsidP="004A0DDB"/>
        </w:tc>
        <w:tc>
          <w:tcPr>
            <w:tcW w:w="0" w:type="auto"/>
            <w:vMerge/>
            <w:tcBorders>
              <w:top w:val="nil"/>
              <w:left w:val="single" w:sz="3" w:space="0" w:color="000000"/>
              <w:bottom w:val="nil"/>
              <w:right w:val="single" w:sz="3" w:space="0" w:color="000000"/>
            </w:tcBorders>
          </w:tcPr>
          <w:p w14:paraId="7A0DC7AA" w14:textId="77777777" w:rsidR="00650D20" w:rsidRDefault="00650D20" w:rsidP="004A0DDB"/>
        </w:tc>
        <w:tc>
          <w:tcPr>
            <w:tcW w:w="0" w:type="auto"/>
            <w:vMerge/>
            <w:tcBorders>
              <w:top w:val="nil"/>
              <w:left w:val="single" w:sz="3" w:space="0" w:color="000000"/>
              <w:bottom w:val="nil"/>
              <w:right w:val="single" w:sz="3" w:space="0" w:color="000000"/>
            </w:tcBorders>
          </w:tcPr>
          <w:p w14:paraId="7DB1B320"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2531C1E5"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00E83DFF"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89EFDE8"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367F95CF" w14:textId="77777777" w:rsidR="00650D20" w:rsidRDefault="00650D20" w:rsidP="004A0DDB">
            <w:r>
              <w:rPr>
                <w:rFonts w:ascii="Arial" w:eastAsia="Arial" w:hAnsi="Arial" w:cs="Arial"/>
                <w:sz w:val="10"/>
              </w:rPr>
              <w:t>send notifications to all fans associated with the modified event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57A2F40C" w14:textId="77777777" w:rsidR="00650D20" w:rsidRDefault="00650D20" w:rsidP="004A0DDB"/>
        </w:tc>
      </w:tr>
      <w:tr w:rsidR="00650D20" w14:paraId="33602BF5" w14:textId="77777777" w:rsidTr="00650D20">
        <w:trPr>
          <w:trHeight w:val="277"/>
        </w:trPr>
        <w:tc>
          <w:tcPr>
            <w:tcW w:w="0" w:type="auto"/>
            <w:vMerge/>
            <w:tcBorders>
              <w:top w:val="nil"/>
              <w:left w:val="single" w:sz="3" w:space="0" w:color="000000"/>
              <w:bottom w:val="nil"/>
              <w:right w:val="single" w:sz="3" w:space="0" w:color="000000"/>
            </w:tcBorders>
          </w:tcPr>
          <w:p w14:paraId="494AC838" w14:textId="77777777" w:rsidR="00650D20" w:rsidRDefault="00650D20" w:rsidP="004A0DDB"/>
        </w:tc>
        <w:tc>
          <w:tcPr>
            <w:tcW w:w="0" w:type="auto"/>
            <w:vMerge/>
            <w:tcBorders>
              <w:top w:val="nil"/>
              <w:left w:val="single" w:sz="3" w:space="0" w:color="000000"/>
              <w:bottom w:val="nil"/>
              <w:right w:val="single" w:sz="3" w:space="0" w:color="000000"/>
            </w:tcBorders>
          </w:tcPr>
          <w:p w14:paraId="54EFEB5A" w14:textId="77777777" w:rsidR="00650D20" w:rsidRDefault="00650D20" w:rsidP="004A0DDB"/>
        </w:tc>
        <w:tc>
          <w:tcPr>
            <w:tcW w:w="0" w:type="auto"/>
            <w:vMerge/>
            <w:tcBorders>
              <w:top w:val="nil"/>
              <w:left w:val="single" w:sz="3" w:space="0" w:color="000000"/>
              <w:bottom w:val="nil"/>
              <w:right w:val="single" w:sz="3" w:space="0" w:color="000000"/>
            </w:tcBorders>
          </w:tcPr>
          <w:p w14:paraId="1324C1D3" w14:textId="77777777" w:rsidR="00650D20" w:rsidRDefault="00650D20" w:rsidP="004A0DDB"/>
        </w:tc>
        <w:tc>
          <w:tcPr>
            <w:tcW w:w="657" w:type="dxa"/>
            <w:vMerge w:val="restart"/>
            <w:tcBorders>
              <w:top w:val="single" w:sz="3" w:space="0" w:color="000000"/>
              <w:left w:val="single" w:sz="3" w:space="0" w:color="000000"/>
              <w:bottom w:val="single" w:sz="3" w:space="0" w:color="000000"/>
              <w:right w:val="single" w:sz="3" w:space="0" w:color="000000"/>
            </w:tcBorders>
            <w:shd w:val="clear" w:color="auto" w:fill="F4CCCC"/>
            <w:vAlign w:val="center"/>
          </w:tcPr>
          <w:p w14:paraId="042C853C" w14:textId="77777777" w:rsidR="00650D20" w:rsidRDefault="00650D20" w:rsidP="004A0DDB">
            <w:r>
              <w:rPr>
                <w:rFonts w:ascii="Arial" w:eastAsia="Arial" w:hAnsi="Arial" w:cs="Arial"/>
                <w:sz w:val="10"/>
              </w:rPr>
              <w:t>Access</w:t>
            </w:r>
          </w:p>
        </w:tc>
        <w:tc>
          <w:tcPr>
            <w:tcW w:w="1738" w:type="dxa"/>
            <w:vMerge w:val="restart"/>
            <w:tcBorders>
              <w:top w:val="single" w:sz="3" w:space="0" w:color="000000"/>
              <w:left w:val="single" w:sz="3" w:space="0" w:color="000000"/>
              <w:bottom w:val="single" w:sz="3" w:space="0" w:color="000000"/>
              <w:right w:val="single" w:sz="3" w:space="0" w:color="000000"/>
            </w:tcBorders>
            <w:shd w:val="clear" w:color="auto" w:fill="FFF2CC"/>
            <w:vAlign w:val="center"/>
          </w:tcPr>
          <w:p w14:paraId="3B001082" w14:textId="77777777" w:rsidR="00650D20" w:rsidRDefault="00650D20" w:rsidP="004A0DDB">
            <w:r>
              <w:rPr>
                <w:rFonts w:ascii="Arial" w:eastAsia="Arial" w:hAnsi="Arial" w:cs="Arial"/>
                <w:sz w:val="10"/>
              </w:rPr>
              <w:t>Synchronize visitor access data</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0C863088"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13009B10" w14:textId="77777777" w:rsidR="00650D20" w:rsidRDefault="00650D20" w:rsidP="004A0DDB">
            <w:r>
              <w:rPr>
                <w:rFonts w:ascii="Arial" w:eastAsia="Arial" w:hAnsi="Arial" w:cs="Arial"/>
                <w:sz w:val="10"/>
              </w:rPr>
              <w:t>should query the access information of Fans or other visitors if the event over</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19497D7F" w14:textId="77777777" w:rsidR="00650D20" w:rsidRDefault="00650D20" w:rsidP="004A0DDB">
            <w:r>
              <w:rPr>
                <w:rFonts w:ascii="Arial" w:eastAsia="Arial" w:hAnsi="Arial" w:cs="Arial"/>
                <w:color w:val="666666"/>
                <w:sz w:val="10"/>
              </w:rPr>
              <w:t>FR API: Access Record</w:t>
            </w:r>
          </w:p>
        </w:tc>
      </w:tr>
      <w:tr w:rsidR="00650D20" w14:paraId="7FB71DF7" w14:textId="77777777" w:rsidTr="00650D20">
        <w:trPr>
          <w:trHeight w:val="182"/>
        </w:trPr>
        <w:tc>
          <w:tcPr>
            <w:tcW w:w="0" w:type="auto"/>
            <w:vMerge/>
            <w:tcBorders>
              <w:top w:val="nil"/>
              <w:left w:val="single" w:sz="3" w:space="0" w:color="000000"/>
              <w:bottom w:val="nil"/>
              <w:right w:val="single" w:sz="3" w:space="0" w:color="000000"/>
            </w:tcBorders>
          </w:tcPr>
          <w:p w14:paraId="0B832009" w14:textId="77777777" w:rsidR="00650D20" w:rsidRDefault="00650D20" w:rsidP="004A0DDB"/>
        </w:tc>
        <w:tc>
          <w:tcPr>
            <w:tcW w:w="0" w:type="auto"/>
            <w:vMerge/>
            <w:tcBorders>
              <w:top w:val="nil"/>
              <w:left w:val="single" w:sz="3" w:space="0" w:color="000000"/>
              <w:bottom w:val="nil"/>
              <w:right w:val="single" w:sz="3" w:space="0" w:color="000000"/>
            </w:tcBorders>
          </w:tcPr>
          <w:p w14:paraId="4070BE6E" w14:textId="77777777" w:rsidR="00650D20" w:rsidRDefault="00650D20" w:rsidP="004A0DDB"/>
        </w:tc>
        <w:tc>
          <w:tcPr>
            <w:tcW w:w="0" w:type="auto"/>
            <w:vMerge/>
            <w:tcBorders>
              <w:top w:val="nil"/>
              <w:left w:val="single" w:sz="3" w:space="0" w:color="000000"/>
              <w:bottom w:val="nil"/>
              <w:right w:val="single" w:sz="3" w:space="0" w:color="000000"/>
            </w:tcBorders>
          </w:tcPr>
          <w:p w14:paraId="40464E8A" w14:textId="77777777" w:rsidR="00650D20" w:rsidRDefault="00650D20" w:rsidP="004A0DDB"/>
        </w:tc>
        <w:tc>
          <w:tcPr>
            <w:tcW w:w="0" w:type="auto"/>
            <w:vMerge/>
            <w:tcBorders>
              <w:top w:val="nil"/>
              <w:left w:val="single" w:sz="3" w:space="0" w:color="000000"/>
              <w:bottom w:val="nil"/>
              <w:right w:val="single" w:sz="3" w:space="0" w:color="000000"/>
            </w:tcBorders>
          </w:tcPr>
          <w:p w14:paraId="643FD009" w14:textId="77777777" w:rsidR="00650D20" w:rsidRDefault="00650D20" w:rsidP="004A0DDB"/>
        </w:tc>
        <w:tc>
          <w:tcPr>
            <w:tcW w:w="0" w:type="auto"/>
            <w:vMerge/>
            <w:tcBorders>
              <w:top w:val="nil"/>
              <w:left w:val="single" w:sz="3" w:space="0" w:color="000000"/>
              <w:bottom w:val="nil"/>
              <w:right w:val="single" w:sz="3" w:space="0" w:color="000000"/>
            </w:tcBorders>
          </w:tcPr>
          <w:p w14:paraId="7F1CC32E"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0D78BAB8"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B9FD3D2" w14:textId="77777777" w:rsidR="00650D20" w:rsidRDefault="00650D20" w:rsidP="004A0DDB">
            <w:r>
              <w:rPr>
                <w:rFonts w:ascii="Arial" w:eastAsia="Arial" w:hAnsi="Arial" w:cs="Arial"/>
                <w:sz w:val="10"/>
              </w:rPr>
              <w:t>should delete all visitors’ information after the event over</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6D8E1B38" w14:textId="77777777" w:rsidR="00650D20" w:rsidRDefault="00650D20" w:rsidP="004A0DDB">
            <w:r>
              <w:rPr>
                <w:rFonts w:ascii="Arial" w:eastAsia="Arial" w:hAnsi="Arial" w:cs="Arial"/>
                <w:color w:val="666666"/>
                <w:sz w:val="10"/>
              </w:rPr>
              <w:t>FR API: Delete Visitors</w:t>
            </w:r>
          </w:p>
        </w:tc>
      </w:tr>
      <w:tr w:rsidR="00650D20" w14:paraId="79B512CE" w14:textId="77777777" w:rsidTr="00650D20">
        <w:trPr>
          <w:trHeight w:val="277"/>
        </w:trPr>
        <w:tc>
          <w:tcPr>
            <w:tcW w:w="0" w:type="auto"/>
            <w:vMerge/>
            <w:tcBorders>
              <w:top w:val="nil"/>
              <w:left w:val="single" w:sz="3" w:space="0" w:color="000000"/>
              <w:bottom w:val="nil"/>
              <w:right w:val="single" w:sz="3" w:space="0" w:color="000000"/>
            </w:tcBorders>
          </w:tcPr>
          <w:p w14:paraId="2F0578DA" w14:textId="77777777" w:rsidR="00650D20" w:rsidRDefault="00650D20" w:rsidP="004A0DDB"/>
        </w:tc>
        <w:tc>
          <w:tcPr>
            <w:tcW w:w="0" w:type="auto"/>
            <w:vMerge/>
            <w:tcBorders>
              <w:top w:val="nil"/>
              <w:left w:val="single" w:sz="3" w:space="0" w:color="000000"/>
              <w:bottom w:val="nil"/>
              <w:right w:val="single" w:sz="3" w:space="0" w:color="000000"/>
            </w:tcBorders>
          </w:tcPr>
          <w:p w14:paraId="7FFA213A" w14:textId="77777777" w:rsidR="00650D20" w:rsidRDefault="00650D20" w:rsidP="004A0DDB"/>
        </w:tc>
        <w:tc>
          <w:tcPr>
            <w:tcW w:w="0" w:type="auto"/>
            <w:vMerge/>
            <w:tcBorders>
              <w:top w:val="nil"/>
              <w:left w:val="single" w:sz="3" w:space="0" w:color="000000"/>
              <w:bottom w:val="nil"/>
              <w:right w:val="single" w:sz="3" w:space="0" w:color="000000"/>
            </w:tcBorders>
          </w:tcPr>
          <w:p w14:paraId="39D9ACB3" w14:textId="77777777" w:rsidR="00650D20" w:rsidRDefault="00650D20" w:rsidP="004A0DDB"/>
        </w:tc>
        <w:tc>
          <w:tcPr>
            <w:tcW w:w="0" w:type="auto"/>
            <w:vMerge/>
            <w:tcBorders>
              <w:top w:val="nil"/>
              <w:left w:val="single" w:sz="3" w:space="0" w:color="000000"/>
              <w:bottom w:val="nil"/>
              <w:right w:val="single" w:sz="3" w:space="0" w:color="000000"/>
            </w:tcBorders>
          </w:tcPr>
          <w:p w14:paraId="6EC327F7"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4FE11FDF" w14:textId="77777777" w:rsidR="00650D20" w:rsidRDefault="00650D20" w:rsidP="004A0DDB"/>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0A9092A5"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756753E" w14:textId="77777777" w:rsidR="00650D20" w:rsidRDefault="00650D20" w:rsidP="004A0DDB">
            <w:r>
              <w:rPr>
                <w:rFonts w:ascii="Arial" w:eastAsia="Arial" w:hAnsi="Arial" w:cs="Arial"/>
                <w:sz w:val="10"/>
              </w:rPr>
              <w:t>should delete Access Policy after the event over</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7ADCB94A" w14:textId="77777777" w:rsidR="00650D20" w:rsidRDefault="00650D20" w:rsidP="004A0DDB">
            <w:pPr>
              <w:ind w:right="2698"/>
              <w:rPr>
                <w:rFonts w:ascii="Arial" w:eastAsia="Arial" w:hAnsi="Arial" w:cs="Arial"/>
                <w:color w:val="666666"/>
                <w:sz w:val="10"/>
              </w:rPr>
            </w:pPr>
            <w:r>
              <w:rPr>
                <w:rFonts w:ascii="Arial" w:eastAsia="Arial" w:hAnsi="Arial" w:cs="Arial"/>
                <w:color w:val="666666"/>
                <w:sz w:val="10"/>
              </w:rPr>
              <w:t xml:space="preserve">FR API: Delete Access Policy </w:t>
            </w:r>
          </w:p>
          <w:p w14:paraId="00BD500F" w14:textId="77777777" w:rsidR="00650D20" w:rsidRDefault="00650D20" w:rsidP="004A0DDB">
            <w:pPr>
              <w:ind w:right="2698"/>
            </w:pPr>
            <w:r>
              <w:rPr>
                <w:rFonts w:ascii="Arial" w:eastAsia="Arial" w:hAnsi="Arial" w:cs="Arial"/>
                <w:color w:val="666666"/>
                <w:sz w:val="10"/>
              </w:rPr>
              <w:t>event: id</w:t>
            </w:r>
          </w:p>
        </w:tc>
      </w:tr>
      <w:tr w:rsidR="00650D20" w14:paraId="05A59517" w14:textId="77777777" w:rsidTr="00650D20">
        <w:trPr>
          <w:trHeight w:val="182"/>
        </w:trPr>
        <w:tc>
          <w:tcPr>
            <w:tcW w:w="0" w:type="auto"/>
            <w:vMerge/>
            <w:tcBorders>
              <w:top w:val="nil"/>
              <w:left w:val="single" w:sz="3" w:space="0" w:color="000000"/>
              <w:bottom w:val="nil"/>
              <w:right w:val="single" w:sz="3" w:space="0" w:color="000000"/>
            </w:tcBorders>
          </w:tcPr>
          <w:p w14:paraId="329F745B" w14:textId="77777777" w:rsidR="00650D20" w:rsidRDefault="00650D20" w:rsidP="004A0DDB"/>
        </w:tc>
        <w:tc>
          <w:tcPr>
            <w:tcW w:w="0" w:type="auto"/>
            <w:vMerge/>
            <w:tcBorders>
              <w:top w:val="nil"/>
              <w:left w:val="single" w:sz="3" w:space="0" w:color="000000"/>
              <w:bottom w:val="nil"/>
              <w:right w:val="single" w:sz="3" w:space="0" w:color="000000"/>
            </w:tcBorders>
          </w:tcPr>
          <w:p w14:paraId="2A3F8E51"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6343894C" w14:textId="77777777" w:rsidR="00650D20" w:rsidRDefault="00650D20" w:rsidP="004A0DDB"/>
        </w:tc>
        <w:tc>
          <w:tcPr>
            <w:tcW w:w="0" w:type="auto"/>
            <w:vMerge/>
            <w:tcBorders>
              <w:top w:val="nil"/>
              <w:left w:val="single" w:sz="3" w:space="0" w:color="000000"/>
              <w:bottom w:val="single" w:sz="3" w:space="0" w:color="000000"/>
              <w:right w:val="single" w:sz="3" w:space="0" w:color="000000"/>
            </w:tcBorders>
          </w:tcPr>
          <w:p w14:paraId="30F71A94" w14:textId="77777777" w:rsidR="00650D20" w:rsidRDefault="00650D20" w:rsidP="004A0DDB"/>
        </w:tc>
        <w:tc>
          <w:tcPr>
            <w:tcW w:w="1738" w:type="dxa"/>
            <w:tcBorders>
              <w:top w:val="single" w:sz="3" w:space="0" w:color="000000"/>
              <w:left w:val="single" w:sz="3" w:space="0" w:color="000000"/>
              <w:bottom w:val="single" w:sz="3" w:space="0" w:color="000000"/>
              <w:right w:val="single" w:sz="3" w:space="0" w:color="000000"/>
            </w:tcBorders>
            <w:shd w:val="clear" w:color="auto" w:fill="FFF2CC"/>
          </w:tcPr>
          <w:p w14:paraId="12C35DCF" w14:textId="77777777" w:rsidR="00650D20" w:rsidRDefault="00650D20" w:rsidP="004A0DDB">
            <w:r>
              <w:rPr>
                <w:rFonts w:ascii="Arial" w:eastAsia="Arial" w:hAnsi="Arial" w:cs="Arial"/>
                <w:sz w:val="10"/>
              </w:rPr>
              <w:t>Show Report Access Statistics</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BF290F5"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53B00123" w14:textId="77777777" w:rsidR="00650D20" w:rsidRDefault="00650D20" w:rsidP="004A0DDB">
            <w:r>
              <w:rPr>
                <w:rFonts w:ascii="Arial" w:eastAsia="Arial" w:hAnsi="Arial" w:cs="Arial"/>
                <w:sz w:val="10"/>
              </w:rPr>
              <w:t>should report weekly/monthly/yearly as dashboard</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2228788E" w14:textId="77777777" w:rsidR="00650D20" w:rsidRDefault="00650D20" w:rsidP="004A0DDB"/>
        </w:tc>
      </w:tr>
      <w:tr w:rsidR="00650D20" w14:paraId="3873849A" w14:textId="77777777" w:rsidTr="00650D20">
        <w:trPr>
          <w:trHeight w:val="182"/>
        </w:trPr>
        <w:tc>
          <w:tcPr>
            <w:tcW w:w="0" w:type="auto"/>
            <w:vMerge/>
            <w:tcBorders>
              <w:top w:val="nil"/>
              <w:left w:val="single" w:sz="3" w:space="0" w:color="000000"/>
              <w:bottom w:val="nil"/>
              <w:right w:val="single" w:sz="3" w:space="0" w:color="000000"/>
            </w:tcBorders>
          </w:tcPr>
          <w:p w14:paraId="3C553AFE" w14:textId="77777777" w:rsidR="00650D20" w:rsidRDefault="00650D20" w:rsidP="004A0DDB"/>
        </w:tc>
        <w:tc>
          <w:tcPr>
            <w:tcW w:w="0" w:type="auto"/>
            <w:vMerge/>
            <w:tcBorders>
              <w:top w:val="nil"/>
              <w:left w:val="single" w:sz="3" w:space="0" w:color="000000"/>
              <w:bottom w:val="nil"/>
              <w:right w:val="single" w:sz="3" w:space="0" w:color="000000"/>
            </w:tcBorders>
          </w:tcPr>
          <w:p w14:paraId="2CC4FF7C" w14:textId="77777777" w:rsidR="00650D20" w:rsidRDefault="00650D20" w:rsidP="004A0DDB"/>
        </w:tc>
        <w:tc>
          <w:tcPr>
            <w:tcW w:w="614" w:type="dxa"/>
            <w:vMerge w:val="restart"/>
            <w:tcBorders>
              <w:top w:val="single" w:sz="3" w:space="0" w:color="000000"/>
              <w:left w:val="single" w:sz="3" w:space="0" w:color="000000"/>
              <w:bottom w:val="single" w:sz="38" w:space="0" w:color="000000"/>
              <w:right w:val="single" w:sz="3" w:space="0" w:color="000000"/>
            </w:tcBorders>
            <w:shd w:val="clear" w:color="auto" w:fill="D9D2E9"/>
            <w:vAlign w:val="center"/>
          </w:tcPr>
          <w:p w14:paraId="1C8A1064" w14:textId="77777777" w:rsidR="00650D20" w:rsidRDefault="00650D20" w:rsidP="004A0DDB">
            <w:r>
              <w:rPr>
                <w:rFonts w:ascii="Arial" w:eastAsia="Arial" w:hAnsi="Arial" w:cs="Arial"/>
                <w:sz w:val="10"/>
              </w:rPr>
              <w:t>Users</w:t>
            </w:r>
          </w:p>
        </w:tc>
        <w:tc>
          <w:tcPr>
            <w:tcW w:w="657" w:type="dxa"/>
            <w:vMerge w:val="restart"/>
            <w:tcBorders>
              <w:top w:val="single" w:sz="3" w:space="0" w:color="000000"/>
              <w:left w:val="single" w:sz="3" w:space="0" w:color="000000"/>
              <w:bottom w:val="single" w:sz="38" w:space="0" w:color="000000"/>
              <w:right w:val="single" w:sz="3" w:space="0" w:color="000000"/>
            </w:tcBorders>
            <w:shd w:val="clear" w:color="auto" w:fill="F4CCCC"/>
            <w:vAlign w:val="center"/>
          </w:tcPr>
          <w:p w14:paraId="77A385B8" w14:textId="77777777" w:rsidR="00650D20" w:rsidRDefault="00650D20" w:rsidP="004A0DDB">
            <w:r>
              <w:rPr>
                <w:rFonts w:ascii="Arial" w:eastAsia="Arial" w:hAnsi="Arial" w:cs="Arial"/>
                <w:sz w:val="10"/>
              </w:rPr>
              <w:t>Blacklists</w:t>
            </w:r>
          </w:p>
        </w:tc>
        <w:tc>
          <w:tcPr>
            <w:tcW w:w="1738" w:type="dxa"/>
            <w:vMerge w:val="restart"/>
            <w:tcBorders>
              <w:top w:val="single" w:sz="3" w:space="0" w:color="000000"/>
              <w:left w:val="single" w:sz="3" w:space="0" w:color="000000"/>
              <w:bottom w:val="single" w:sz="38" w:space="0" w:color="000000"/>
              <w:right w:val="single" w:sz="3" w:space="0" w:color="000000"/>
            </w:tcBorders>
            <w:shd w:val="clear" w:color="auto" w:fill="FFF2CC"/>
            <w:vAlign w:val="center"/>
          </w:tcPr>
          <w:p w14:paraId="574DE94A" w14:textId="77777777" w:rsidR="00650D20" w:rsidRDefault="00650D20" w:rsidP="004A0DDB">
            <w:r>
              <w:rPr>
                <w:rFonts w:ascii="Arial" w:eastAsia="Arial" w:hAnsi="Arial" w:cs="Arial"/>
                <w:sz w:val="10"/>
              </w:rPr>
              <w:t>Synchronize data of blacklist</w:t>
            </w:r>
          </w:p>
        </w:tc>
        <w:tc>
          <w:tcPr>
            <w:tcW w:w="614" w:type="dxa"/>
            <w:tcBorders>
              <w:top w:val="single" w:sz="3" w:space="0" w:color="000000"/>
              <w:left w:val="single" w:sz="3" w:space="0" w:color="000000"/>
              <w:bottom w:val="single" w:sz="3" w:space="0" w:color="000000"/>
              <w:right w:val="single" w:sz="3" w:space="0" w:color="000000"/>
            </w:tcBorders>
            <w:shd w:val="clear" w:color="auto" w:fill="D0E0E3"/>
          </w:tcPr>
          <w:p w14:paraId="62FBA90D"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 w:space="0" w:color="000000"/>
              <w:left w:val="single" w:sz="3" w:space="0" w:color="000000"/>
              <w:bottom w:val="single" w:sz="3" w:space="0" w:color="000000"/>
              <w:right w:val="single" w:sz="3" w:space="0" w:color="000000"/>
            </w:tcBorders>
            <w:shd w:val="clear" w:color="auto" w:fill="D0E0E3"/>
          </w:tcPr>
          <w:p w14:paraId="6B914A83" w14:textId="77777777" w:rsidR="00650D20" w:rsidRDefault="00650D20" w:rsidP="004A0DDB">
            <w:r>
              <w:rPr>
                <w:rFonts w:ascii="Arial" w:eastAsia="Arial" w:hAnsi="Arial" w:cs="Arial"/>
                <w:sz w:val="10"/>
              </w:rPr>
              <w:t>create, read, update and delete blacklist</w:t>
            </w:r>
          </w:p>
        </w:tc>
        <w:tc>
          <w:tcPr>
            <w:tcW w:w="4018" w:type="dxa"/>
            <w:tcBorders>
              <w:top w:val="single" w:sz="3" w:space="0" w:color="000000"/>
              <w:left w:val="single" w:sz="3" w:space="0" w:color="000000"/>
              <w:bottom w:val="single" w:sz="3" w:space="0" w:color="000000"/>
              <w:right w:val="single" w:sz="3" w:space="0" w:color="000000"/>
            </w:tcBorders>
            <w:shd w:val="clear" w:color="auto" w:fill="EFEFEF"/>
          </w:tcPr>
          <w:p w14:paraId="3FE467EB" w14:textId="77777777" w:rsidR="00650D20" w:rsidRDefault="00650D20" w:rsidP="004A0DDB"/>
        </w:tc>
      </w:tr>
      <w:tr w:rsidR="00650D20" w14:paraId="053D804B" w14:textId="77777777" w:rsidTr="00650D20">
        <w:trPr>
          <w:trHeight w:val="429"/>
        </w:trPr>
        <w:tc>
          <w:tcPr>
            <w:tcW w:w="0" w:type="auto"/>
            <w:vMerge/>
            <w:tcBorders>
              <w:top w:val="nil"/>
              <w:left w:val="single" w:sz="3" w:space="0" w:color="000000"/>
              <w:bottom w:val="single" w:sz="38" w:space="0" w:color="000000"/>
              <w:right w:val="single" w:sz="3" w:space="0" w:color="000000"/>
            </w:tcBorders>
          </w:tcPr>
          <w:p w14:paraId="42B2E6CE"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644D4506"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035DEF5E"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45B4AA1C" w14:textId="77777777" w:rsidR="00650D20" w:rsidRDefault="00650D20" w:rsidP="004A0DDB"/>
        </w:tc>
        <w:tc>
          <w:tcPr>
            <w:tcW w:w="0" w:type="auto"/>
            <w:vMerge/>
            <w:tcBorders>
              <w:top w:val="nil"/>
              <w:left w:val="single" w:sz="3" w:space="0" w:color="000000"/>
              <w:bottom w:val="single" w:sz="38" w:space="0" w:color="000000"/>
              <w:right w:val="single" w:sz="3" w:space="0" w:color="000000"/>
            </w:tcBorders>
          </w:tcPr>
          <w:p w14:paraId="3EEEE085" w14:textId="77777777" w:rsidR="00650D20" w:rsidRDefault="00650D20" w:rsidP="004A0DDB"/>
        </w:tc>
        <w:tc>
          <w:tcPr>
            <w:tcW w:w="614" w:type="dxa"/>
            <w:tcBorders>
              <w:top w:val="single" w:sz="3" w:space="0" w:color="000000"/>
              <w:left w:val="single" w:sz="3" w:space="0" w:color="000000"/>
              <w:bottom w:val="single" w:sz="38" w:space="0" w:color="000000"/>
              <w:right w:val="single" w:sz="3" w:space="0" w:color="000000"/>
            </w:tcBorders>
            <w:shd w:val="clear" w:color="auto" w:fill="D0E0E3"/>
            <w:vAlign w:val="center"/>
          </w:tcPr>
          <w:p w14:paraId="6D281AD1" w14:textId="77777777" w:rsidR="00650D20" w:rsidRDefault="00650D20" w:rsidP="004A0DDB">
            <w:pPr>
              <w:ind w:right="35"/>
              <w:jc w:val="center"/>
            </w:pPr>
            <w:r>
              <w:rPr>
                <w:rFonts w:ascii="Arial" w:eastAsia="Arial" w:hAnsi="Arial" w:cs="Arial"/>
                <w:color w:val="E06666"/>
                <w:sz w:val="10"/>
              </w:rPr>
              <w:t>System</w:t>
            </w:r>
          </w:p>
        </w:tc>
        <w:tc>
          <w:tcPr>
            <w:tcW w:w="2603" w:type="dxa"/>
            <w:tcBorders>
              <w:top w:val="single" w:sz="3" w:space="0" w:color="000000"/>
              <w:left w:val="single" w:sz="3" w:space="0" w:color="000000"/>
              <w:bottom w:val="single" w:sz="38" w:space="0" w:color="000000"/>
              <w:right w:val="single" w:sz="3" w:space="0" w:color="000000"/>
            </w:tcBorders>
            <w:shd w:val="clear" w:color="auto" w:fill="D0E0E3"/>
          </w:tcPr>
          <w:p w14:paraId="3699AF39" w14:textId="77777777" w:rsidR="00650D20" w:rsidRDefault="00650D20" w:rsidP="004A0DDB">
            <w:r>
              <w:rPr>
                <w:rFonts w:ascii="Arial" w:eastAsia="Arial" w:hAnsi="Arial" w:cs="Arial"/>
                <w:sz w:val="10"/>
              </w:rPr>
              <w:t>send approved images (related to approved blacklist members) with [Face Recognition] API while creating, updating and deleting blacklist case by case</w:t>
            </w:r>
          </w:p>
        </w:tc>
        <w:tc>
          <w:tcPr>
            <w:tcW w:w="4018" w:type="dxa"/>
            <w:tcBorders>
              <w:top w:val="single" w:sz="3" w:space="0" w:color="000000"/>
              <w:left w:val="single" w:sz="3" w:space="0" w:color="000000"/>
              <w:bottom w:val="single" w:sz="38" w:space="0" w:color="000000"/>
              <w:right w:val="single" w:sz="3" w:space="0" w:color="000000"/>
            </w:tcBorders>
            <w:shd w:val="clear" w:color="auto" w:fill="EFEFEF"/>
            <w:vAlign w:val="center"/>
          </w:tcPr>
          <w:p w14:paraId="40E3FBBE" w14:textId="77777777" w:rsidR="00650D20" w:rsidRDefault="00650D20" w:rsidP="004A0DDB">
            <w:r>
              <w:rPr>
                <w:rFonts w:ascii="Arial" w:eastAsia="Arial" w:hAnsi="Arial" w:cs="Arial"/>
                <w:color w:val="666666"/>
                <w:sz w:val="10"/>
              </w:rPr>
              <w:t>FR API: Blacklist: Users can create, update and delete blacklist</w:t>
            </w:r>
          </w:p>
        </w:tc>
      </w:tr>
      <w:tr w:rsidR="00650D20" w14:paraId="03C57FE2" w14:textId="77777777" w:rsidTr="00650D20">
        <w:trPr>
          <w:trHeight w:val="624"/>
        </w:trPr>
        <w:tc>
          <w:tcPr>
            <w:tcW w:w="702" w:type="dxa"/>
            <w:tcBorders>
              <w:top w:val="single" w:sz="38" w:space="0" w:color="000000"/>
              <w:left w:val="single" w:sz="3" w:space="0" w:color="000000"/>
              <w:bottom w:val="single" w:sz="38" w:space="0" w:color="000000"/>
              <w:right w:val="single" w:sz="3" w:space="0" w:color="000000"/>
            </w:tcBorders>
            <w:shd w:val="clear" w:color="auto" w:fill="D9EAD3"/>
            <w:vAlign w:val="center"/>
          </w:tcPr>
          <w:p w14:paraId="236F6FAD" w14:textId="77777777" w:rsidR="00650D20" w:rsidRDefault="00650D20" w:rsidP="004A0DDB">
            <w:pPr>
              <w:ind w:left="1"/>
            </w:pPr>
            <w:r>
              <w:rPr>
                <w:rFonts w:ascii="Arial" w:eastAsia="Arial" w:hAnsi="Arial" w:cs="Arial"/>
                <w:sz w:val="10"/>
              </w:rPr>
              <w:t>Integration Service Layer</w:t>
            </w:r>
          </w:p>
        </w:tc>
        <w:tc>
          <w:tcPr>
            <w:tcW w:w="701" w:type="dxa"/>
            <w:tcBorders>
              <w:top w:val="single" w:sz="38" w:space="0" w:color="000000"/>
              <w:left w:val="single" w:sz="3" w:space="0" w:color="000000"/>
              <w:bottom w:val="single" w:sz="38" w:space="0" w:color="000000"/>
              <w:right w:val="single" w:sz="3" w:space="0" w:color="000000"/>
            </w:tcBorders>
            <w:shd w:val="clear" w:color="auto" w:fill="D9EAD3"/>
            <w:vAlign w:val="center"/>
          </w:tcPr>
          <w:p w14:paraId="051BFCB1" w14:textId="77777777" w:rsidR="00650D20" w:rsidRDefault="00650D20" w:rsidP="004A0DDB">
            <w:r>
              <w:rPr>
                <w:rFonts w:ascii="Arial" w:eastAsia="Arial" w:hAnsi="Arial" w:cs="Arial"/>
                <w:sz w:val="10"/>
              </w:rPr>
              <w:t>Integration Service Layer</w:t>
            </w:r>
          </w:p>
        </w:tc>
        <w:tc>
          <w:tcPr>
            <w:tcW w:w="614" w:type="dxa"/>
            <w:tcBorders>
              <w:top w:val="single" w:sz="38" w:space="0" w:color="000000"/>
              <w:left w:val="single" w:sz="3" w:space="0" w:color="000000"/>
              <w:bottom w:val="single" w:sz="38" w:space="0" w:color="000000"/>
              <w:right w:val="single" w:sz="3" w:space="0" w:color="000000"/>
            </w:tcBorders>
            <w:shd w:val="clear" w:color="auto" w:fill="D9D2E9"/>
          </w:tcPr>
          <w:p w14:paraId="1DB9D8A9" w14:textId="77777777" w:rsidR="00650D20" w:rsidRDefault="00650D20" w:rsidP="004A0DDB"/>
        </w:tc>
        <w:tc>
          <w:tcPr>
            <w:tcW w:w="657" w:type="dxa"/>
            <w:tcBorders>
              <w:top w:val="single" w:sz="38" w:space="0" w:color="000000"/>
              <w:left w:val="single" w:sz="3" w:space="0" w:color="000000"/>
              <w:bottom w:val="single" w:sz="38" w:space="0" w:color="000000"/>
              <w:right w:val="single" w:sz="3" w:space="0" w:color="000000"/>
            </w:tcBorders>
            <w:shd w:val="clear" w:color="auto" w:fill="F4CCCC"/>
          </w:tcPr>
          <w:p w14:paraId="7DB9945F" w14:textId="77777777" w:rsidR="00650D20" w:rsidRDefault="00650D20" w:rsidP="004A0DDB"/>
        </w:tc>
        <w:tc>
          <w:tcPr>
            <w:tcW w:w="1738" w:type="dxa"/>
            <w:tcBorders>
              <w:top w:val="single" w:sz="38" w:space="0" w:color="000000"/>
              <w:left w:val="single" w:sz="3" w:space="0" w:color="000000"/>
              <w:bottom w:val="single" w:sz="38" w:space="0" w:color="000000"/>
              <w:right w:val="single" w:sz="3" w:space="0" w:color="000000"/>
            </w:tcBorders>
            <w:shd w:val="clear" w:color="auto" w:fill="FFF2CC"/>
            <w:vAlign w:val="center"/>
          </w:tcPr>
          <w:p w14:paraId="537DFD91" w14:textId="77777777" w:rsidR="00650D20" w:rsidRDefault="00650D20" w:rsidP="004A0DDB">
            <w:r>
              <w:rPr>
                <w:rFonts w:ascii="Arial" w:eastAsia="Arial" w:hAnsi="Arial" w:cs="Arial"/>
                <w:sz w:val="10"/>
              </w:rPr>
              <w:t>create scheduled events and associate them to entry points</w:t>
            </w:r>
          </w:p>
        </w:tc>
        <w:tc>
          <w:tcPr>
            <w:tcW w:w="614" w:type="dxa"/>
            <w:tcBorders>
              <w:top w:val="single" w:sz="38" w:space="0" w:color="000000"/>
              <w:left w:val="single" w:sz="3" w:space="0" w:color="000000"/>
              <w:bottom w:val="single" w:sz="38" w:space="0" w:color="000000"/>
              <w:right w:val="single" w:sz="3" w:space="0" w:color="000000"/>
            </w:tcBorders>
            <w:shd w:val="clear" w:color="auto" w:fill="D0E0E3"/>
            <w:vAlign w:val="center"/>
          </w:tcPr>
          <w:p w14:paraId="237583A9" w14:textId="77777777" w:rsidR="00650D20" w:rsidRDefault="00650D20" w:rsidP="004A0DDB">
            <w:pPr>
              <w:ind w:right="33"/>
              <w:jc w:val="center"/>
            </w:pPr>
            <w:r>
              <w:rPr>
                <w:rFonts w:ascii="Arial" w:eastAsia="Arial" w:hAnsi="Arial" w:cs="Arial"/>
                <w:color w:val="999999"/>
                <w:sz w:val="10"/>
              </w:rPr>
              <w:t>Admin</w:t>
            </w:r>
          </w:p>
        </w:tc>
        <w:tc>
          <w:tcPr>
            <w:tcW w:w="2603" w:type="dxa"/>
            <w:tcBorders>
              <w:top w:val="single" w:sz="38" w:space="0" w:color="000000"/>
              <w:left w:val="single" w:sz="3" w:space="0" w:color="000000"/>
              <w:bottom w:val="single" w:sz="38" w:space="0" w:color="000000"/>
              <w:right w:val="single" w:sz="3" w:space="0" w:color="000000"/>
            </w:tcBorders>
            <w:shd w:val="clear" w:color="auto" w:fill="D0E0E3"/>
            <w:vAlign w:val="center"/>
          </w:tcPr>
          <w:p w14:paraId="6E48B805" w14:textId="77777777" w:rsidR="00650D20" w:rsidRDefault="00650D20" w:rsidP="004A0DDB">
            <w:r>
              <w:rPr>
                <w:rFonts w:ascii="Arial" w:eastAsia="Arial" w:hAnsi="Arial" w:cs="Arial"/>
                <w:sz w:val="10"/>
              </w:rPr>
              <w:t>create scheduled events and associate them to entry points</w:t>
            </w:r>
          </w:p>
        </w:tc>
        <w:tc>
          <w:tcPr>
            <w:tcW w:w="4018" w:type="dxa"/>
            <w:tcBorders>
              <w:top w:val="single" w:sz="38" w:space="0" w:color="000000"/>
              <w:left w:val="single" w:sz="3" w:space="0" w:color="000000"/>
              <w:bottom w:val="single" w:sz="38" w:space="0" w:color="000000"/>
              <w:right w:val="single" w:sz="3" w:space="0" w:color="000000"/>
            </w:tcBorders>
            <w:shd w:val="clear" w:color="auto" w:fill="EFEFEF"/>
            <w:vAlign w:val="center"/>
          </w:tcPr>
          <w:p w14:paraId="76C8788C" w14:textId="77777777" w:rsidR="00650D20" w:rsidRDefault="00650D20" w:rsidP="004A0DDB">
            <w:r>
              <w:rPr>
                <w:rFonts w:ascii="Arial" w:eastAsia="Arial" w:hAnsi="Arial" w:cs="Arial"/>
                <w:color w:val="666666"/>
                <w:sz w:val="10"/>
              </w:rPr>
              <w:t>Note: could be accomplished via configurations, or extra screens to be developed in [FAN ID]</w:t>
            </w:r>
          </w:p>
        </w:tc>
      </w:tr>
    </w:tbl>
    <w:p w14:paraId="5652F74F" w14:textId="0205A088" w:rsidR="00D20C57" w:rsidRPr="000773FD" w:rsidRDefault="00D20C57" w:rsidP="00D20C57">
      <w:pPr>
        <w:rPr>
          <w:sz w:val="20"/>
          <w:szCs w:val="20"/>
        </w:rPr>
      </w:pPr>
    </w:p>
    <w:sectPr w:rsidR="00D20C57" w:rsidRPr="000773FD" w:rsidSect="00650D20">
      <w:footerReference w:type="default" r:id="rId20"/>
      <w:pgSz w:w="11907" w:h="16839" w:code="9"/>
      <w:pgMar w:top="450" w:right="1440" w:bottom="450" w:left="1440" w:header="70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C73B6" w14:textId="77777777" w:rsidR="00B1704E" w:rsidRDefault="00B1704E" w:rsidP="00276EDD">
      <w:r>
        <w:separator/>
      </w:r>
    </w:p>
  </w:endnote>
  <w:endnote w:type="continuationSeparator" w:id="0">
    <w:p w14:paraId="4153ACFA" w14:textId="77777777" w:rsidR="00B1704E" w:rsidRDefault="00B1704E" w:rsidP="00276EDD">
      <w:r>
        <w:continuationSeparator/>
      </w:r>
    </w:p>
  </w:endnote>
  <w:endnote w:type="continuationNotice" w:id="1">
    <w:p w14:paraId="5896A597" w14:textId="77777777" w:rsidR="00B1704E" w:rsidRDefault="00B1704E" w:rsidP="0027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Pro">
    <w:altName w:val="Segoe UI"/>
    <w:charset w:val="EE"/>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7151" w14:textId="77777777" w:rsidR="004A0DDB" w:rsidRDefault="004A0DDB" w:rsidP="00276EDD">
    <w:pPr>
      <w:pStyle w:val="Footer"/>
    </w:pPr>
    <w:r>
      <w:t xml:space="preserve">MICROSOFT MAKES NO WARRANTIES, EXPRESS OR IMPLIED, IN THIS DOCUMENT. </w:t>
    </w:r>
  </w:p>
  <w:p w14:paraId="0CB6FEE1" w14:textId="77777777" w:rsidR="004A0DDB" w:rsidRDefault="004A0DDB" w:rsidP="00276EDD">
    <w:pPr>
      <w:pStyle w:val="Footer"/>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35CB808" w14:textId="77777777" w:rsidR="004A0DDB" w:rsidRDefault="004A0DDB" w:rsidP="00276EDD">
    <w:pPr>
      <w:pStyle w:val="Footer"/>
    </w:pPr>
    <w: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770CF0E1" w14:textId="77777777" w:rsidR="004A0DDB" w:rsidRDefault="004A0DDB" w:rsidP="00276EDD">
    <w:pPr>
      <w:pStyle w:val="Footer"/>
    </w:pPr>
    <w: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681F01C" w14:textId="77777777" w:rsidR="004A0DDB" w:rsidRDefault="004A0DDB" w:rsidP="00276EDD">
    <w:pPr>
      <w:pStyle w:val="Footer"/>
    </w:pPr>
    <w:r>
      <w:t>© 2013 Microsoft Corporation. All rights reserved. Any use or distribution of these materials without express authorization of Microsoft Corp. is strictly prohibited.</w:t>
    </w:r>
  </w:p>
  <w:p w14:paraId="01E52C21" w14:textId="77777777" w:rsidR="004A0DDB" w:rsidRDefault="004A0DDB" w:rsidP="00276EDD">
    <w:pPr>
      <w:pStyle w:val="Footer"/>
    </w:pPr>
    <w:r>
      <w:t>Microsoft and Windows are either registered trademarks or trademarks of Microsoft Corporation in the United States and/or other countries.</w:t>
    </w:r>
  </w:p>
  <w:p w14:paraId="4FDAAC2E" w14:textId="77777777" w:rsidR="004A0DDB" w:rsidRDefault="004A0DDB" w:rsidP="00276EDD">
    <w:pPr>
      <w:pStyle w:val="Footer"/>
    </w:pPr>
    <w:r>
      <w:t>The names of actual companies and products mentioned herein may be the trademarks of their respective owners.</w:t>
    </w:r>
  </w:p>
  <w:p w14:paraId="130C316A" w14:textId="77777777" w:rsidR="004A0DDB" w:rsidRDefault="004A0DDB" w:rsidP="00276EDD">
    <w:pPr>
      <w:pStyle w:val="Footer"/>
    </w:pPr>
  </w:p>
  <w:tbl>
    <w:tblPr>
      <w:tblW w:w="8250" w:type="dxa"/>
      <w:tblInd w:w="-227" w:type="dxa"/>
      <w:tblLayout w:type="fixed"/>
      <w:tblLook w:val="01E0" w:firstRow="1" w:lastRow="1" w:firstColumn="1" w:lastColumn="1" w:noHBand="0" w:noVBand="0"/>
    </w:tblPr>
    <w:tblGrid>
      <w:gridCol w:w="8250"/>
    </w:tblGrid>
    <w:tr w:rsidR="004A0DDB" w14:paraId="34DC620B" w14:textId="77777777" w:rsidTr="009F55F2">
      <w:trPr>
        <w:trHeight w:val="852"/>
      </w:trPr>
      <w:tc>
        <w:tcPr>
          <w:tcW w:w="8250" w:type="dxa"/>
        </w:tcPr>
        <w:p w14:paraId="55D06BAD" w14:textId="55252E60" w:rsidR="004A0DDB" w:rsidRDefault="004A0DDB" w:rsidP="00276EDD">
          <w:pPr>
            <w:pStyle w:val="Footer"/>
          </w:pPr>
          <w:sdt>
            <w:sdtPr>
              <w:alias w:val="Title"/>
              <w:id w:val="1798334615"/>
              <w:dataBinding w:prefixMappings="xmlns:ns0='http://purl.org/dc/elements/1.1/' xmlns:ns1='http://schemas.openxmlformats.org/package/2006/metadata/core-properties' " w:xpath="/ns1:coreProperties[1]/ns0:title[1]" w:storeItemID="{6C3C8BC8-F283-45AE-878A-BAB7291924A1}"/>
              <w:text/>
            </w:sdtPr>
            <w:sdtContent>
              <w:r>
                <w:t>Huawei Smart Stadium</w:t>
              </w:r>
            </w:sdtContent>
          </w:sdt>
          <w:r>
            <w:t xml:space="preserve">, </w:t>
          </w:r>
          <w:sdt>
            <w:sdtPr>
              <w:alias w:val="Subject"/>
              <w:id w:val="-1068648288"/>
              <w:dataBinding w:prefixMappings="xmlns:ns0='http://purl.org/dc/elements/1.1/' xmlns:ns1='http://schemas.openxmlformats.org/package/2006/metadata/core-properties' " w:xpath="/ns1:coreProperties[1]/ns0:subject[1]" w:storeItemID="{6C3C8BC8-F283-45AE-878A-BAB7291924A1}"/>
              <w:text/>
            </w:sdtPr>
            <w:sdtContent>
              <w:r>
                <w:t>Huawei Smart Stadium Design Document</w:t>
              </w:r>
            </w:sdtContent>
          </w:sdt>
          <w:r>
            <w:t xml:space="preserve">, Version </w:t>
          </w:r>
          <w:fldSimple w:instr=" DOCPROPERTY  Version  \* MERGEFORMAT ">
            <w:r>
              <w:t>1.00</w:t>
            </w:r>
          </w:fldSimple>
          <w:r>
            <w:t xml:space="preserve"> </w:t>
          </w:r>
          <w:sdt>
            <w:sdtPr>
              <w:alias w:val="Document Status"/>
              <w:id w:val="836508757"/>
              <w:dataBinding w:prefixMappings="" w:xpath="/root[1]/Status[1]" w:storeItemID="{38757936-95F4-484D-8491-5ECB9ADE887A}"/>
              <w:dropDownList w:lastValue="Draft">
                <w:listItem w:value="[Document Status]"/>
              </w:dropDownList>
            </w:sdtPr>
            <w:sdtContent>
              <w:r>
                <w:t>Draft</w:t>
              </w:r>
            </w:sdtContent>
          </w:sdt>
        </w:p>
        <w:p w14:paraId="37BFA038" w14:textId="77777777" w:rsidR="004A0DDB" w:rsidRDefault="004A0DDB" w:rsidP="00276EDD">
          <w:pPr>
            <w:pStyle w:val="Footer"/>
          </w:pPr>
          <w:r>
            <w:t xml:space="preserve">Prepared by </w:t>
          </w:r>
          <w:sdt>
            <w:sdtPr>
              <w:alias w:val="Author"/>
              <w:id w:val="1207758245"/>
              <w:dataBinding w:prefixMappings="xmlns:ns0='http://purl.org/dc/elements/1.1/' xmlns:ns1='http://schemas.openxmlformats.org/package/2006/metadata/core-properties' " w:xpath="/ns1:coreProperties[1]/ns0:creator[1]" w:storeItemID="{6C3C8BC8-F283-45AE-878A-BAB7291924A1}"/>
              <w:text/>
            </w:sdtPr>
            <w:sdtContent>
              <w:r>
                <w:t>Hany Mohammed</w:t>
              </w:r>
            </w:sdtContent>
          </w:sdt>
        </w:p>
        <w:p w14:paraId="4D724C0D" w14:textId="2B33F4FB" w:rsidR="004A0DDB" w:rsidRDefault="004A0DDB" w:rsidP="00276EDD">
          <w:pPr>
            <w:pStyle w:val="Footer"/>
          </w:pPr>
          <w:r>
            <w:t>"</w:t>
          </w:r>
          <w:r>
            <w:rPr>
              <w:noProof/>
            </w:rPr>
            <w:fldChar w:fldCharType="begin"/>
          </w:r>
          <w:r>
            <w:rPr>
              <w:noProof/>
            </w:rPr>
            <w:instrText xml:space="preserve"> FILENAME   \* MERGEFORMAT </w:instrText>
          </w:r>
          <w:r>
            <w:rPr>
              <w:noProof/>
            </w:rPr>
            <w:fldChar w:fldCharType="separate"/>
          </w:r>
          <w:r>
            <w:rPr>
              <w:noProof/>
            </w:rPr>
            <w:t>GG - MoH - Mortality data update - business schema.docx</w:t>
          </w:r>
          <w:r>
            <w:rPr>
              <w:noProof/>
            </w:rPr>
            <w:fldChar w:fldCharType="end"/>
          </w:r>
          <w:r>
            <w:t xml:space="preserve">" last modified on </w:t>
          </w:r>
          <w:r>
            <w:fldChar w:fldCharType="begin"/>
          </w:r>
          <w:r>
            <w:instrText xml:space="preserve"> SAVEDATE  \@ "d MMM. yy"  \* MERGEFORMAT </w:instrText>
          </w:r>
          <w:r>
            <w:fldChar w:fldCharType="separate"/>
          </w:r>
          <w:r>
            <w:rPr>
              <w:noProof/>
            </w:rPr>
            <w:t>4 Aug. 19</w:t>
          </w:r>
          <w:r>
            <w:fldChar w:fldCharType="end"/>
          </w:r>
          <w:r>
            <w:t>, Rev 3</w:t>
          </w:r>
        </w:p>
      </w:tc>
    </w:tr>
  </w:tbl>
  <w:p w14:paraId="05AA193D" w14:textId="77777777" w:rsidR="004A0DDB" w:rsidRDefault="004A0DDB" w:rsidP="00276E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56CE9" w14:textId="77777777" w:rsidR="004A0DDB" w:rsidRDefault="004A0DDB" w:rsidP="00276EDD">
    <w:pPr>
      <w:pStyle w:val="Footer"/>
    </w:pPr>
    <w:r>
      <w:tab/>
    </w:r>
    <w:r>
      <w:tab/>
    </w:r>
  </w:p>
  <w:tbl>
    <w:tblPr>
      <w:tblW w:w="8111" w:type="dxa"/>
      <w:tblInd w:w="-227" w:type="dxa"/>
      <w:tblLayout w:type="fixed"/>
      <w:tblLook w:val="01E0" w:firstRow="1" w:lastRow="1" w:firstColumn="1" w:lastColumn="1" w:noHBand="0" w:noVBand="0"/>
    </w:tblPr>
    <w:tblGrid>
      <w:gridCol w:w="8111"/>
    </w:tblGrid>
    <w:tr w:rsidR="004A0DDB" w14:paraId="3D633D90" w14:textId="77777777" w:rsidTr="009F55F2">
      <w:trPr>
        <w:trHeight w:val="932"/>
      </w:trPr>
      <w:tc>
        <w:tcPr>
          <w:tcW w:w="8111" w:type="dxa"/>
        </w:tcPr>
        <w:p w14:paraId="275FEE94" w14:textId="01E32498" w:rsidR="004A0DDB" w:rsidRDefault="004A0DDB" w:rsidP="00276EDD">
          <w:pPr>
            <w:pStyle w:val="Footer"/>
          </w:pPr>
          <w:sdt>
            <w:sdtPr>
              <w:alias w:val="Title"/>
              <w:id w:val="865027971"/>
              <w:dataBinding w:prefixMappings="xmlns:ns0='http://purl.org/dc/elements/1.1/' xmlns:ns1='http://schemas.openxmlformats.org/package/2006/metadata/core-properties' " w:xpath="/ns1:coreProperties[1]/ns0:title[1]" w:storeItemID="{6C3C8BC8-F283-45AE-878A-BAB7291924A1}"/>
              <w:text/>
            </w:sdtPr>
            <w:sdtContent>
              <w:r>
                <w:t>Huawei Smart Stadium</w:t>
              </w:r>
            </w:sdtContent>
          </w:sdt>
          <w:r>
            <w:t xml:space="preserve">, </w:t>
          </w:r>
          <w:sdt>
            <w:sdtPr>
              <w:alias w:val="Subject"/>
              <w:id w:val="-785035499"/>
              <w:dataBinding w:prefixMappings="xmlns:ns0='http://purl.org/dc/elements/1.1/' xmlns:ns1='http://schemas.openxmlformats.org/package/2006/metadata/core-properties' " w:xpath="/ns1:coreProperties[1]/ns0:subject[1]" w:storeItemID="{6C3C8BC8-F283-45AE-878A-BAB7291924A1}"/>
              <w:text/>
            </w:sdtPr>
            <w:sdtContent>
              <w:r>
                <w:t>Huawei Smart Stadium Design Document</w:t>
              </w:r>
            </w:sdtContent>
          </w:sdt>
          <w:r>
            <w:t xml:space="preserve">, Version </w:t>
          </w:r>
          <w:fldSimple w:instr=" DOCPROPERTY  Version  \* MERGEFORMAT ">
            <w:r>
              <w:t>0.5</w:t>
            </w:r>
          </w:fldSimple>
          <w:r>
            <w:t xml:space="preserve"> </w:t>
          </w:r>
          <w:sdt>
            <w:sdtPr>
              <w:alias w:val="Document Status"/>
              <w:id w:val="685572174"/>
              <w:dataBinding w:prefixMappings="" w:xpath="/root[1]/Status[1]" w:storeItemID="{38757936-95F4-484D-8491-5ECB9ADE887A}"/>
              <w:dropDownList w:lastValue="Draft">
                <w:listItem w:value="[Document Status]"/>
              </w:dropDownList>
            </w:sdtPr>
            <w:sdtContent>
              <w:r>
                <w:t>Draft</w:t>
              </w:r>
            </w:sdtContent>
          </w:sdt>
        </w:p>
        <w:p w14:paraId="75579E5D" w14:textId="746A8059" w:rsidR="004A0DDB" w:rsidRDefault="004A0DDB" w:rsidP="000B0DDD">
          <w:pPr>
            <w:pStyle w:val="Footer"/>
          </w:pPr>
          <w:r>
            <w:t>Prepared b</w:t>
          </w:r>
          <w:bookmarkStart w:id="0" w:name="_Toc227064252"/>
          <w:r>
            <w:t>y 3S Software</w:t>
          </w:r>
        </w:p>
      </w:tc>
    </w:tr>
    <w:bookmarkEnd w:id="0"/>
  </w:tbl>
  <w:p w14:paraId="233D86D2" w14:textId="77777777" w:rsidR="004A0DDB" w:rsidRDefault="004A0DDB" w:rsidP="00276ED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AD955" w14:textId="61DBC010" w:rsidR="004A0DDB" w:rsidRDefault="004A0DDB" w:rsidP="00FB36C4">
    <w:pPr>
      <w:pStyle w:val="Footer"/>
      <w:jc w:val="right"/>
    </w:pPr>
    <w:r>
      <w:t xml:space="preserve">Page </w:t>
    </w:r>
    <w:r>
      <w:fldChar w:fldCharType="begin"/>
    </w:r>
    <w:r>
      <w:instrText xml:space="preserve"> PAGE  \* Arabic  \* MERGEFORMAT </w:instrText>
    </w:r>
    <w:r>
      <w:fldChar w:fldCharType="separate"/>
    </w:r>
    <w:r>
      <w:rPr>
        <w:noProof/>
      </w:rPr>
      <w:t>124</w:t>
    </w:r>
    <w:r>
      <w:fldChar w:fldCharType="end"/>
    </w:r>
  </w:p>
  <w:tbl>
    <w:tblPr>
      <w:tblW w:w="7558" w:type="dxa"/>
      <w:tblInd w:w="-227" w:type="dxa"/>
      <w:tblLayout w:type="fixed"/>
      <w:tblLook w:val="01E0" w:firstRow="1" w:lastRow="1" w:firstColumn="1" w:lastColumn="1" w:noHBand="0" w:noVBand="0"/>
    </w:tblPr>
    <w:tblGrid>
      <w:gridCol w:w="7558"/>
    </w:tblGrid>
    <w:tr w:rsidR="004A0DDB" w14:paraId="733DD961" w14:textId="77777777" w:rsidTr="009F55F2">
      <w:trPr>
        <w:trHeight w:val="875"/>
      </w:trPr>
      <w:tc>
        <w:tcPr>
          <w:tcW w:w="7558" w:type="dxa"/>
        </w:tcPr>
        <w:p w14:paraId="3EA05B29" w14:textId="5A957A12" w:rsidR="004A0DDB" w:rsidRPr="002869AF" w:rsidRDefault="004A0DDB" w:rsidP="00276EDD">
          <w:pPr>
            <w:pStyle w:val="Footer"/>
          </w:pPr>
          <w:sdt>
            <w:sdtPr>
              <w:alias w:val="Title"/>
              <w:id w:val="273059118"/>
              <w:dataBinding w:prefixMappings="xmlns:ns0='http://purl.org/dc/elements/1.1/' xmlns:ns1='http://schemas.openxmlformats.org/package/2006/metadata/core-properties' " w:xpath="/ns1:coreProperties[1]/ns0:title[1]" w:storeItemID="{6C3C8BC8-F283-45AE-878A-BAB7291924A1}"/>
              <w:text/>
            </w:sdtPr>
            <w:sdtContent>
              <w:r>
                <w:t>Huawei Smart Stadium</w:t>
              </w:r>
            </w:sdtContent>
          </w:sdt>
          <w:r w:rsidRPr="002869AF">
            <w:t xml:space="preserve">, </w:t>
          </w:r>
          <w:sdt>
            <w:sdtPr>
              <w:alias w:val="Subject"/>
              <w:id w:val="-1987159635"/>
              <w:dataBinding w:prefixMappings="xmlns:ns0='http://purl.org/dc/elements/1.1/' xmlns:ns1='http://schemas.openxmlformats.org/package/2006/metadata/core-properties' " w:xpath="/ns1:coreProperties[1]/ns0:subject[1]" w:storeItemID="{6C3C8BC8-F283-45AE-878A-BAB7291924A1}"/>
              <w:text/>
            </w:sdtPr>
            <w:sdtContent>
              <w:r>
                <w:t>Huawei Smart Stadium Design Document</w:t>
              </w:r>
            </w:sdtContent>
          </w:sdt>
          <w:r w:rsidRPr="002869AF">
            <w:t xml:space="preserve">, Version </w:t>
          </w:r>
          <w:fldSimple w:instr=" DOCPROPERTY  Version  \* MERGEFORMAT ">
            <w:r>
              <w:t>0.3</w:t>
            </w:r>
          </w:fldSimple>
          <w:r w:rsidRPr="002869AF">
            <w:t xml:space="preserve"> </w:t>
          </w:r>
          <w:sdt>
            <w:sdtPr>
              <w:alias w:val="Document Status"/>
              <w:id w:val="-1511676568"/>
              <w:dataBinding w:prefixMappings="" w:xpath="/root[1]/Status[1]" w:storeItemID="{38757936-95F4-484D-8491-5ECB9ADE887A}"/>
              <w:dropDownList w:lastValue="Draft">
                <w:listItem w:value="[Document Status]"/>
              </w:dropDownList>
            </w:sdtPr>
            <w:sdtContent>
              <w:r>
                <w:t>Draft</w:t>
              </w:r>
            </w:sdtContent>
          </w:sdt>
        </w:p>
        <w:p w14:paraId="28D60019" w14:textId="17240F72" w:rsidR="004A0DDB" w:rsidRPr="002869AF" w:rsidRDefault="004A0DDB" w:rsidP="00276EDD">
          <w:pPr>
            <w:pStyle w:val="Footer"/>
          </w:pPr>
          <w:r w:rsidRPr="002869AF">
            <w:t>Prepared b</w:t>
          </w:r>
          <w:r>
            <w:t>y 3S Software</w:t>
          </w:r>
        </w:p>
        <w:p w14:paraId="34CE8E82" w14:textId="6BB2CB12" w:rsidR="004A0DDB" w:rsidRDefault="004A0DDB" w:rsidP="00276EDD">
          <w:pPr>
            <w:pStyle w:val="Footer"/>
          </w:pPr>
        </w:p>
      </w:tc>
    </w:tr>
  </w:tbl>
  <w:p w14:paraId="26C95B5F" w14:textId="77777777" w:rsidR="004A0DDB" w:rsidRDefault="004A0DDB" w:rsidP="00276E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8D525" w14:textId="77777777" w:rsidR="00B1704E" w:rsidRDefault="00B1704E" w:rsidP="00276EDD">
      <w:r>
        <w:separator/>
      </w:r>
    </w:p>
  </w:footnote>
  <w:footnote w:type="continuationSeparator" w:id="0">
    <w:p w14:paraId="6C47C6DE" w14:textId="77777777" w:rsidR="00B1704E" w:rsidRDefault="00B1704E" w:rsidP="00276EDD">
      <w:r>
        <w:continuationSeparator/>
      </w:r>
    </w:p>
  </w:footnote>
  <w:footnote w:type="continuationNotice" w:id="1">
    <w:p w14:paraId="12D67B61" w14:textId="77777777" w:rsidR="00B1704E" w:rsidRDefault="00B1704E" w:rsidP="00276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5C22" w14:textId="7273ADB5" w:rsidR="004A0DDB" w:rsidRDefault="004A0DDB" w:rsidP="00276EDD">
    <w:pPr>
      <w:pStyle w:val="Heade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14:paraId="45DC54F9" w14:textId="77777777" w:rsidR="004A0DDB" w:rsidRDefault="004A0DDB" w:rsidP="00276E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947"/>
        </w:tabs>
        <w:ind w:left="947" w:hanging="360"/>
      </w:pPr>
    </w:lvl>
  </w:abstractNum>
  <w:abstractNum w:abstractNumId="2" w15:restartNumberingAfterBreak="0">
    <w:nsid w:val="0D3C5C8F"/>
    <w:multiLevelType w:val="multilevel"/>
    <w:tmpl w:val="E04AFF44"/>
    <w:lvl w:ilvl="0">
      <w:start w:val="1"/>
      <w:numFmt w:val="decimal"/>
      <w:lvlRestart w:val="0"/>
      <w:pStyle w:val="ListBullet2"/>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pStyle w:val="NumHeading2"/>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451C6B"/>
    <w:multiLevelType w:val="multilevel"/>
    <w:tmpl w:val="6902D09E"/>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B87FAB"/>
    <w:multiLevelType w:val="multilevel"/>
    <w:tmpl w:val="815E809A"/>
    <w:lvl w:ilvl="0">
      <w:start w:val="1"/>
      <w:numFmt w:val="bullet"/>
      <w:pStyle w:val="ListBullet"/>
      <w:lvlText w:val=""/>
      <w:lvlJc w:val="left"/>
      <w:pPr>
        <w:ind w:left="2157" w:hanging="360"/>
      </w:pPr>
      <w:rPr>
        <w:rFonts w:ascii="Symbol" w:hAnsi="Symbol" w:hint="default"/>
        <w:color w:val="008AC8"/>
        <w:sz w:val="24"/>
        <w:szCs w:val="20"/>
      </w:rPr>
    </w:lvl>
    <w:lvl w:ilvl="1">
      <w:start w:val="1"/>
      <w:numFmt w:val="bullet"/>
      <w:lvlText w:val=""/>
      <w:lvlJc w:val="left"/>
      <w:pPr>
        <w:tabs>
          <w:tab w:val="num" w:pos="3061"/>
        </w:tabs>
        <w:ind w:left="251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3418"/>
        </w:tabs>
        <w:ind w:left="2868" w:hanging="357"/>
      </w:pPr>
      <w:rPr>
        <w:rFonts w:ascii="Symbol" w:hAnsi="Symbol" w:cs="Times New Roman" w:hint="default"/>
        <w:color w:val="4F81BD" w:themeColor="accent1"/>
        <w:sz w:val="20"/>
        <w:szCs w:val="20"/>
      </w:rPr>
    </w:lvl>
    <w:lvl w:ilvl="3">
      <w:start w:val="1"/>
      <w:numFmt w:val="bullet"/>
      <w:lvlText w:val=""/>
      <w:lvlJc w:val="left"/>
      <w:pPr>
        <w:tabs>
          <w:tab w:val="num" w:pos="3775"/>
        </w:tabs>
        <w:ind w:left="322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4132"/>
        </w:tabs>
        <w:ind w:left="3582" w:hanging="357"/>
      </w:pPr>
      <w:rPr>
        <w:rFonts w:hint="default"/>
      </w:rPr>
    </w:lvl>
    <w:lvl w:ilvl="5">
      <w:start w:val="1"/>
      <w:numFmt w:val="lowerRoman"/>
      <w:lvlText w:val="(%6)"/>
      <w:lvlJc w:val="left"/>
      <w:pPr>
        <w:tabs>
          <w:tab w:val="num" w:pos="4489"/>
        </w:tabs>
        <w:ind w:left="3939" w:hanging="357"/>
      </w:pPr>
      <w:rPr>
        <w:rFonts w:hint="default"/>
      </w:rPr>
    </w:lvl>
    <w:lvl w:ilvl="6">
      <w:start w:val="1"/>
      <w:numFmt w:val="decimal"/>
      <w:lvlText w:val="%7."/>
      <w:lvlJc w:val="left"/>
      <w:pPr>
        <w:tabs>
          <w:tab w:val="num" w:pos="4846"/>
        </w:tabs>
        <w:ind w:left="4296" w:hanging="357"/>
      </w:pPr>
      <w:rPr>
        <w:rFonts w:hint="default"/>
      </w:rPr>
    </w:lvl>
    <w:lvl w:ilvl="7">
      <w:start w:val="1"/>
      <w:numFmt w:val="lowerLetter"/>
      <w:lvlText w:val="%8."/>
      <w:lvlJc w:val="left"/>
      <w:pPr>
        <w:tabs>
          <w:tab w:val="num" w:pos="5203"/>
        </w:tabs>
        <w:ind w:left="4653" w:hanging="357"/>
      </w:pPr>
      <w:rPr>
        <w:rFonts w:hint="default"/>
      </w:rPr>
    </w:lvl>
    <w:lvl w:ilvl="8">
      <w:start w:val="1"/>
      <w:numFmt w:val="lowerRoman"/>
      <w:lvlText w:val="%9."/>
      <w:lvlJc w:val="left"/>
      <w:pPr>
        <w:tabs>
          <w:tab w:val="num" w:pos="5560"/>
        </w:tabs>
        <w:ind w:left="5010" w:hanging="357"/>
      </w:pPr>
      <w:rPr>
        <w:rFonts w:hint="default"/>
      </w:rPr>
    </w:lvl>
  </w:abstractNum>
  <w:abstractNum w:abstractNumId="6"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D85122"/>
    <w:multiLevelType w:val="hybridMultilevel"/>
    <w:tmpl w:val="D2466090"/>
    <w:lvl w:ilvl="0" w:tplc="FE1E5252">
      <w:start w:val="1"/>
      <w:numFmt w:val="bullet"/>
      <w:pStyle w:val="ListParagraph"/>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1" w15:restartNumberingAfterBreak="0">
    <w:nsid w:val="462B323E"/>
    <w:multiLevelType w:val="multilevel"/>
    <w:tmpl w:val="E25A1F0E"/>
    <w:lvl w:ilvl="0">
      <w:start w:val="1"/>
      <w:numFmt w:val="decimal"/>
      <w:pStyle w:val="Heading1Numbered"/>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1.%2.%3."/>
      <w:lvlJc w:val="left"/>
      <w:pPr>
        <w:ind w:left="1224" w:hanging="504"/>
      </w:pPr>
      <w:rPr>
        <w:rFonts w:hint="default"/>
      </w:rPr>
    </w:lvl>
    <w:lvl w:ilvl="3">
      <w:start w:val="1"/>
      <w:numFmt w:val="decimal"/>
      <w:pStyle w:val="Heading4Num"/>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5B3203"/>
    <w:multiLevelType w:val="multilevel"/>
    <w:tmpl w:val="6096DEFC"/>
    <w:name w:val="AOBullet4"/>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4" w15:restartNumberingAfterBreak="0">
    <w:nsid w:val="544D6865"/>
    <w:multiLevelType w:val="hybridMultilevel"/>
    <w:tmpl w:val="7DB88F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643B3"/>
    <w:multiLevelType w:val="hybridMultilevel"/>
    <w:tmpl w:val="B43A9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1F51E50"/>
    <w:multiLevelType w:val="hybridMultilevel"/>
    <w:tmpl w:val="453217FA"/>
    <w:lvl w:ilvl="0" w:tplc="5142AB90">
      <w:start w:val="1"/>
      <w:numFmt w:val="decimal"/>
      <w:lvlText w:val="%1."/>
      <w:lvlJc w:val="left"/>
      <w:pPr>
        <w:ind w:left="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1" w:tplc="6600807A">
      <w:start w:val="1"/>
      <w:numFmt w:val="lowerLetter"/>
      <w:lvlText w:val="%2"/>
      <w:lvlJc w:val="left"/>
      <w:pPr>
        <w:ind w:left="111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2" w:tplc="62B6622A">
      <w:start w:val="1"/>
      <w:numFmt w:val="lowerRoman"/>
      <w:lvlText w:val="%3"/>
      <w:lvlJc w:val="left"/>
      <w:pPr>
        <w:ind w:left="183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3" w:tplc="45BE171E">
      <w:start w:val="1"/>
      <w:numFmt w:val="decimal"/>
      <w:lvlText w:val="%4"/>
      <w:lvlJc w:val="left"/>
      <w:pPr>
        <w:ind w:left="255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4" w:tplc="1A12AB74">
      <w:start w:val="1"/>
      <w:numFmt w:val="lowerLetter"/>
      <w:lvlText w:val="%5"/>
      <w:lvlJc w:val="left"/>
      <w:pPr>
        <w:ind w:left="327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5" w:tplc="EFC60354">
      <w:start w:val="1"/>
      <w:numFmt w:val="lowerRoman"/>
      <w:lvlText w:val="%6"/>
      <w:lvlJc w:val="left"/>
      <w:pPr>
        <w:ind w:left="399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6" w:tplc="E766EEBC">
      <w:start w:val="1"/>
      <w:numFmt w:val="decimal"/>
      <w:lvlText w:val="%7"/>
      <w:lvlJc w:val="left"/>
      <w:pPr>
        <w:ind w:left="471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7" w:tplc="38300B4C">
      <w:start w:val="1"/>
      <w:numFmt w:val="lowerLetter"/>
      <w:lvlText w:val="%8"/>
      <w:lvlJc w:val="left"/>
      <w:pPr>
        <w:ind w:left="543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lvl w:ilvl="8" w:tplc="E3EA0692">
      <w:start w:val="1"/>
      <w:numFmt w:val="lowerRoman"/>
      <w:lvlText w:val="%9"/>
      <w:lvlJc w:val="left"/>
      <w:pPr>
        <w:ind w:left="6150"/>
      </w:pPr>
      <w:rPr>
        <w:rFonts w:ascii="Arial" w:eastAsia="Arial" w:hAnsi="Arial" w:cs="Arial"/>
        <w:b w:val="0"/>
        <w:i w:val="0"/>
        <w:strike w:val="0"/>
        <w:dstrike w:val="0"/>
        <w:color w:val="666666"/>
        <w:sz w:val="10"/>
        <w:szCs w:val="10"/>
        <w:u w:val="none" w:color="000000"/>
        <w:bdr w:val="none" w:sz="0" w:space="0" w:color="auto"/>
        <w:shd w:val="clear" w:color="auto" w:fill="auto"/>
        <w:vertAlign w:val="baseline"/>
      </w:rPr>
    </w:lvl>
  </w:abstractNum>
  <w:num w:numId="1">
    <w:abstractNumId w:val="3"/>
  </w:num>
  <w:num w:numId="2">
    <w:abstractNumId w:val="6"/>
  </w:num>
  <w:num w:numId="3">
    <w:abstractNumId w:val="10"/>
  </w:num>
  <w:num w:numId="4">
    <w:abstractNumId w:val="5"/>
  </w:num>
  <w:num w:numId="5">
    <w:abstractNumId w:val="13"/>
  </w:num>
  <w:num w:numId="6">
    <w:abstractNumId w:val="16"/>
  </w:num>
  <w:num w:numId="7">
    <w:abstractNumId w:val="4"/>
  </w:num>
  <w:num w:numId="8">
    <w:abstractNumId w:val="16"/>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8"/>
  </w:num>
  <w:num w:numId="10">
    <w:abstractNumId w:val="7"/>
  </w:num>
  <w:num w:numId="11">
    <w:abstractNumId w:val="11"/>
  </w:num>
  <w:num w:numId="12">
    <w:abstractNumId w:val="12"/>
  </w:num>
  <w:num w:numId="13">
    <w:abstractNumId w:val="2"/>
    <w:lvlOverride w:ilvl="0">
      <w:lvl w:ilvl="0">
        <w:start w:val="1"/>
        <w:numFmt w:val="decimal"/>
        <w:lvlRestart w:val="0"/>
        <w:pStyle w:val="ListBullet2"/>
        <w:lvlText w:val="%1"/>
        <w:lvlJc w:val="left"/>
        <w:pPr>
          <w:ind w:left="936" w:hanging="936"/>
        </w:pPr>
        <w:rPr>
          <w:rFonts w:hint="default"/>
        </w:rPr>
      </w:lvl>
    </w:lvlOverride>
    <w:lvlOverride w:ilvl="1">
      <w:lvl w:ilvl="1">
        <w:start w:val="1"/>
        <w:numFmt w:val="decimal"/>
        <w:lvlText w:val="%1.%2"/>
        <w:lvlJc w:val="left"/>
        <w:pPr>
          <w:ind w:left="936" w:hanging="936"/>
        </w:pPr>
        <w:rPr>
          <w:rFonts w:hint="default"/>
        </w:rPr>
      </w:lvl>
    </w:lvlOverride>
    <w:lvlOverride w:ilvl="2">
      <w:lvl w:ilvl="2">
        <w:start w:val="1"/>
        <w:numFmt w:val="decimal"/>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lvlText w:val="%1.%2.%6"/>
        <w:lvlJc w:val="left"/>
        <w:pPr>
          <w:tabs>
            <w:tab w:val="num" w:pos="4680"/>
          </w:tabs>
          <w:ind w:left="2736" w:hanging="936"/>
        </w:pPr>
        <w:rPr>
          <w:rFonts w:hint="default"/>
        </w:rPr>
      </w:lvl>
    </w:lvlOverride>
    <w:lvlOverride w:ilvl="6">
      <w:lvl w:ilvl="6">
        <w:start w:val="1"/>
        <w:numFmt w:val="decimal"/>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4">
    <w:abstractNumId w:val="9"/>
  </w:num>
  <w:num w:numId="15">
    <w:abstractNumId w:val="0"/>
  </w:num>
  <w:num w:numId="16">
    <w:abstractNumId w:val="1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cs-CZ"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ar-SA" w:vendorID="64" w:dllVersion="6" w:nlCheck="1" w:checkStyle="0"/>
  <w:activeWritingStyle w:appName="MSWord" w:lang="ar-EG" w:vendorID="64" w:dllVersion="6" w:nlCheck="1" w:checkStyle="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18A"/>
    <w:rsid w:val="0000070A"/>
    <w:rsid w:val="000013B7"/>
    <w:rsid w:val="00002493"/>
    <w:rsid w:val="00003A66"/>
    <w:rsid w:val="0000524B"/>
    <w:rsid w:val="00005AD7"/>
    <w:rsid w:val="00007908"/>
    <w:rsid w:val="00007AC2"/>
    <w:rsid w:val="00007AC8"/>
    <w:rsid w:val="00010B42"/>
    <w:rsid w:val="000126D0"/>
    <w:rsid w:val="00013F17"/>
    <w:rsid w:val="00015848"/>
    <w:rsid w:val="00015D00"/>
    <w:rsid w:val="00022F22"/>
    <w:rsid w:val="0002405F"/>
    <w:rsid w:val="00025643"/>
    <w:rsid w:val="000278EC"/>
    <w:rsid w:val="000302B7"/>
    <w:rsid w:val="000304B5"/>
    <w:rsid w:val="00030BEC"/>
    <w:rsid w:val="00032171"/>
    <w:rsid w:val="0003285D"/>
    <w:rsid w:val="00033766"/>
    <w:rsid w:val="000339D5"/>
    <w:rsid w:val="0003477D"/>
    <w:rsid w:val="00036C5F"/>
    <w:rsid w:val="000406A3"/>
    <w:rsid w:val="000414D9"/>
    <w:rsid w:val="00041B1E"/>
    <w:rsid w:val="000439FA"/>
    <w:rsid w:val="00044130"/>
    <w:rsid w:val="00052DEB"/>
    <w:rsid w:val="00054B9D"/>
    <w:rsid w:val="000550A6"/>
    <w:rsid w:val="0005593D"/>
    <w:rsid w:val="00056BEE"/>
    <w:rsid w:val="000572C3"/>
    <w:rsid w:val="000611CD"/>
    <w:rsid w:val="000621DE"/>
    <w:rsid w:val="0006237A"/>
    <w:rsid w:val="00063503"/>
    <w:rsid w:val="00067156"/>
    <w:rsid w:val="0006748A"/>
    <w:rsid w:val="00070372"/>
    <w:rsid w:val="00070E2D"/>
    <w:rsid w:val="00074AF2"/>
    <w:rsid w:val="0007612B"/>
    <w:rsid w:val="000773FD"/>
    <w:rsid w:val="00077DA6"/>
    <w:rsid w:val="00080F8B"/>
    <w:rsid w:val="0008560D"/>
    <w:rsid w:val="0009223D"/>
    <w:rsid w:val="00092571"/>
    <w:rsid w:val="00092652"/>
    <w:rsid w:val="00093525"/>
    <w:rsid w:val="00094F7F"/>
    <w:rsid w:val="0009657A"/>
    <w:rsid w:val="000971BD"/>
    <w:rsid w:val="000A2442"/>
    <w:rsid w:val="000A2DAF"/>
    <w:rsid w:val="000A6EAE"/>
    <w:rsid w:val="000A70B0"/>
    <w:rsid w:val="000B0DDD"/>
    <w:rsid w:val="000B2C95"/>
    <w:rsid w:val="000B3835"/>
    <w:rsid w:val="000B407B"/>
    <w:rsid w:val="000B449A"/>
    <w:rsid w:val="000B65B0"/>
    <w:rsid w:val="000B6E81"/>
    <w:rsid w:val="000B7F73"/>
    <w:rsid w:val="000C01F5"/>
    <w:rsid w:val="000C0ECB"/>
    <w:rsid w:val="000C152D"/>
    <w:rsid w:val="000C1530"/>
    <w:rsid w:val="000C249A"/>
    <w:rsid w:val="000C26AC"/>
    <w:rsid w:val="000C3687"/>
    <w:rsid w:val="000C5EEA"/>
    <w:rsid w:val="000C797A"/>
    <w:rsid w:val="000C7F4C"/>
    <w:rsid w:val="000D0D62"/>
    <w:rsid w:val="000D1C0C"/>
    <w:rsid w:val="000D42E6"/>
    <w:rsid w:val="000D512C"/>
    <w:rsid w:val="000E0878"/>
    <w:rsid w:val="000E12F7"/>
    <w:rsid w:val="000E17B6"/>
    <w:rsid w:val="000E2A3E"/>
    <w:rsid w:val="000E7D5C"/>
    <w:rsid w:val="000E7F3B"/>
    <w:rsid w:val="000F2B42"/>
    <w:rsid w:val="000F5C07"/>
    <w:rsid w:val="000F68F0"/>
    <w:rsid w:val="000F70D0"/>
    <w:rsid w:val="000F72F2"/>
    <w:rsid w:val="00100CBD"/>
    <w:rsid w:val="0010187B"/>
    <w:rsid w:val="0010339B"/>
    <w:rsid w:val="00104598"/>
    <w:rsid w:val="00105D7D"/>
    <w:rsid w:val="00106A2F"/>
    <w:rsid w:val="00106CCB"/>
    <w:rsid w:val="0010783F"/>
    <w:rsid w:val="00110CB0"/>
    <w:rsid w:val="00110DA6"/>
    <w:rsid w:val="001126BC"/>
    <w:rsid w:val="00112B95"/>
    <w:rsid w:val="0011334A"/>
    <w:rsid w:val="0011521C"/>
    <w:rsid w:val="00115819"/>
    <w:rsid w:val="00121BA5"/>
    <w:rsid w:val="0012458D"/>
    <w:rsid w:val="00125388"/>
    <w:rsid w:val="00125CF7"/>
    <w:rsid w:val="00126538"/>
    <w:rsid w:val="00130E74"/>
    <w:rsid w:val="00131121"/>
    <w:rsid w:val="00131B48"/>
    <w:rsid w:val="00131E5B"/>
    <w:rsid w:val="00132C23"/>
    <w:rsid w:val="001349E6"/>
    <w:rsid w:val="00135D9E"/>
    <w:rsid w:val="00140D41"/>
    <w:rsid w:val="00144C11"/>
    <w:rsid w:val="00145A0C"/>
    <w:rsid w:val="00145B70"/>
    <w:rsid w:val="00147571"/>
    <w:rsid w:val="00147B4D"/>
    <w:rsid w:val="0016306C"/>
    <w:rsid w:val="0016590B"/>
    <w:rsid w:val="0016641E"/>
    <w:rsid w:val="001714AA"/>
    <w:rsid w:val="00172816"/>
    <w:rsid w:val="00173E1A"/>
    <w:rsid w:val="001749D0"/>
    <w:rsid w:val="00175D9E"/>
    <w:rsid w:val="00175FC6"/>
    <w:rsid w:val="00176601"/>
    <w:rsid w:val="00176A7E"/>
    <w:rsid w:val="0018245B"/>
    <w:rsid w:val="001836F8"/>
    <w:rsid w:val="001844B7"/>
    <w:rsid w:val="00186A77"/>
    <w:rsid w:val="00186BDA"/>
    <w:rsid w:val="00186F12"/>
    <w:rsid w:val="00190118"/>
    <w:rsid w:val="0019013C"/>
    <w:rsid w:val="001917C4"/>
    <w:rsid w:val="001930FC"/>
    <w:rsid w:val="001937BD"/>
    <w:rsid w:val="0019445F"/>
    <w:rsid w:val="00194B46"/>
    <w:rsid w:val="0019513C"/>
    <w:rsid w:val="0019549A"/>
    <w:rsid w:val="00196E68"/>
    <w:rsid w:val="0019751C"/>
    <w:rsid w:val="00197761"/>
    <w:rsid w:val="0019798F"/>
    <w:rsid w:val="001A0B01"/>
    <w:rsid w:val="001A0BE8"/>
    <w:rsid w:val="001A2BDA"/>
    <w:rsid w:val="001A2F1A"/>
    <w:rsid w:val="001A2F96"/>
    <w:rsid w:val="001A3A19"/>
    <w:rsid w:val="001A4115"/>
    <w:rsid w:val="001A5040"/>
    <w:rsid w:val="001B0A48"/>
    <w:rsid w:val="001B0AF9"/>
    <w:rsid w:val="001B0B9E"/>
    <w:rsid w:val="001B56BD"/>
    <w:rsid w:val="001B6384"/>
    <w:rsid w:val="001B776F"/>
    <w:rsid w:val="001C207D"/>
    <w:rsid w:val="001C3698"/>
    <w:rsid w:val="001C7A7A"/>
    <w:rsid w:val="001C7F2C"/>
    <w:rsid w:val="001D04BE"/>
    <w:rsid w:val="001D0674"/>
    <w:rsid w:val="001D180F"/>
    <w:rsid w:val="001D3CD4"/>
    <w:rsid w:val="001D3CE6"/>
    <w:rsid w:val="001D40E1"/>
    <w:rsid w:val="001D508D"/>
    <w:rsid w:val="001E0303"/>
    <w:rsid w:val="001E18AE"/>
    <w:rsid w:val="001E29B9"/>
    <w:rsid w:val="001E47D2"/>
    <w:rsid w:val="001E54ED"/>
    <w:rsid w:val="001E5CDD"/>
    <w:rsid w:val="001E713C"/>
    <w:rsid w:val="001E732B"/>
    <w:rsid w:val="001F0D6A"/>
    <w:rsid w:val="001F1010"/>
    <w:rsid w:val="001F496D"/>
    <w:rsid w:val="001F4BB1"/>
    <w:rsid w:val="001F6C65"/>
    <w:rsid w:val="00200389"/>
    <w:rsid w:val="0020124F"/>
    <w:rsid w:val="0020170E"/>
    <w:rsid w:val="00205AE0"/>
    <w:rsid w:val="002064B0"/>
    <w:rsid w:val="00206807"/>
    <w:rsid w:val="00206A85"/>
    <w:rsid w:val="00206DC2"/>
    <w:rsid w:val="0021395E"/>
    <w:rsid w:val="00214ECF"/>
    <w:rsid w:val="0021704C"/>
    <w:rsid w:val="00221218"/>
    <w:rsid w:val="00221703"/>
    <w:rsid w:val="00222B44"/>
    <w:rsid w:val="00222D6C"/>
    <w:rsid w:val="002239F4"/>
    <w:rsid w:val="002243C2"/>
    <w:rsid w:val="0022638A"/>
    <w:rsid w:val="00227D53"/>
    <w:rsid w:val="00230F17"/>
    <w:rsid w:val="00230F2C"/>
    <w:rsid w:val="00234D21"/>
    <w:rsid w:val="0023656F"/>
    <w:rsid w:val="0023742D"/>
    <w:rsid w:val="00241413"/>
    <w:rsid w:val="00241C5F"/>
    <w:rsid w:val="00245566"/>
    <w:rsid w:val="0024623C"/>
    <w:rsid w:val="00247039"/>
    <w:rsid w:val="00247368"/>
    <w:rsid w:val="00247DEA"/>
    <w:rsid w:val="0025085A"/>
    <w:rsid w:val="00251A96"/>
    <w:rsid w:val="002523AF"/>
    <w:rsid w:val="00253140"/>
    <w:rsid w:val="0025369C"/>
    <w:rsid w:val="002541E2"/>
    <w:rsid w:val="00254C3F"/>
    <w:rsid w:val="0025524B"/>
    <w:rsid w:val="00255922"/>
    <w:rsid w:val="00257642"/>
    <w:rsid w:val="00262CCF"/>
    <w:rsid w:val="00263FAB"/>
    <w:rsid w:val="00266E0E"/>
    <w:rsid w:val="00270548"/>
    <w:rsid w:val="00270A1D"/>
    <w:rsid w:val="002722A4"/>
    <w:rsid w:val="00272683"/>
    <w:rsid w:val="002731B2"/>
    <w:rsid w:val="00276AA7"/>
    <w:rsid w:val="00276EDD"/>
    <w:rsid w:val="00276F4A"/>
    <w:rsid w:val="0027719E"/>
    <w:rsid w:val="002773C1"/>
    <w:rsid w:val="00277829"/>
    <w:rsid w:val="00280980"/>
    <w:rsid w:val="0028110A"/>
    <w:rsid w:val="0028657B"/>
    <w:rsid w:val="002869AF"/>
    <w:rsid w:val="00286C09"/>
    <w:rsid w:val="002870CF"/>
    <w:rsid w:val="00287180"/>
    <w:rsid w:val="00290BE5"/>
    <w:rsid w:val="00293348"/>
    <w:rsid w:val="0029384E"/>
    <w:rsid w:val="00294E51"/>
    <w:rsid w:val="00294FC7"/>
    <w:rsid w:val="00295142"/>
    <w:rsid w:val="002976E1"/>
    <w:rsid w:val="00297F9F"/>
    <w:rsid w:val="002A038B"/>
    <w:rsid w:val="002A04F4"/>
    <w:rsid w:val="002A10F9"/>
    <w:rsid w:val="002A11A3"/>
    <w:rsid w:val="002A185A"/>
    <w:rsid w:val="002A191E"/>
    <w:rsid w:val="002A238B"/>
    <w:rsid w:val="002A288A"/>
    <w:rsid w:val="002A513F"/>
    <w:rsid w:val="002A5518"/>
    <w:rsid w:val="002A6D10"/>
    <w:rsid w:val="002A70D3"/>
    <w:rsid w:val="002A7B11"/>
    <w:rsid w:val="002B0313"/>
    <w:rsid w:val="002B0F45"/>
    <w:rsid w:val="002B1872"/>
    <w:rsid w:val="002B48C8"/>
    <w:rsid w:val="002B4A39"/>
    <w:rsid w:val="002B4CC0"/>
    <w:rsid w:val="002B4E4F"/>
    <w:rsid w:val="002B526A"/>
    <w:rsid w:val="002B58ED"/>
    <w:rsid w:val="002C034C"/>
    <w:rsid w:val="002C0BBA"/>
    <w:rsid w:val="002C1262"/>
    <w:rsid w:val="002C2E68"/>
    <w:rsid w:val="002C34E7"/>
    <w:rsid w:val="002C3968"/>
    <w:rsid w:val="002D15B3"/>
    <w:rsid w:val="002D377E"/>
    <w:rsid w:val="002E00D0"/>
    <w:rsid w:val="002E0B0C"/>
    <w:rsid w:val="002E0C1A"/>
    <w:rsid w:val="002E0F8E"/>
    <w:rsid w:val="002E12F0"/>
    <w:rsid w:val="002E159F"/>
    <w:rsid w:val="002E295B"/>
    <w:rsid w:val="002E5899"/>
    <w:rsid w:val="002F0377"/>
    <w:rsid w:val="002F0617"/>
    <w:rsid w:val="002F2308"/>
    <w:rsid w:val="002F3000"/>
    <w:rsid w:val="002F4C26"/>
    <w:rsid w:val="002F5859"/>
    <w:rsid w:val="002F7643"/>
    <w:rsid w:val="00301755"/>
    <w:rsid w:val="00301C9B"/>
    <w:rsid w:val="003068F7"/>
    <w:rsid w:val="00306AB2"/>
    <w:rsid w:val="00306C0B"/>
    <w:rsid w:val="00314346"/>
    <w:rsid w:val="003147CC"/>
    <w:rsid w:val="003150E1"/>
    <w:rsid w:val="00316D96"/>
    <w:rsid w:val="00316DE8"/>
    <w:rsid w:val="0031761F"/>
    <w:rsid w:val="00317DFD"/>
    <w:rsid w:val="00320599"/>
    <w:rsid w:val="00321BAA"/>
    <w:rsid w:val="00323B4E"/>
    <w:rsid w:val="00324107"/>
    <w:rsid w:val="00325386"/>
    <w:rsid w:val="00333CB8"/>
    <w:rsid w:val="00334553"/>
    <w:rsid w:val="00334FB1"/>
    <w:rsid w:val="0033625E"/>
    <w:rsid w:val="00336EBD"/>
    <w:rsid w:val="0034028F"/>
    <w:rsid w:val="0034075B"/>
    <w:rsid w:val="00340A6C"/>
    <w:rsid w:val="00341840"/>
    <w:rsid w:val="00342676"/>
    <w:rsid w:val="00346681"/>
    <w:rsid w:val="0034670C"/>
    <w:rsid w:val="00346837"/>
    <w:rsid w:val="0035028D"/>
    <w:rsid w:val="003504B0"/>
    <w:rsid w:val="00350BC4"/>
    <w:rsid w:val="00352456"/>
    <w:rsid w:val="00353741"/>
    <w:rsid w:val="00355AFE"/>
    <w:rsid w:val="0035655F"/>
    <w:rsid w:val="0035680B"/>
    <w:rsid w:val="00357FD1"/>
    <w:rsid w:val="003623DD"/>
    <w:rsid w:val="00363DC0"/>
    <w:rsid w:val="003646DB"/>
    <w:rsid w:val="003653F8"/>
    <w:rsid w:val="00366480"/>
    <w:rsid w:val="003708F6"/>
    <w:rsid w:val="00371067"/>
    <w:rsid w:val="003716ED"/>
    <w:rsid w:val="0037544A"/>
    <w:rsid w:val="0037638C"/>
    <w:rsid w:val="0037669D"/>
    <w:rsid w:val="003776B7"/>
    <w:rsid w:val="003778FC"/>
    <w:rsid w:val="00381A72"/>
    <w:rsid w:val="00381CAF"/>
    <w:rsid w:val="00384E9F"/>
    <w:rsid w:val="00385126"/>
    <w:rsid w:val="00385E40"/>
    <w:rsid w:val="00391E9B"/>
    <w:rsid w:val="00392CF1"/>
    <w:rsid w:val="00393312"/>
    <w:rsid w:val="00396C11"/>
    <w:rsid w:val="0039700C"/>
    <w:rsid w:val="00397A26"/>
    <w:rsid w:val="00397D24"/>
    <w:rsid w:val="003A231A"/>
    <w:rsid w:val="003A2BDB"/>
    <w:rsid w:val="003A3245"/>
    <w:rsid w:val="003A3BC6"/>
    <w:rsid w:val="003A6872"/>
    <w:rsid w:val="003A70C9"/>
    <w:rsid w:val="003A7C1C"/>
    <w:rsid w:val="003B052D"/>
    <w:rsid w:val="003B149A"/>
    <w:rsid w:val="003B3305"/>
    <w:rsid w:val="003B3661"/>
    <w:rsid w:val="003B4C90"/>
    <w:rsid w:val="003B54AF"/>
    <w:rsid w:val="003B5CAD"/>
    <w:rsid w:val="003B6736"/>
    <w:rsid w:val="003B69FF"/>
    <w:rsid w:val="003C02FC"/>
    <w:rsid w:val="003C185E"/>
    <w:rsid w:val="003C1F58"/>
    <w:rsid w:val="003C3CBE"/>
    <w:rsid w:val="003C546D"/>
    <w:rsid w:val="003C5D31"/>
    <w:rsid w:val="003C7806"/>
    <w:rsid w:val="003D0C45"/>
    <w:rsid w:val="003D19B6"/>
    <w:rsid w:val="003D2BB8"/>
    <w:rsid w:val="003D7324"/>
    <w:rsid w:val="003E0EF6"/>
    <w:rsid w:val="003E3491"/>
    <w:rsid w:val="003E43DE"/>
    <w:rsid w:val="003E4EE3"/>
    <w:rsid w:val="003E60A0"/>
    <w:rsid w:val="003F1E55"/>
    <w:rsid w:val="003F32D8"/>
    <w:rsid w:val="003F4DE0"/>
    <w:rsid w:val="003F583A"/>
    <w:rsid w:val="004015BB"/>
    <w:rsid w:val="00402A28"/>
    <w:rsid w:val="00403A0C"/>
    <w:rsid w:val="00403D2C"/>
    <w:rsid w:val="00403DD2"/>
    <w:rsid w:val="00406E55"/>
    <w:rsid w:val="00407C73"/>
    <w:rsid w:val="00411161"/>
    <w:rsid w:val="0041160D"/>
    <w:rsid w:val="004129B7"/>
    <w:rsid w:val="0041309D"/>
    <w:rsid w:val="00414640"/>
    <w:rsid w:val="00414A18"/>
    <w:rsid w:val="004168EA"/>
    <w:rsid w:val="00417297"/>
    <w:rsid w:val="004174CD"/>
    <w:rsid w:val="00420D0E"/>
    <w:rsid w:val="00421B48"/>
    <w:rsid w:val="00425358"/>
    <w:rsid w:val="004262CF"/>
    <w:rsid w:val="00426577"/>
    <w:rsid w:val="00426976"/>
    <w:rsid w:val="004278E3"/>
    <w:rsid w:val="0043074B"/>
    <w:rsid w:val="00431CB8"/>
    <w:rsid w:val="00435E5B"/>
    <w:rsid w:val="0043699A"/>
    <w:rsid w:val="00436CA0"/>
    <w:rsid w:val="00436CC3"/>
    <w:rsid w:val="0044225A"/>
    <w:rsid w:val="00442719"/>
    <w:rsid w:val="004449AA"/>
    <w:rsid w:val="004457B3"/>
    <w:rsid w:val="0045053D"/>
    <w:rsid w:val="00452704"/>
    <w:rsid w:val="00454064"/>
    <w:rsid w:val="00455825"/>
    <w:rsid w:val="00456E49"/>
    <w:rsid w:val="00457909"/>
    <w:rsid w:val="00460239"/>
    <w:rsid w:val="00461913"/>
    <w:rsid w:val="00461B54"/>
    <w:rsid w:val="004638BA"/>
    <w:rsid w:val="0046563B"/>
    <w:rsid w:val="00465EB1"/>
    <w:rsid w:val="00466A38"/>
    <w:rsid w:val="004707DD"/>
    <w:rsid w:val="0047081F"/>
    <w:rsid w:val="00473F59"/>
    <w:rsid w:val="0047427A"/>
    <w:rsid w:val="00475BEB"/>
    <w:rsid w:val="00476142"/>
    <w:rsid w:val="00477272"/>
    <w:rsid w:val="0048021A"/>
    <w:rsid w:val="00481081"/>
    <w:rsid w:val="0048351D"/>
    <w:rsid w:val="004854DD"/>
    <w:rsid w:val="004856C3"/>
    <w:rsid w:val="00485717"/>
    <w:rsid w:val="00487436"/>
    <w:rsid w:val="00487A67"/>
    <w:rsid w:val="0049079B"/>
    <w:rsid w:val="004926F7"/>
    <w:rsid w:val="004939A0"/>
    <w:rsid w:val="00493B88"/>
    <w:rsid w:val="00495169"/>
    <w:rsid w:val="00495398"/>
    <w:rsid w:val="00495D9D"/>
    <w:rsid w:val="004973B5"/>
    <w:rsid w:val="00497AB0"/>
    <w:rsid w:val="004A0DDB"/>
    <w:rsid w:val="004A1978"/>
    <w:rsid w:val="004A27D6"/>
    <w:rsid w:val="004A3974"/>
    <w:rsid w:val="004A4084"/>
    <w:rsid w:val="004A4514"/>
    <w:rsid w:val="004A49DC"/>
    <w:rsid w:val="004A4CC7"/>
    <w:rsid w:val="004A52A7"/>
    <w:rsid w:val="004A7D0E"/>
    <w:rsid w:val="004B13A3"/>
    <w:rsid w:val="004B143D"/>
    <w:rsid w:val="004B2FAB"/>
    <w:rsid w:val="004B45CD"/>
    <w:rsid w:val="004C246C"/>
    <w:rsid w:val="004C451D"/>
    <w:rsid w:val="004C4D5E"/>
    <w:rsid w:val="004C7E82"/>
    <w:rsid w:val="004D02C6"/>
    <w:rsid w:val="004D0FAF"/>
    <w:rsid w:val="004D1222"/>
    <w:rsid w:val="004D394C"/>
    <w:rsid w:val="004D3FDD"/>
    <w:rsid w:val="004D646B"/>
    <w:rsid w:val="004D6F6F"/>
    <w:rsid w:val="004E2804"/>
    <w:rsid w:val="004E31CE"/>
    <w:rsid w:val="004E3A4E"/>
    <w:rsid w:val="004E3DE0"/>
    <w:rsid w:val="004E3E85"/>
    <w:rsid w:val="004E42FA"/>
    <w:rsid w:val="004E5637"/>
    <w:rsid w:val="004E5E7E"/>
    <w:rsid w:val="004F26A0"/>
    <w:rsid w:val="004F5976"/>
    <w:rsid w:val="00505084"/>
    <w:rsid w:val="005053F7"/>
    <w:rsid w:val="00505A35"/>
    <w:rsid w:val="00506217"/>
    <w:rsid w:val="00506EF7"/>
    <w:rsid w:val="00506F58"/>
    <w:rsid w:val="00507A93"/>
    <w:rsid w:val="005141EC"/>
    <w:rsid w:val="00514313"/>
    <w:rsid w:val="0051481D"/>
    <w:rsid w:val="00514C1B"/>
    <w:rsid w:val="0051666B"/>
    <w:rsid w:val="00520F75"/>
    <w:rsid w:val="00521AE7"/>
    <w:rsid w:val="00521AE8"/>
    <w:rsid w:val="0052243E"/>
    <w:rsid w:val="005236DD"/>
    <w:rsid w:val="00523795"/>
    <w:rsid w:val="005244EE"/>
    <w:rsid w:val="00524BAC"/>
    <w:rsid w:val="00524BEA"/>
    <w:rsid w:val="00524C9C"/>
    <w:rsid w:val="0052505D"/>
    <w:rsid w:val="00527433"/>
    <w:rsid w:val="00527BA7"/>
    <w:rsid w:val="005300CF"/>
    <w:rsid w:val="00530602"/>
    <w:rsid w:val="005308D2"/>
    <w:rsid w:val="00531C23"/>
    <w:rsid w:val="00535550"/>
    <w:rsid w:val="00535685"/>
    <w:rsid w:val="00535819"/>
    <w:rsid w:val="00535AA3"/>
    <w:rsid w:val="00536052"/>
    <w:rsid w:val="0053608F"/>
    <w:rsid w:val="0053619F"/>
    <w:rsid w:val="00536E26"/>
    <w:rsid w:val="005408BE"/>
    <w:rsid w:val="00542116"/>
    <w:rsid w:val="00544B84"/>
    <w:rsid w:val="00544C1E"/>
    <w:rsid w:val="00544C8A"/>
    <w:rsid w:val="005464A6"/>
    <w:rsid w:val="00546631"/>
    <w:rsid w:val="00547AE4"/>
    <w:rsid w:val="00547C2E"/>
    <w:rsid w:val="00550571"/>
    <w:rsid w:val="00552F4B"/>
    <w:rsid w:val="00553404"/>
    <w:rsid w:val="00553500"/>
    <w:rsid w:val="0055374A"/>
    <w:rsid w:val="00556506"/>
    <w:rsid w:val="00556EB7"/>
    <w:rsid w:val="0056173C"/>
    <w:rsid w:val="0056273B"/>
    <w:rsid w:val="005634B1"/>
    <w:rsid w:val="00564178"/>
    <w:rsid w:val="00565237"/>
    <w:rsid w:val="00565313"/>
    <w:rsid w:val="00567244"/>
    <w:rsid w:val="00574FE8"/>
    <w:rsid w:val="00580630"/>
    <w:rsid w:val="00581CBB"/>
    <w:rsid w:val="0058375C"/>
    <w:rsid w:val="005850DA"/>
    <w:rsid w:val="00592713"/>
    <w:rsid w:val="00592FF0"/>
    <w:rsid w:val="00593177"/>
    <w:rsid w:val="0059440A"/>
    <w:rsid w:val="00595899"/>
    <w:rsid w:val="00597867"/>
    <w:rsid w:val="005A0369"/>
    <w:rsid w:val="005A2EAB"/>
    <w:rsid w:val="005A68B0"/>
    <w:rsid w:val="005B1C7D"/>
    <w:rsid w:val="005B213F"/>
    <w:rsid w:val="005B4E3D"/>
    <w:rsid w:val="005B50A2"/>
    <w:rsid w:val="005B5473"/>
    <w:rsid w:val="005B6449"/>
    <w:rsid w:val="005B65C3"/>
    <w:rsid w:val="005C18EF"/>
    <w:rsid w:val="005C2BF2"/>
    <w:rsid w:val="005C4884"/>
    <w:rsid w:val="005C6B84"/>
    <w:rsid w:val="005C74D9"/>
    <w:rsid w:val="005D00BD"/>
    <w:rsid w:val="005D1F98"/>
    <w:rsid w:val="005D1FEA"/>
    <w:rsid w:val="005D2155"/>
    <w:rsid w:val="005D4434"/>
    <w:rsid w:val="005D59DA"/>
    <w:rsid w:val="005D5CB0"/>
    <w:rsid w:val="005D6CE0"/>
    <w:rsid w:val="005D7D96"/>
    <w:rsid w:val="005E0640"/>
    <w:rsid w:val="005E0CB3"/>
    <w:rsid w:val="005E0F10"/>
    <w:rsid w:val="005E598E"/>
    <w:rsid w:val="005E5A6D"/>
    <w:rsid w:val="005E6181"/>
    <w:rsid w:val="005E7A44"/>
    <w:rsid w:val="005F0C56"/>
    <w:rsid w:val="005F7D18"/>
    <w:rsid w:val="0060030B"/>
    <w:rsid w:val="006008FC"/>
    <w:rsid w:val="00601185"/>
    <w:rsid w:val="006019B6"/>
    <w:rsid w:val="00604FEA"/>
    <w:rsid w:val="006074FB"/>
    <w:rsid w:val="00610AFC"/>
    <w:rsid w:val="00610B9B"/>
    <w:rsid w:val="00610E75"/>
    <w:rsid w:val="006116B6"/>
    <w:rsid w:val="00612192"/>
    <w:rsid w:val="00613CAE"/>
    <w:rsid w:val="006147E0"/>
    <w:rsid w:val="0061605C"/>
    <w:rsid w:val="006163EC"/>
    <w:rsid w:val="00617032"/>
    <w:rsid w:val="006200A0"/>
    <w:rsid w:val="00620897"/>
    <w:rsid w:val="00622E09"/>
    <w:rsid w:val="006270E6"/>
    <w:rsid w:val="00630565"/>
    <w:rsid w:val="006319D0"/>
    <w:rsid w:val="00635792"/>
    <w:rsid w:val="006371EB"/>
    <w:rsid w:val="006372D5"/>
    <w:rsid w:val="00640684"/>
    <w:rsid w:val="00640EC7"/>
    <w:rsid w:val="00642629"/>
    <w:rsid w:val="006432EF"/>
    <w:rsid w:val="006459C2"/>
    <w:rsid w:val="006471AC"/>
    <w:rsid w:val="00650D20"/>
    <w:rsid w:val="0065117C"/>
    <w:rsid w:val="00651930"/>
    <w:rsid w:val="00651BC1"/>
    <w:rsid w:val="00652A03"/>
    <w:rsid w:val="00652D32"/>
    <w:rsid w:val="00653166"/>
    <w:rsid w:val="00660FE2"/>
    <w:rsid w:val="006629EB"/>
    <w:rsid w:val="00663827"/>
    <w:rsid w:val="006645B9"/>
    <w:rsid w:val="0066528A"/>
    <w:rsid w:val="00665384"/>
    <w:rsid w:val="00670B75"/>
    <w:rsid w:val="00671D8F"/>
    <w:rsid w:val="00672E52"/>
    <w:rsid w:val="00674181"/>
    <w:rsid w:val="0067463A"/>
    <w:rsid w:val="00675F86"/>
    <w:rsid w:val="00676E7F"/>
    <w:rsid w:val="0067777F"/>
    <w:rsid w:val="006804E6"/>
    <w:rsid w:val="00680C2B"/>
    <w:rsid w:val="006815F9"/>
    <w:rsid w:val="006821E7"/>
    <w:rsid w:val="006870ED"/>
    <w:rsid w:val="00687100"/>
    <w:rsid w:val="0069120A"/>
    <w:rsid w:val="00691863"/>
    <w:rsid w:val="00692CB3"/>
    <w:rsid w:val="00693A8C"/>
    <w:rsid w:val="00693BF2"/>
    <w:rsid w:val="00693F5A"/>
    <w:rsid w:val="0069456C"/>
    <w:rsid w:val="0069478E"/>
    <w:rsid w:val="00697D8F"/>
    <w:rsid w:val="006A0019"/>
    <w:rsid w:val="006A0494"/>
    <w:rsid w:val="006A20F9"/>
    <w:rsid w:val="006A4C06"/>
    <w:rsid w:val="006A66FA"/>
    <w:rsid w:val="006B0610"/>
    <w:rsid w:val="006B1D7E"/>
    <w:rsid w:val="006B4F16"/>
    <w:rsid w:val="006B6294"/>
    <w:rsid w:val="006B6774"/>
    <w:rsid w:val="006B6EB9"/>
    <w:rsid w:val="006B7537"/>
    <w:rsid w:val="006C2E6D"/>
    <w:rsid w:val="006C3733"/>
    <w:rsid w:val="006C50CE"/>
    <w:rsid w:val="006C5292"/>
    <w:rsid w:val="006C5525"/>
    <w:rsid w:val="006C56F2"/>
    <w:rsid w:val="006D1F6F"/>
    <w:rsid w:val="006D3383"/>
    <w:rsid w:val="006D47B3"/>
    <w:rsid w:val="006D7049"/>
    <w:rsid w:val="006E403F"/>
    <w:rsid w:val="006E57E5"/>
    <w:rsid w:val="006E6B54"/>
    <w:rsid w:val="006E78C4"/>
    <w:rsid w:val="006F2C0E"/>
    <w:rsid w:val="006F38B7"/>
    <w:rsid w:val="006F529C"/>
    <w:rsid w:val="006F7314"/>
    <w:rsid w:val="006F76DA"/>
    <w:rsid w:val="0070097D"/>
    <w:rsid w:val="00703976"/>
    <w:rsid w:val="0070442E"/>
    <w:rsid w:val="00704750"/>
    <w:rsid w:val="00704871"/>
    <w:rsid w:val="0070616C"/>
    <w:rsid w:val="00706379"/>
    <w:rsid w:val="007107F1"/>
    <w:rsid w:val="00712781"/>
    <w:rsid w:val="00717CF2"/>
    <w:rsid w:val="00720183"/>
    <w:rsid w:val="00720FF4"/>
    <w:rsid w:val="007220A1"/>
    <w:rsid w:val="00730A0A"/>
    <w:rsid w:val="0073169D"/>
    <w:rsid w:val="0073190C"/>
    <w:rsid w:val="00732598"/>
    <w:rsid w:val="00737532"/>
    <w:rsid w:val="007376AB"/>
    <w:rsid w:val="007407C8"/>
    <w:rsid w:val="00741CC8"/>
    <w:rsid w:val="007424DE"/>
    <w:rsid w:val="0074589D"/>
    <w:rsid w:val="0074687F"/>
    <w:rsid w:val="00746CDC"/>
    <w:rsid w:val="00747B1F"/>
    <w:rsid w:val="007528D0"/>
    <w:rsid w:val="00752D8F"/>
    <w:rsid w:val="00753918"/>
    <w:rsid w:val="0075566B"/>
    <w:rsid w:val="00756194"/>
    <w:rsid w:val="0075697B"/>
    <w:rsid w:val="00756F46"/>
    <w:rsid w:val="007579B2"/>
    <w:rsid w:val="00757F11"/>
    <w:rsid w:val="0076046F"/>
    <w:rsid w:val="00760BBC"/>
    <w:rsid w:val="00762511"/>
    <w:rsid w:val="00762A70"/>
    <w:rsid w:val="007637BE"/>
    <w:rsid w:val="007664F9"/>
    <w:rsid w:val="0076685B"/>
    <w:rsid w:val="007707F3"/>
    <w:rsid w:val="00771C81"/>
    <w:rsid w:val="007728EF"/>
    <w:rsid w:val="00772D29"/>
    <w:rsid w:val="00773450"/>
    <w:rsid w:val="00773BD0"/>
    <w:rsid w:val="00776EE2"/>
    <w:rsid w:val="00777324"/>
    <w:rsid w:val="00777AA7"/>
    <w:rsid w:val="00777FEA"/>
    <w:rsid w:val="00783220"/>
    <w:rsid w:val="007834C8"/>
    <w:rsid w:val="007837D1"/>
    <w:rsid w:val="007915BA"/>
    <w:rsid w:val="00795E8A"/>
    <w:rsid w:val="007967DC"/>
    <w:rsid w:val="007976BB"/>
    <w:rsid w:val="007A1775"/>
    <w:rsid w:val="007A5EE1"/>
    <w:rsid w:val="007A6470"/>
    <w:rsid w:val="007A7457"/>
    <w:rsid w:val="007A7708"/>
    <w:rsid w:val="007B2453"/>
    <w:rsid w:val="007B4CBD"/>
    <w:rsid w:val="007B5259"/>
    <w:rsid w:val="007B59B5"/>
    <w:rsid w:val="007B703E"/>
    <w:rsid w:val="007C09EB"/>
    <w:rsid w:val="007C2904"/>
    <w:rsid w:val="007C488B"/>
    <w:rsid w:val="007D081A"/>
    <w:rsid w:val="007D08BA"/>
    <w:rsid w:val="007D0D92"/>
    <w:rsid w:val="007D18B1"/>
    <w:rsid w:val="007D2234"/>
    <w:rsid w:val="007D3AF2"/>
    <w:rsid w:val="007D6281"/>
    <w:rsid w:val="007D70D8"/>
    <w:rsid w:val="007E04FC"/>
    <w:rsid w:val="007E2EC1"/>
    <w:rsid w:val="007E48C4"/>
    <w:rsid w:val="007E4BFB"/>
    <w:rsid w:val="007E546F"/>
    <w:rsid w:val="007E6050"/>
    <w:rsid w:val="007F0753"/>
    <w:rsid w:val="007F0EEC"/>
    <w:rsid w:val="007F2AE5"/>
    <w:rsid w:val="007F51BA"/>
    <w:rsid w:val="007F560C"/>
    <w:rsid w:val="007F5C79"/>
    <w:rsid w:val="007F674C"/>
    <w:rsid w:val="007F7285"/>
    <w:rsid w:val="007F778A"/>
    <w:rsid w:val="00800239"/>
    <w:rsid w:val="00800DEB"/>
    <w:rsid w:val="008020C5"/>
    <w:rsid w:val="00803066"/>
    <w:rsid w:val="00803F91"/>
    <w:rsid w:val="00804236"/>
    <w:rsid w:val="008063D1"/>
    <w:rsid w:val="00807BB7"/>
    <w:rsid w:val="008132E4"/>
    <w:rsid w:val="008135DA"/>
    <w:rsid w:val="00813A15"/>
    <w:rsid w:val="00815662"/>
    <w:rsid w:val="008156EA"/>
    <w:rsid w:val="0082169F"/>
    <w:rsid w:val="00825668"/>
    <w:rsid w:val="00825848"/>
    <w:rsid w:val="00826FB4"/>
    <w:rsid w:val="00827147"/>
    <w:rsid w:val="00827602"/>
    <w:rsid w:val="00831CB7"/>
    <w:rsid w:val="00831DD4"/>
    <w:rsid w:val="00831E9D"/>
    <w:rsid w:val="00832336"/>
    <w:rsid w:val="00834A9D"/>
    <w:rsid w:val="00840ECB"/>
    <w:rsid w:val="008449A9"/>
    <w:rsid w:val="00847036"/>
    <w:rsid w:val="00851D8F"/>
    <w:rsid w:val="00853000"/>
    <w:rsid w:val="008545EC"/>
    <w:rsid w:val="0085582C"/>
    <w:rsid w:val="00856147"/>
    <w:rsid w:val="00856F3D"/>
    <w:rsid w:val="0086452A"/>
    <w:rsid w:val="00864883"/>
    <w:rsid w:val="00864CC8"/>
    <w:rsid w:val="00865D91"/>
    <w:rsid w:val="00865D9D"/>
    <w:rsid w:val="008664E0"/>
    <w:rsid w:val="0086697E"/>
    <w:rsid w:val="00870675"/>
    <w:rsid w:val="008713F5"/>
    <w:rsid w:val="00871C39"/>
    <w:rsid w:val="008739BB"/>
    <w:rsid w:val="008743BA"/>
    <w:rsid w:val="00875324"/>
    <w:rsid w:val="00875B39"/>
    <w:rsid w:val="00876E00"/>
    <w:rsid w:val="0087741C"/>
    <w:rsid w:val="00883268"/>
    <w:rsid w:val="0088421D"/>
    <w:rsid w:val="00887BA5"/>
    <w:rsid w:val="008904CD"/>
    <w:rsid w:val="00892258"/>
    <w:rsid w:val="00893E45"/>
    <w:rsid w:val="00894FF2"/>
    <w:rsid w:val="00895BFF"/>
    <w:rsid w:val="00897A3D"/>
    <w:rsid w:val="008A25DE"/>
    <w:rsid w:val="008B13B7"/>
    <w:rsid w:val="008B1B40"/>
    <w:rsid w:val="008B246C"/>
    <w:rsid w:val="008B412D"/>
    <w:rsid w:val="008B7BD6"/>
    <w:rsid w:val="008C003D"/>
    <w:rsid w:val="008C015B"/>
    <w:rsid w:val="008C1780"/>
    <w:rsid w:val="008C1AED"/>
    <w:rsid w:val="008C4E8B"/>
    <w:rsid w:val="008D059C"/>
    <w:rsid w:val="008D067D"/>
    <w:rsid w:val="008D288D"/>
    <w:rsid w:val="008D2E2F"/>
    <w:rsid w:val="008D47B3"/>
    <w:rsid w:val="008D4BDE"/>
    <w:rsid w:val="008D7DF7"/>
    <w:rsid w:val="008E1DA7"/>
    <w:rsid w:val="008E299B"/>
    <w:rsid w:val="008E2CE6"/>
    <w:rsid w:val="008F025D"/>
    <w:rsid w:val="008F058C"/>
    <w:rsid w:val="008F125B"/>
    <w:rsid w:val="008F138E"/>
    <w:rsid w:val="008F317D"/>
    <w:rsid w:val="008F32E6"/>
    <w:rsid w:val="008F47F5"/>
    <w:rsid w:val="008F4CC6"/>
    <w:rsid w:val="008F5D9A"/>
    <w:rsid w:val="008F6470"/>
    <w:rsid w:val="008F6632"/>
    <w:rsid w:val="008F7B28"/>
    <w:rsid w:val="0090088D"/>
    <w:rsid w:val="00901620"/>
    <w:rsid w:val="00902334"/>
    <w:rsid w:val="0090531D"/>
    <w:rsid w:val="009061C3"/>
    <w:rsid w:val="009070A4"/>
    <w:rsid w:val="00907203"/>
    <w:rsid w:val="009078D8"/>
    <w:rsid w:val="00914522"/>
    <w:rsid w:val="00920612"/>
    <w:rsid w:val="00920BD0"/>
    <w:rsid w:val="00923AE8"/>
    <w:rsid w:val="00925A55"/>
    <w:rsid w:val="00926063"/>
    <w:rsid w:val="009266B6"/>
    <w:rsid w:val="00926EB6"/>
    <w:rsid w:val="00927ED1"/>
    <w:rsid w:val="009335CF"/>
    <w:rsid w:val="00933759"/>
    <w:rsid w:val="0093468A"/>
    <w:rsid w:val="0093469F"/>
    <w:rsid w:val="00935784"/>
    <w:rsid w:val="00943645"/>
    <w:rsid w:val="00943F5F"/>
    <w:rsid w:val="00946B18"/>
    <w:rsid w:val="00946E37"/>
    <w:rsid w:val="009509CC"/>
    <w:rsid w:val="00953340"/>
    <w:rsid w:val="00956459"/>
    <w:rsid w:val="00956A56"/>
    <w:rsid w:val="0096045D"/>
    <w:rsid w:val="00961028"/>
    <w:rsid w:val="00964011"/>
    <w:rsid w:val="009648AA"/>
    <w:rsid w:val="0096537C"/>
    <w:rsid w:val="00965E07"/>
    <w:rsid w:val="00970AFE"/>
    <w:rsid w:val="00971827"/>
    <w:rsid w:val="00971A96"/>
    <w:rsid w:val="00972560"/>
    <w:rsid w:val="00973418"/>
    <w:rsid w:val="00974229"/>
    <w:rsid w:val="009772BA"/>
    <w:rsid w:val="00977AD1"/>
    <w:rsid w:val="00977EA6"/>
    <w:rsid w:val="009814AC"/>
    <w:rsid w:val="00981521"/>
    <w:rsid w:val="00983330"/>
    <w:rsid w:val="00983478"/>
    <w:rsid w:val="00983F5D"/>
    <w:rsid w:val="00987F5F"/>
    <w:rsid w:val="00987F8D"/>
    <w:rsid w:val="00990C81"/>
    <w:rsid w:val="00991846"/>
    <w:rsid w:val="00991FB9"/>
    <w:rsid w:val="00992DD7"/>
    <w:rsid w:val="00993A73"/>
    <w:rsid w:val="00994DE1"/>
    <w:rsid w:val="009959A7"/>
    <w:rsid w:val="0099655B"/>
    <w:rsid w:val="0099748C"/>
    <w:rsid w:val="00997C3D"/>
    <w:rsid w:val="00997D59"/>
    <w:rsid w:val="009A3602"/>
    <w:rsid w:val="009A4976"/>
    <w:rsid w:val="009A4C5A"/>
    <w:rsid w:val="009A5CEC"/>
    <w:rsid w:val="009B3A58"/>
    <w:rsid w:val="009B3B33"/>
    <w:rsid w:val="009B3BCA"/>
    <w:rsid w:val="009B47F6"/>
    <w:rsid w:val="009B4CC5"/>
    <w:rsid w:val="009B4D74"/>
    <w:rsid w:val="009B4FD6"/>
    <w:rsid w:val="009B5E9C"/>
    <w:rsid w:val="009B6D02"/>
    <w:rsid w:val="009C11D6"/>
    <w:rsid w:val="009C210E"/>
    <w:rsid w:val="009C391D"/>
    <w:rsid w:val="009D18C2"/>
    <w:rsid w:val="009D271E"/>
    <w:rsid w:val="009D5E70"/>
    <w:rsid w:val="009D78D2"/>
    <w:rsid w:val="009D7A75"/>
    <w:rsid w:val="009E055E"/>
    <w:rsid w:val="009E47FB"/>
    <w:rsid w:val="009E64B0"/>
    <w:rsid w:val="009E68C4"/>
    <w:rsid w:val="009E708F"/>
    <w:rsid w:val="009E7265"/>
    <w:rsid w:val="009F0876"/>
    <w:rsid w:val="009F1B06"/>
    <w:rsid w:val="009F3AC7"/>
    <w:rsid w:val="009F530C"/>
    <w:rsid w:val="009F5338"/>
    <w:rsid w:val="009F55F2"/>
    <w:rsid w:val="00A01315"/>
    <w:rsid w:val="00A03079"/>
    <w:rsid w:val="00A06549"/>
    <w:rsid w:val="00A072E7"/>
    <w:rsid w:val="00A11818"/>
    <w:rsid w:val="00A1314E"/>
    <w:rsid w:val="00A14375"/>
    <w:rsid w:val="00A146AB"/>
    <w:rsid w:val="00A146E1"/>
    <w:rsid w:val="00A14A3B"/>
    <w:rsid w:val="00A164CB"/>
    <w:rsid w:val="00A16609"/>
    <w:rsid w:val="00A20869"/>
    <w:rsid w:val="00A212D7"/>
    <w:rsid w:val="00A212E3"/>
    <w:rsid w:val="00A25198"/>
    <w:rsid w:val="00A252D3"/>
    <w:rsid w:val="00A26C0F"/>
    <w:rsid w:val="00A276FA"/>
    <w:rsid w:val="00A306F3"/>
    <w:rsid w:val="00A36207"/>
    <w:rsid w:val="00A369A6"/>
    <w:rsid w:val="00A3701F"/>
    <w:rsid w:val="00A37953"/>
    <w:rsid w:val="00A409C8"/>
    <w:rsid w:val="00A446D0"/>
    <w:rsid w:val="00A458A6"/>
    <w:rsid w:val="00A46177"/>
    <w:rsid w:val="00A465A5"/>
    <w:rsid w:val="00A51E66"/>
    <w:rsid w:val="00A51F62"/>
    <w:rsid w:val="00A5300F"/>
    <w:rsid w:val="00A5429D"/>
    <w:rsid w:val="00A5567F"/>
    <w:rsid w:val="00A561BC"/>
    <w:rsid w:val="00A64B25"/>
    <w:rsid w:val="00A64FAB"/>
    <w:rsid w:val="00A6657C"/>
    <w:rsid w:val="00A67783"/>
    <w:rsid w:val="00A679B9"/>
    <w:rsid w:val="00A70C60"/>
    <w:rsid w:val="00A72BC1"/>
    <w:rsid w:val="00A73147"/>
    <w:rsid w:val="00A73305"/>
    <w:rsid w:val="00A73983"/>
    <w:rsid w:val="00A7503C"/>
    <w:rsid w:val="00A76337"/>
    <w:rsid w:val="00A76347"/>
    <w:rsid w:val="00A76B63"/>
    <w:rsid w:val="00A8094D"/>
    <w:rsid w:val="00A80C8B"/>
    <w:rsid w:val="00A80DBF"/>
    <w:rsid w:val="00A82F5A"/>
    <w:rsid w:val="00A864F9"/>
    <w:rsid w:val="00A90ED9"/>
    <w:rsid w:val="00A91573"/>
    <w:rsid w:val="00A91CA0"/>
    <w:rsid w:val="00A938C0"/>
    <w:rsid w:val="00A93D87"/>
    <w:rsid w:val="00A94113"/>
    <w:rsid w:val="00A94ABB"/>
    <w:rsid w:val="00A94F30"/>
    <w:rsid w:val="00A95360"/>
    <w:rsid w:val="00A95DFF"/>
    <w:rsid w:val="00A97B0E"/>
    <w:rsid w:val="00A97DEA"/>
    <w:rsid w:val="00AA03AB"/>
    <w:rsid w:val="00AA0438"/>
    <w:rsid w:val="00AA3E0C"/>
    <w:rsid w:val="00AA4059"/>
    <w:rsid w:val="00AB0D44"/>
    <w:rsid w:val="00AB15FB"/>
    <w:rsid w:val="00AB1EAB"/>
    <w:rsid w:val="00AB36C0"/>
    <w:rsid w:val="00AB4B40"/>
    <w:rsid w:val="00AB5DB5"/>
    <w:rsid w:val="00AB6131"/>
    <w:rsid w:val="00AB76A8"/>
    <w:rsid w:val="00AC208D"/>
    <w:rsid w:val="00AC285B"/>
    <w:rsid w:val="00AC3CCA"/>
    <w:rsid w:val="00AC6E66"/>
    <w:rsid w:val="00AC730A"/>
    <w:rsid w:val="00AC76CE"/>
    <w:rsid w:val="00AD0B46"/>
    <w:rsid w:val="00AD1234"/>
    <w:rsid w:val="00AD2541"/>
    <w:rsid w:val="00AD30E0"/>
    <w:rsid w:val="00AD371D"/>
    <w:rsid w:val="00AD4A7F"/>
    <w:rsid w:val="00AD731C"/>
    <w:rsid w:val="00AE0FBF"/>
    <w:rsid w:val="00AE40E5"/>
    <w:rsid w:val="00AE4836"/>
    <w:rsid w:val="00AF1843"/>
    <w:rsid w:val="00AF18E9"/>
    <w:rsid w:val="00AF2898"/>
    <w:rsid w:val="00AF3207"/>
    <w:rsid w:val="00AF3D11"/>
    <w:rsid w:val="00AF4E51"/>
    <w:rsid w:val="00AF62E9"/>
    <w:rsid w:val="00AF6E7C"/>
    <w:rsid w:val="00AF7043"/>
    <w:rsid w:val="00B01329"/>
    <w:rsid w:val="00B01486"/>
    <w:rsid w:val="00B02495"/>
    <w:rsid w:val="00B02C32"/>
    <w:rsid w:val="00B06689"/>
    <w:rsid w:val="00B11AF7"/>
    <w:rsid w:val="00B122F0"/>
    <w:rsid w:val="00B12929"/>
    <w:rsid w:val="00B13563"/>
    <w:rsid w:val="00B16496"/>
    <w:rsid w:val="00B1704E"/>
    <w:rsid w:val="00B20CB2"/>
    <w:rsid w:val="00B21786"/>
    <w:rsid w:val="00B2192C"/>
    <w:rsid w:val="00B21A48"/>
    <w:rsid w:val="00B24B58"/>
    <w:rsid w:val="00B25E74"/>
    <w:rsid w:val="00B26999"/>
    <w:rsid w:val="00B300F9"/>
    <w:rsid w:val="00B3077A"/>
    <w:rsid w:val="00B312CE"/>
    <w:rsid w:val="00B32A6F"/>
    <w:rsid w:val="00B348E4"/>
    <w:rsid w:val="00B348F6"/>
    <w:rsid w:val="00B36975"/>
    <w:rsid w:val="00B415B1"/>
    <w:rsid w:val="00B41980"/>
    <w:rsid w:val="00B42A39"/>
    <w:rsid w:val="00B42F9C"/>
    <w:rsid w:val="00B431C6"/>
    <w:rsid w:val="00B477AC"/>
    <w:rsid w:val="00B47ABC"/>
    <w:rsid w:val="00B508F4"/>
    <w:rsid w:val="00B52837"/>
    <w:rsid w:val="00B54498"/>
    <w:rsid w:val="00B54D6D"/>
    <w:rsid w:val="00B55F1E"/>
    <w:rsid w:val="00B57007"/>
    <w:rsid w:val="00B60781"/>
    <w:rsid w:val="00B60C29"/>
    <w:rsid w:val="00B61B24"/>
    <w:rsid w:val="00B61F59"/>
    <w:rsid w:val="00B62276"/>
    <w:rsid w:val="00B62C5C"/>
    <w:rsid w:val="00B63383"/>
    <w:rsid w:val="00B63CE2"/>
    <w:rsid w:val="00B6430D"/>
    <w:rsid w:val="00B66E1A"/>
    <w:rsid w:val="00B679E0"/>
    <w:rsid w:val="00B67B8B"/>
    <w:rsid w:val="00B71CC3"/>
    <w:rsid w:val="00B71ECA"/>
    <w:rsid w:val="00B72E2E"/>
    <w:rsid w:val="00B73A82"/>
    <w:rsid w:val="00B770F5"/>
    <w:rsid w:val="00B80994"/>
    <w:rsid w:val="00B80C72"/>
    <w:rsid w:val="00B818B3"/>
    <w:rsid w:val="00B81C2A"/>
    <w:rsid w:val="00B838BC"/>
    <w:rsid w:val="00B83A47"/>
    <w:rsid w:val="00B841C7"/>
    <w:rsid w:val="00B85B53"/>
    <w:rsid w:val="00B91133"/>
    <w:rsid w:val="00B91764"/>
    <w:rsid w:val="00B944F1"/>
    <w:rsid w:val="00B959F6"/>
    <w:rsid w:val="00BA0A4D"/>
    <w:rsid w:val="00BA1CA2"/>
    <w:rsid w:val="00BA3375"/>
    <w:rsid w:val="00BA44A8"/>
    <w:rsid w:val="00BA55F3"/>
    <w:rsid w:val="00BA6F61"/>
    <w:rsid w:val="00BB00CA"/>
    <w:rsid w:val="00BB0B3D"/>
    <w:rsid w:val="00BB10F9"/>
    <w:rsid w:val="00BB21FB"/>
    <w:rsid w:val="00BB244E"/>
    <w:rsid w:val="00BB30D3"/>
    <w:rsid w:val="00BB5703"/>
    <w:rsid w:val="00BC04A5"/>
    <w:rsid w:val="00BC2273"/>
    <w:rsid w:val="00BC2809"/>
    <w:rsid w:val="00BC2DAD"/>
    <w:rsid w:val="00BC31AF"/>
    <w:rsid w:val="00BC66B4"/>
    <w:rsid w:val="00BC75EE"/>
    <w:rsid w:val="00BD0CCC"/>
    <w:rsid w:val="00BD0DCB"/>
    <w:rsid w:val="00BD111E"/>
    <w:rsid w:val="00BD25F4"/>
    <w:rsid w:val="00BD3650"/>
    <w:rsid w:val="00BD4810"/>
    <w:rsid w:val="00BD659A"/>
    <w:rsid w:val="00BE2503"/>
    <w:rsid w:val="00BE35A5"/>
    <w:rsid w:val="00BE3F00"/>
    <w:rsid w:val="00BE4CF3"/>
    <w:rsid w:val="00BE5907"/>
    <w:rsid w:val="00BE5B7A"/>
    <w:rsid w:val="00BE737D"/>
    <w:rsid w:val="00BF0137"/>
    <w:rsid w:val="00BF17BE"/>
    <w:rsid w:val="00BF2261"/>
    <w:rsid w:val="00BF2628"/>
    <w:rsid w:val="00BF35FF"/>
    <w:rsid w:val="00BF5307"/>
    <w:rsid w:val="00C0062B"/>
    <w:rsid w:val="00C03D87"/>
    <w:rsid w:val="00C069F0"/>
    <w:rsid w:val="00C07018"/>
    <w:rsid w:val="00C1083F"/>
    <w:rsid w:val="00C121F9"/>
    <w:rsid w:val="00C126F9"/>
    <w:rsid w:val="00C129E2"/>
    <w:rsid w:val="00C1380F"/>
    <w:rsid w:val="00C20389"/>
    <w:rsid w:val="00C246AB"/>
    <w:rsid w:val="00C24C1A"/>
    <w:rsid w:val="00C25C75"/>
    <w:rsid w:val="00C27A32"/>
    <w:rsid w:val="00C30530"/>
    <w:rsid w:val="00C30DFD"/>
    <w:rsid w:val="00C30F34"/>
    <w:rsid w:val="00C341FC"/>
    <w:rsid w:val="00C3467D"/>
    <w:rsid w:val="00C35F85"/>
    <w:rsid w:val="00C36A0A"/>
    <w:rsid w:val="00C41617"/>
    <w:rsid w:val="00C41843"/>
    <w:rsid w:val="00C423C4"/>
    <w:rsid w:val="00C44073"/>
    <w:rsid w:val="00C44BB9"/>
    <w:rsid w:val="00C54F41"/>
    <w:rsid w:val="00C5537D"/>
    <w:rsid w:val="00C55746"/>
    <w:rsid w:val="00C5621F"/>
    <w:rsid w:val="00C5660C"/>
    <w:rsid w:val="00C574C4"/>
    <w:rsid w:val="00C60049"/>
    <w:rsid w:val="00C6093F"/>
    <w:rsid w:val="00C60EEB"/>
    <w:rsid w:val="00C647C0"/>
    <w:rsid w:val="00C662F2"/>
    <w:rsid w:val="00C66B94"/>
    <w:rsid w:val="00C701D0"/>
    <w:rsid w:val="00C737F6"/>
    <w:rsid w:val="00C742B0"/>
    <w:rsid w:val="00C74B16"/>
    <w:rsid w:val="00C7501F"/>
    <w:rsid w:val="00C759C6"/>
    <w:rsid w:val="00C761EC"/>
    <w:rsid w:val="00C7758B"/>
    <w:rsid w:val="00C80A05"/>
    <w:rsid w:val="00C81F38"/>
    <w:rsid w:val="00C8428B"/>
    <w:rsid w:val="00C84875"/>
    <w:rsid w:val="00C849FB"/>
    <w:rsid w:val="00C87E91"/>
    <w:rsid w:val="00C907C4"/>
    <w:rsid w:val="00C91FB9"/>
    <w:rsid w:val="00C923FD"/>
    <w:rsid w:val="00C92C87"/>
    <w:rsid w:val="00C92FE1"/>
    <w:rsid w:val="00C94D2C"/>
    <w:rsid w:val="00C958A1"/>
    <w:rsid w:val="00C95B7A"/>
    <w:rsid w:val="00C9778F"/>
    <w:rsid w:val="00CA0718"/>
    <w:rsid w:val="00CA10E5"/>
    <w:rsid w:val="00CA31B9"/>
    <w:rsid w:val="00CA37E3"/>
    <w:rsid w:val="00CA54F5"/>
    <w:rsid w:val="00CA55D0"/>
    <w:rsid w:val="00CA64E7"/>
    <w:rsid w:val="00CB4625"/>
    <w:rsid w:val="00CB5471"/>
    <w:rsid w:val="00CB5603"/>
    <w:rsid w:val="00CB71FA"/>
    <w:rsid w:val="00CB72DF"/>
    <w:rsid w:val="00CB74ED"/>
    <w:rsid w:val="00CC1D1C"/>
    <w:rsid w:val="00CC4A9A"/>
    <w:rsid w:val="00CC56E4"/>
    <w:rsid w:val="00CC6758"/>
    <w:rsid w:val="00CD0F8F"/>
    <w:rsid w:val="00CD1B41"/>
    <w:rsid w:val="00CD2FF7"/>
    <w:rsid w:val="00CD4315"/>
    <w:rsid w:val="00CD6E4E"/>
    <w:rsid w:val="00CD7DFD"/>
    <w:rsid w:val="00CE0127"/>
    <w:rsid w:val="00CE079E"/>
    <w:rsid w:val="00CE17E2"/>
    <w:rsid w:val="00CE1DBB"/>
    <w:rsid w:val="00CE2929"/>
    <w:rsid w:val="00CE3347"/>
    <w:rsid w:val="00CE38C8"/>
    <w:rsid w:val="00CE5DE4"/>
    <w:rsid w:val="00CE7466"/>
    <w:rsid w:val="00CE7FCC"/>
    <w:rsid w:val="00CF02BF"/>
    <w:rsid w:val="00CF08E3"/>
    <w:rsid w:val="00CF2573"/>
    <w:rsid w:val="00CF2FF6"/>
    <w:rsid w:val="00CF498B"/>
    <w:rsid w:val="00CF6EBC"/>
    <w:rsid w:val="00D01BE3"/>
    <w:rsid w:val="00D044E2"/>
    <w:rsid w:val="00D0477D"/>
    <w:rsid w:val="00D0745F"/>
    <w:rsid w:val="00D10350"/>
    <w:rsid w:val="00D126D2"/>
    <w:rsid w:val="00D13DF9"/>
    <w:rsid w:val="00D1745D"/>
    <w:rsid w:val="00D17ED3"/>
    <w:rsid w:val="00D20C57"/>
    <w:rsid w:val="00D21589"/>
    <w:rsid w:val="00D248EE"/>
    <w:rsid w:val="00D25298"/>
    <w:rsid w:val="00D308D3"/>
    <w:rsid w:val="00D31C5A"/>
    <w:rsid w:val="00D339D9"/>
    <w:rsid w:val="00D33ACA"/>
    <w:rsid w:val="00D33DC4"/>
    <w:rsid w:val="00D342D2"/>
    <w:rsid w:val="00D3549F"/>
    <w:rsid w:val="00D3606C"/>
    <w:rsid w:val="00D37ABA"/>
    <w:rsid w:val="00D41898"/>
    <w:rsid w:val="00D4259D"/>
    <w:rsid w:val="00D4355A"/>
    <w:rsid w:val="00D4412E"/>
    <w:rsid w:val="00D47957"/>
    <w:rsid w:val="00D51B00"/>
    <w:rsid w:val="00D5401A"/>
    <w:rsid w:val="00D603BE"/>
    <w:rsid w:val="00D606A8"/>
    <w:rsid w:val="00D60A2B"/>
    <w:rsid w:val="00D61CFA"/>
    <w:rsid w:val="00D61D4E"/>
    <w:rsid w:val="00D62517"/>
    <w:rsid w:val="00D629EA"/>
    <w:rsid w:val="00D62A0F"/>
    <w:rsid w:val="00D630B1"/>
    <w:rsid w:val="00D63BE7"/>
    <w:rsid w:val="00D655FF"/>
    <w:rsid w:val="00D70C52"/>
    <w:rsid w:val="00D73230"/>
    <w:rsid w:val="00D804E0"/>
    <w:rsid w:val="00D81B8F"/>
    <w:rsid w:val="00D82D7B"/>
    <w:rsid w:val="00D84D39"/>
    <w:rsid w:val="00D85BB3"/>
    <w:rsid w:val="00D86283"/>
    <w:rsid w:val="00D86AF7"/>
    <w:rsid w:val="00D9577F"/>
    <w:rsid w:val="00D96378"/>
    <w:rsid w:val="00D96A0C"/>
    <w:rsid w:val="00D96F47"/>
    <w:rsid w:val="00D97AE9"/>
    <w:rsid w:val="00DA0814"/>
    <w:rsid w:val="00DA145D"/>
    <w:rsid w:val="00DA29C5"/>
    <w:rsid w:val="00DA3B6B"/>
    <w:rsid w:val="00DA4582"/>
    <w:rsid w:val="00DA57C5"/>
    <w:rsid w:val="00DA584E"/>
    <w:rsid w:val="00DB0CAE"/>
    <w:rsid w:val="00DB1336"/>
    <w:rsid w:val="00DB2214"/>
    <w:rsid w:val="00DB367E"/>
    <w:rsid w:val="00DB3A5C"/>
    <w:rsid w:val="00DB3EC1"/>
    <w:rsid w:val="00DB4074"/>
    <w:rsid w:val="00DB74E4"/>
    <w:rsid w:val="00DB7FC3"/>
    <w:rsid w:val="00DC0A15"/>
    <w:rsid w:val="00DC1355"/>
    <w:rsid w:val="00DC2210"/>
    <w:rsid w:val="00DC41F0"/>
    <w:rsid w:val="00DC7CA1"/>
    <w:rsid w:val="00DC7F60"/>
    <w:rsid w:val="00DD000C"/>
    <w:rsid w:val="00DD0C80"/>
    <w:rsid w:val="00DD0E49"/>
    <w:rsid w:val="00DD184E"/>
    <w:rsid w:val="00DD1BC5"/>
    <w:rsid w:val="00DD2AFE"/>
    <w:rsid w:val="00DD2D28"/>
    <w:rsid w:val="00DD30B0"/>
    <w:rsid w:val="00DD3E7E"/>
    <w:rsid w:val="00DD4E81"/>
    <w:rsid w:val="00DD5DD9"/>
    <w:rsid w:val="00DD6269"/>
    <w:rsid w:val="00DD766E"/>
    <w:rsid w:val="00DE01C5"/>
    <w:rsid w:val="00DE0CD8"/>
    <w:rsid w:val="00DE2088"/>
    <w:rsid w:val="00DE25DF"/>
    <w:rsid w:val="00DE2EB2"/>
    <w:rsid w:val="00DE4284"/>
    <w:rsid w:val="00DF1B9F"/>
    <w:rsid w:val="00DF1DE2"/>
    <w:rsid w:val="00DF3E46"/>
    <w:rsid w:val="00DF5ED4"/>
    <w:rsid w:val="00DF6E6F"/>
    <w:rsid w:val="00E02BB4"/>
    <w:rsid w:val="00E02CE3"/>
    <w:rsid w:val="00E03B06"/>
    <w:rsid w:val="00E044CA"/>
    <w:rsid w:val="00E0490A"/>
    <w:rsid w:val="00E049AB"/>
    <w:rsid w:val="00E04D95"/>
    <w:rsid w:val="00E06B2E"/>
    <w:rsid w:val="00E07DC2"/>
    <w:rsid w:val="00E11EDB"/>
    <w:rsid w:val="00E12496"/>
    <w:rsid w:val="00E13684"/>
    <w:rsid w:val="00E13CF4"/>
    <w:rsid w:val="00E13F80"/>
    <w:rsid w:val="00E144CC"/>
    <w:rsid w:val="00E15167"/>
    <w:rsid w:val="00E16721"/>
    <w:rsid w:val="00E175B7"/>
    <w:rsid w:val="00E20EDD"/>
    <w:rsid w:val="00E245FD"/>
    <w:rsid w:val="00E263B1"/>
    <w:rsid w:val="00E30E5D"/>
    <w:rsid w:val="00E31521"/>
    <w:rsid w:val="00E32460"/>
    <w:rsid w:val="00E35602"/>
    <w:rsid w:val="00E3630C"/>
    <w:rsid w:val="00E369B9"/>
    <w:rsid w:val="00E36D86"/>
    <w:rsid w:val="00E36E39"/>
    <w:rsid w:val="00E40452"/>
    <w:rsid w:val="00E437EB"/>
    <w:rsid w:val="00E46516"/>
    <w:rsid w:val="00E47C62"/>
    <w:rsid w:val="00E522ED"/>
    <w:rsid w:val="00E52A68"/>
    <w:rsid w:val="00E575F2"/>
    <w:rsid w:val="00E64A2E"/>
    <w:rsid w:val="00E70394"/>
    <w:rsid w:val="00E713D6"/>
    <w:rsid w:val="00E71C1F"/>
    <w:rsid w:val="00E71D39"/>
    <w:rsid w:val="00E72FF7"/>
    <w:rsid w:val="00E740B8"/>
    <w:rsid w:val="00E75DB2"/>
    <w:rsid w:val="00E77E57"/>
    <w:rsid w:val="00E807BA"/>
    <w:rsid w:val="00E82898"/>
    <w:rsid w:val="00E8425A"/>
    <w:rsid w:val="00E84CD3"/>
    <w:rsid w:val="00E879DC"/>
    <w:rsid w:val="00E87B2D"/>
    <w:rsid w:val="00E9144A"/>
    <w:rsid w:val="00E9270A"/>
    <w:rsid w:val="00E930B5"/>
    <w:rsid w:val="00E93A5E"/>
    <w:rsid w:val="00E93C59"/>
    <w:rsid w:val="00E954C6"/>
    <w:rsid w:val="00E97001"/>
    <w:rsid w:val="00E97AB8"/>
    <w:rsid w:val="00EA102B"/>
    <w:rsid w:val="00EA5D13"/>
    <w:rsid w:val="00EA611B"/>
    <w:rsid w:val="00EA6EF0"/>
    <w:rsid w:val="00EB143C"/>
    <w:rsid w:val="00EB146C"/>
    <w:rsid w:val="00EB70A7"/>
    <w:rsid w:val="00EC3081"/>
    <w:rsid w:val="00EC38BA"/>
    <w:rsid w:val="00EC51D6"/>
    <w:rsid w:val="00EC561F"/>
    <w:rsid w:val="00EC5B1F"/>
    <w:rsid w:val="00EC5FEF"/>
    <w:rsid w:val="00EC751B"/>
    <w:rsid w:val="00EE0A34"/>
    <w:rsid w:val="00EE0EC9"/>
    <w:rsid w:val="00EE13D2"/>
    <w:rsid w:val="00EE1613"/>
    <w:rsid w:val="00EE3D14"/>
    <w:rsid w:val="00EE404A"/>
    <w:rsid w:val="00EE4B24"/>
    <w:rsid w:val="00EE4F41"/>
    <w:rsid w:val="00EF145A"/>
    <w:rsid w:val="00EF32D3"/>
    <w:rsid w:val="00EF37BD"/>
    <w:rsid w:val="00EF44AA"/>
    <w:rsid w:val="00EF53DB"/>
    <w:rsid w:val="00EF5A45"/>
    <w:rsid w:val="00EF708D"/>
    <w:rsid w:val="00EF73E9"/>
    <w:rsid w:val="00EF7C67"/>
    <w:rsid w:val="00F015C7"/>
    <w:rsid w:val="00F01991"/>
    <w:rsid w:val="00F026EC"/>
    <w:rsid w:val="00F03494"/>
    <w:rsid w:val="00F055B5"/>
    <w:rsid w:val="00F1291B"/>
    <w:rsid w:val="00F156DB"/>
    <w:rsid w:val="00F20481"/>
    <w:rsid w:val="00F20747"/>
    <w:rsid w:val="00F22FC3"/>
    <w:rsid w:val="00F24DD0"/>
    <w:rsid w:val="00F25303"/>
    <w:rsid w:val="00F263DF"/>
    <w:rsid w:val="00F27C2E"/>
    <w:rsid w:val="00F27CC4"/>
    <w:rsid w:val="00F27EDE"/>
    <w:rsid w:val="00F305ED"/>
    <w:rsid w:val="00F308AB"/>
    <w:rsid w:val="00F30C8B"/>
    <w:rsid w:val="00F30DAD"/>
    <w:rsid w:val="00F31217"/>
    <w:rsid w:val="00F32629"/>
    <w:rsid w:val="00F348D0"/>
    <w:rsid w:val="00F34D11"/>
    <w:rsid w:val="00F40245"/>
    <w:rsid w:val="00F4029F"/>
    <w:rsid w:val="00F43976"/>
    <w:rsid w:val="00F451C9"/>
    <w:rsid w:val="00F46B84"/>
    <w:rsid w:val="00F47240"/>
    <w:rsid w:val="00F4739E"/>
    <w:rsid w:val="00F47731"/>
    <w:rsid w:val="00F47DC2"/>
    <w:rsid w:val="00F502B4"/>
    <w:rsid w:val="00F506E2"/>
    <w:rsid w:val="00F5179F"/>
    <w:rsid w:val="00F51FC0"/>
    <w:rsid w:val="00F526CF"/>
    <w:rsid w:val="00F54A9E"/>
    <w:rsid w:val="00F556D6"/>
    <w:rsid w:val="00F5628C"/>
    <w:rsid w:val="00F5643F"/>
    <w:rsid w:val="00F56897"/>
    <w:rsid w:val="00F6055A"/>
    <w:rsid w:val="00F60F54"/>
    <w:rsid w:val="00F61958"/>
    <w:rsid w:val="00F62325"/>
    <w:rsid w:val="00F6344A"/>
    <w:rsid w:val="00F6655A"/>
    <w:rsid w:val="00F667CD"/>
    <w:rsid w:val="00F66E1A"/>
    <w:rsid w:val="00F672E9"/>
    <w:rsid w:val="00F67D4D"/>
    <w:rsid w:val="00F71934"/>
    <w:rsid w:val="00F744C5"/>
    <w:rsid w:val="00F75496"/>
    <w:rsid w:val="00F7661B"/>
    <w:rsid w:val="00F769C0"/>
    <w:rsid w:val="00F81112"/>
    <w:rsid w:val="00F8134D"/>
    <w:rsid w:val="00F83C9B"/>
    <w:rsid w:val="00F848BB"/>
    <w:rsid w:val="00F84D7F"/>
    <w:rsid w:val="00F856B0"/>
    <w:rsid w:val="00F859C7"/>
    <w:rsid w:val="00F85ACA"/>
    <w:rsid w:val="00F85D14"/>
    <w:rsid w:val="00F86A77"/>
    <w:rsid w:val="00F90522"/>
    <w:rsid w:val="00F91124"/>
    <w:rsid w:val="00F91AC8"/>
    <w:rsid w:val="00F9274E"/>
    <w:rsid w:val="00F931EA"/>
    <w:rsid w:val="00F94A57"/>
    <w:rsid w:val="00F95C64"/>
    <w:rsid w:val="00F95CA6"/>
    <w:rsid w:val="00F9728E"/>
    <w:rsid w:val="00FA0B2F"/>
    <w:rsid w:val="00FA0F9C"/>
    <w:rsid w:val="00FA45B1"/>
    <w:rsid w:val="00FA498E"/>
    <w:rsid w:val="00FA5968"/>
    <w:rsid w:val="00FA7E7D"/>
    <w:rsid w:val="00FB0F43"/>
    <w:rsid w:val="00FB3389"/>
    <w:rsid w:val="00FB36C4"/>
    <w:rsid w:val="00FB4578"/>
    <w:rsid w:val="00FB5F4F"/>
    <w:rsid w:val="00FB6019"/>
    <w:rsid w:val="00FB66D4"/>
    <w:rsid w:val="00FB6EC3"/>
    <w:rsid w:val="00FC0222"/>
    <w:rsid w:val="00FC2BFE"/>
    <w:rsid w:val="00FC3FEE"/>
    <w:rsid w:val="00FC442B"/>
    <w:rsid w:val="00FC44F9"/>
    <w:rsid w:val="00FC7427"/>
    <w:rsid w:val="00FC76C9"/>
    <w:rsid w:val="00FC7CAE"/>
    <w:rsid w:val="00FD04B8"/>
    <w:rsid w:val="00FD1DC6"/>
    <w:rsid w:val="00FD2635"/>
    <w:rsid w:val="00FD28C5"/>
    <w:rsid w:val="00FD2D47"/>
    <w:rsid w:val="00FD3D0E"/>
    <w:rsid w:val="00FD547F"/>
    <w:rsid w:val="00FD5607"/>
    <w:rsid w:val="00FD7A9E"/>
    <w:rsid w:val="00FE27C6"/>
    <w:rsid w:val="00FE43DB"/>
    <w:rsid w:val="00FE5011"/>
    <w:rsid w:val="00FE6650"/>
    <w:rsid w:val="00FE68E7"/>
    <w:rsid w:val="00FF28FE"/>
    <w:rsid w:val="00FF4400"/>
    <w:rsid w:val="00FF493B"/>
    <w:rsid w:val="00FF4F89"/>
    <w:rsid w:val="00FF5768"/>
    <w:rsid w:val="00FF7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D20DC"/>
  <w15:docId w15:val="{6E87A777-7A24-478E-A0CC-B5627011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B8"/>
    <w:pPr>
      <w:spacing w:before="120" w:after="120"/>
      <w:jc w:val="both"/>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99"/>
    <w:unhideWhenUsed/>
    <w:qFormat/>
    <w:rPr>
      <w:rFonts w:ascii="Segoe UI" w:eastAsiaTheme="minorHAnsi" w:hAnsi="Segoe UI"/>
      <w:color w:val="008AC8"/>
      <w:spacing w:val="10"/>
      <w:sz w:val="36"/>
      <w:szCs w:val="48"/>
    </w:rPr>
  </w:style>
  <w:style w:type="paragraph" w:styleId="TOC1">
    <w:name w:val="toc 1"/>
    <w:basedOn w:val="Normal"/>
    <w:next w:val="Normal"/>
    <w:uiPriority w:val="39"/>
    <w:unhideWhenUsed/>
    <w:rsid w:val="00F556D6"/>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556D6"/>
    <w:pPr>
      <w:tabs>
        <w:tab w:val="left" w:pos="880"/>
        <w:tab w:val="right" w:leader="dot" w:pos="9350"/>
      </w:tabs>
      <w:spacing w:after="100"/>
      <w:ind w:left="216"/>
    </w:pPr>
    <w:rPr>
      <w:rFonts w:ascii="Segoe" w:hAnsi="Segoe"/>
      <w:sz w:val="20"/>
    </w:rPr>
  </w:style>
  <w:style w:type="paragraph" w:styleId="ListParagraph">
    <w:name w:val="List Paragraph"/>
    <w:aliases w:val="Bullet Number,lp1,lp11,List Paragraph1,List Paragraph11,Bullet 1,Use Case List Paragraph,Bulletted,Table Number Paragraph,Bullet List,FooterText,numbered,Paragraphe de liste1,Bulletr List Paragraph,列出段落,列出段落1,Listeafsnit1,List Paragraph2"/>
    <w:basedOn w:val="Normal"/>
    <w:link w:val="ListParagraphChar"/>
    <w:uiPriority w:val="34"/>
    <w:qFormat/>
    <w:rsid w:val="00276EDD"/>
    <w:pPr>
      <w:numPr>
        <w:numId w:val="10"/>
      </w:numPr>
      <w:contextualSpacing/>
    </w:pPr>
    <w:rPr>
      <w:lang w:val="en-GB"/>
    </w:rPr>
  </w:style>
  <w:style w:type="paragraph" w:styleId="NoSpacing">
    <w:name w:val="No Spacing"/>
    <w:uiPriority w:val="1"/>
    <w:semiHidden/>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spacing w:before="240" w:after="240" w:line="240" w:lineRule="auto"/>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16"/>
      </w:numPr>
      <w:spacing w:before="360" w:after="360" w:line="600" w:lineRule="exact"/>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556D6"/>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lp1 Char,lp11 Char,List Paragraph1 Char,List Paragraph11 Char,Bullet 1 Char,Use Case List Paragraph Char,Bulletted Char,Table Number Paragraph Char,Bullet List Char,FooterText Char,numbered Char,列出段落 Char"/>
    <w:basedOn w:val="DefaultParagraphFont"/>
    <w:link w:val="ListParagraph"/>
    <w:uiPriority w:val="34"/>
    <w:locked/>
    <w:rsid w:val="00276EDD"/>
    <w:rPr>
      <w:rFonts w:ascii="Segoe UI" w:hAnsi="Segoe UI"/>
      <w:lang w:val="en-GB"/>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link w:val="Heading2NumberedChar"/>
    <w:uiPriority w:val="14"/>
    <w:qFormat/>
    <w:rsid w:val="00301755"/>
    <w:pPr>
      <w:keepNext/>
      <w:keepLines/>
      <w:numPr>
        <w:ilvl w:val="1"/>
        <w:numId w:val="16"/>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uiPriority w:val="14"/>
    <w:qFormat/>
    <w:rsid w:val="00301755"/>
    <w:pPr>
      <w:keepNext/>
      <w:keepLines/>
      <w:numPr>
        <w:ilvl w:val="2"/>
        <w:numId w:val="16"/>
      </w:numPr>
      <w:spacing w:before="240" w:after="240" w:line="240" w:lineRule="auto"/>
      <w:outlineLvl w:val="2"/>
    </w:pPr>
    <w:rPr>
      <w:rFonts w:eastAsiaTheme="minorHAnsi"/>
      <w:color w:val="008AC8"/>
      <w:sz w:val="28"/>
      <w:szCs w:val="28"/>
    </w:rPr>
  </w:style>
  <w:style w:type="paragraph" w:customStyle="1" w:styleId="Heading4Num">
    <w:name w:val="Heading 4 Num"/>
    <w:basedOn w:val="Normal"/>
    <w:next w:val="Normal"/>
    <w:unhideWhenUsed/>
    <w:rsid w:val="003D2BB8"/>
    <w:pPr>
      <w:keepNext/>
      <w:keepLines/>
      <w:numPr>
        <w:ilvl w:val="3"/>
        <w:numId w:val="16"/>
      </w:numPr>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99"/>
    <w:qFormat/>
    <w:pPr>
      <w:numPr>
        <w:numId w:val="3"/>
      </w:numPr>
      <w:spacing w:line="240" w:lineRule="auto"/>
      <w:ind w:left="504"/>
      <w:contextualSpacing/>
    </w:pPr>
    <w:rPr>
      <w:sz w:val="20"/>
    </w:rPr>
  </w:style>
  <w:style w:type="numbering" w:customStyle="1" w:styleId="HeadingNumbered">
    <w:name w:val="Heading Numbered"/>
    <w:basedOn w:val="111111"/>
    <w:uiPriority w:val="99"/>
    <w:pPr>
      <w:numPr>
        <w:numId w:val="9"/>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aliases w:val="Resp caption,ca,ref,Fig &amp; Table Title,Picture - Caption,tab,Abb,Beschriftung Char,PMO Caption"/>
    <w:basedOn w:val="Normal"/>
    <w:next w:val="Normal"/>
    <w:link w:val="CaptionChar"/>
    <w:uiPriority w:val="14"/>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99"/>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paragraph" w:customStyle="1" w:styleId="NoteTitle">
    <w:name w:val="Note Title"/>
    <w:basedOn w:val="Note"/>
    <w:next w:val="Note"/>
    <w:uiPriority w:val="19"/>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pPr>
      <w:shd w:val="clear" w:color="auto" w:fill="F2F2F2"/>
    </w:pPr>
    <w:rPr>
      <w:color w:val="FF0066"/>
    </w:rPr>
  </w:style>
  <w:style w:type="character" w:styleId="Strong">
    <w:name w:val="Strong"/>
    <w:basedOn w:val="DefaultParagraphFont"/>
    <w:uiPriority w:val="99"/>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99"/>
    <w:qFormat/>
    <w:pPr>
      <w:spacing w:before="0" w:after="0" w:line="240" w:lineRule="auto"/>
    </w:pPr>
    <w:rPr>
      <w:sz w:val="20"/>
      <w:szCs w:val="20"/>
    </w:rPr>
  </w:style>
  <w:style w:type="paragraph" w:customStyle="1" w:styleId="hangindent95">
    <w:name w:val="hang indent 9.5"/>
    <w:basedOn w:val="Normal"/>
    <w:uiPriority w:val="99"/>
    <w:rsid w:val="005244EE"/>
    <w:pPr>
      <w:tabs>
        <w:tab w:val="left" w:pos="720"/>
      </w:tabs>
      <w:spacing w:before="0" w:after="0" w:line="240" w:lineRule="auto"/>
      <w:ind w:left="720" w:hanging="720"/>
    </w:pPr>
    <w:rPr>
      <w:rFonts w:ascii="Arial" w:eastAsia="Times New Roman" w:hAnsi="Arial" w:cs="Arial"/>
      <w:sz w:val="19"/>
      <w:szCs w:val="19"/>
    </w:rPr>
  </w:style>
  <w:style w:type="paragraph" w:customStyle="1" w:styleId="CaptionMSFigure">
    <w:name w:val="Caption MS Figure"/>
    <w:qFormat/>
    <w:rsid w:val="00A369A6"/>
    <w:pPr>
      <w:spacing w:before="40"/>
    </w:pPr>
    <w:rPr>
      <w:rFonts w:ascii="Segoe Pro" w:eastAsiaTheme="minorHAnsi" w:hAnsi="Segoe Pro"/>
      <w:i/>
      <w:color w:val="525051"/>
      <w:sz w:val="16"/>
      <w:szCs w:val="16"/>
    </w:rPr>
  </w:style>
  <w:style w:type="table" w:customStyle="1" w:styleId="GridTable2-Accent11">
    <w:name w:val="Grid Table 2 - Accent 11"/>
    <w:basedOn w:val="TableNormal"/>
    <w:uiPriority w:val="47"/>
    <w:rsid w:val="006F38B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6F38B7"/>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B03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ptionChar">
    <w:name w:val="Caption Char"/>
    <w:aliases w:val="Resp caption Char,ca Char,ref Char,Fig &amp; Table Title Char,Picture - Caption Char,tab Char,Abb Char,Beschriftung Char Char,PMO Caption Char"/>
    <w:basedOn w:val="DefaultParagraphFont"/>
    <w:link w:val="Caption"/>
    <w:uiPriority w:val="14"/>
    <w:locked/>
    <w:rsid w:val="00CA31B9"/>
    <w:rPr>
      <w:rFonts w:ascii="Segoe UI" w:hAnsi="Segoe UI"/>
      <w:bCs/>
      <w:color w:val="008AC8"/>
      <w:sz w:val="18"/>
      <w:szCs w:val="18"/>
    </w:rPr>
  </w:style>
  <w:style w:type="paragraph" w:styleId="TableofFigures">
    <w:name w:val="table of figures"/>
    <w:basedOn w:val="Normal"/>
    <w:next w:val="Normal"/>
    <w:uiPriority w:val="99"/>
    <w:unhideWhenUsed/>
    <w:rsid w:val="00352456"/>
    <w:pPr>
      <w:spacing w:after="0"/>
    </w:pPr>
  </w:style>
  <w:style w:type="table" w:styleId="GridTable1Light-Accent1">
    <w:name w:val="Grid Table 1 Light Accent 1"/>
    <w:basedOn w:val="TableNormal"/>
    <w:uiPriority w:val="46"/>
    <w:rsid w:val="00E369B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NumberedChar">
    <w:name w:val="Heading 2 (Numbered) Char"/>
    <w:basedOn w:val="DefaultParagraphFont"/>
    <w:link w:val="Heading2Numbered"/>
    <w:uiPriority w:val="14"/>
    <w:rsid w:val="00301755"/>
    <w:rPr>
      <w:rFonts w:ascii="Segoe UI" w:eastAsiaTheme="minorHAnsi" w:hAnsi="Segoe UI"/>
      <w:color w:val="008AC8"/>
      <w:sz w:val="32"/>
      <w:szCs w:val="36"/>
    </w:rPr>
  </w:style>
  <w:style w:type="paragraph" w:customStyle="1" w:styleId="AODocTxt">
    <w:name w:val="AODocTxt"/>
    <w:basedOn w:val="Normal"/>
    <w:rsid w:val="002A5518"/>
    <w:pPr>
      <w:numPr>
        <w:numId w:val="12"/>
      </w:numPr>
      <w:spacing w:before="240" w:after="0" w:line="260" w:lineRule="atLeast"/>
    </w:pPr>
    <w:rPr>
      <w:rFonts w:ascii="Times New Roman" w:eastAsia="SimSun" w:hAnsi="Times New Roman" w:cs="Times New Roman"/>
      <w:lang w:val="en-GB"/>
    </w:rPr>
  </w:style>
  <w:style w:type="paragraph" w:customStyle="1" w:styleId="AODocTxtL1">
    <w:name w:val="AODocTxtL1"/>
    <w:basedOn w:val="AODocTxt"/>
    <w:rsid w:val="002A5518"/>
    <w:pPr>
      <w:numPr>
        <w:ilvl w:val="1"/>
      </w:numPr>
    </w:pPr>
  </w:style>
  <w:style w:type="paragraph" w:customStyle="1" w:styleId="AODocTxtL2">
    <w:name w:val="AODocTxtL2"/>
    <w:basedOn w:val="AODocTxt"/>
    <w:rsid w:val="002A5518"/>
    <w:pPr>
      <w:numPr>
        <w:ilvl w:val="2"/>
      </w:numPr>
    </w:pPr>
  </w:style>
  <w:style w:type="paragraph" w:customStyle="1" w:styleId="AODocTxtL3">
    <w:name w:val="AODocTxtL3"/>
    <w:basedOn w:val="AODocTxt"/>
    <w:rsid w:val="002A5518"/>
    <w:pPr>
      <w:numPr>
        <w:ilvl w:val="3"/>
      </w:numPr>
    </w:pPr>
  </w:style>
  <w:style w:type="paragraph" w:customStyle="1" w:styleId="AODocTxtL4">
    <w:name w:val="AODocTxtL4"/>
    <w:basedOn w:val="AODocTxt"/>
    <w:rsid w:val="002A5518"/>
    <w:pPr>
      <w:numPr>
        <w:ilvl w:val="4"/>
      </w:numPr>
    </w:pPr>
  </w:style>
  <w:style w:type="paragraph" w:customStyle="1" w:styleId="AODocTxtL5">
    <w:name w:val="AODocTxtL5"/>
    <w:basedOn w:val="AODocTxt"/>
    <w:rsid w:val="002A5518"/>
    <w:pPr>
      <w:numPr>
        <w:ilvl w:val="5"/>
      </w:numPr>
    </w:pPr>
  </w:style>
  <w:style w:type="paragraph" w:customStyle="1" w:styleId="AODocTxtL6">
    <w:name w:val="AODocTxtL6"/>
    <w:basedOn w:val="AODocTxt"/>
    <w:rsid w:val="002A5518"/>
    <w:pPr>
      <w:numPr>
        <w:ilvl w:val="6"/>
      </w:numPr>
    </w:pPr>
  </w:style>
  <w:style w:type="paragraph" w:customStyle="1" w:styleId="AODocTxtL7">
    <w:name w:val="AODocTxtL7"/>
    <w:basedOn w:val="AODocTxt"/>
    <w:rsid w:val="002A5518"/>
    <w:pPr>
      <w:numPr>
        <w:ilvl w:val="7"/>
      </w:numPr>
    </w:pPr>
  </w:style>
  <w:style w:type="paragraph" w:customStyle="1" w:styleId="AODocTxtL8">
    <w:name w:val="AODocTxtL8"/>
    <w:basedOn w:val="AODocTxt"/>
    <w:rsid w:val="002A5518"/>
    <w:pPr>
      <w:numPr>
        <w:ilvl w:val="8"/>
      </w:numPr>
    </w:pPr>
  </w:style>
  <w:style w:type="paragraph" w:customStyle="1" w:styleId="FigureCaption">
    <w:name w:val="Figure Caption"/>
    <w:basedOn w:val="Caption"/>
    <w:uiPriority w:val="9"/>
    <w:qFormat/>
    <w:rsid w:val="002A5518"/>
    <w:pPr>
      <w:spacing w:before="0"/>
      <w:jc w:val="left"/>
    </w:pPr>
  </w:style>
  <w:style w:type="paragraph" w:customStyle="1" w:styleId="NumHeading1">
    <w:name w:val="Num Heading 1"/>
    <w:basedOn w:val="Heading1"/>
    <w:next w:val="Normal"/>
    <w:rsid w:val="00B36975"/>
    <w:pPr>
      <w:keepLines w:val="0"/>
      <w:pageBreakBefore/>
      <w:suppressAutoHyphens/>
      <w:spacing w:before="0" w:after="120"/>
      <w:ind w:left="792" w:hanging="360"/>
      <w:jc w:val="left"/>
    </w:pPr>
    <w:rPr>
      <w:rFonts w:ascii="Arial Black" w:eastAsia="Arial Black" w:hAnsi="Arial Black" w:cs="Arial Black"/>
      <w:smallCaps/>
      <w:color w:val="333333"/>
      <w:kern w:val="1"/>
      <w:sz w:val="32"/>
      <w:szCs w:val="32"/>
      <w:lang w:val="en-GB" w:eastAsia="ar-SA"/>
    </w:rPr>
  </w:style>
  <w:style w:type="paragraph" w:customStyle="1" w:styleId="NumHeading2">
    <w:name w:val="Num Heading 2"/>
    <w:basedOn w:val="Heading2"/>
    <w:next w:val="Normal"/>
    <w:rsid w:val="00B36975"/>
    <w:pPr>
      <w:keepNext/>
      <w:numPr>
        <w:ilvl w:val="1"/>
        <w:numId w:val="1"/>
      </w:numPr>
      <w:suppressAutoHyphens/>
      <w:spacing w:before="240" w:after="120"/>
      <w:jc w:val="left"/>
    </w:pPr>
    <w:rPr>
      <w:rFonts w:ascii="Times New Roman" w:eastAsia="Times New Roman" w:hAnsi="Times New Roman" w:cs="Times New Roman"/>
      <w:b/>
      <w:bCs/>
      <w:color w:val="333333"/>
      <w:sz w:val="28"/>
      <w:szCs w:val="28"/>
      <w:lang w:val="en-GB" w:eastAsia="ar-SA"/>
    </w:rPr>
  </w:style>
  <w:style w:type="paragraph" w:customStyle="1" w:styleId="TableNormal1">
    <w:name w:val="Table Normal1"/>
    <w:basedOn w:val="Normal"/>
    <w:rsid w:val="00B36975"/>
    <w:pPr>
      <w:suppressAutoHyphens/>
      <w:spacing w:before="60" w:after="0" w:line="240" w:lineRule="auto"/>
      <w:jc w:val="left"/>
    </w:pPr>
    <w:rPr>
      <w:rFonts w:ascii="Arial Narrow" w:eastAsia="Arial Narrow" w:hAnsi="Arial Narrow" w:cs="Arial Narrow"/>
      <w:sz w:val="18"/>
      <w:szCs w:val="18"/>
      <w:lang w:val="en-GB" w:eastAsia="ar-SA"/>
    </w:rPr>
  </w:style>
  <w:style w:type="paragraph" w:customStyle="1" w:styleId="FooterSmall">
    <w:name w:val="Footer Small"/>
    <w:basedOn w:val="Footer"/>
    <w:rsid w:val="00B36975"/>
    <w:pPr>
      <w:tabs>
        <w:tab w:val="clear" w:pos="4680"/>
        <w:tab w:val="clear" w:pos="9360"/>
      </w:tabs>
      <w:suppressAutoHyphens/>
      <w:jc w:val="left"/>
    </w:pPr>
    <w:rPr>
      <w:rFonts w:ascii="Arial Narrow" w:eastAsia="Arial Narrow" w:hAnsi="Arial Narrow" w:cs="Arial Narrow"/>
      <w:color w:val="auto"/>
      <w:sz w:val="12"/>
      <w:szCs w:val="12"/>
      <w:lang w:val="en-GB" w:eastAsia="ar-SA"/>
    </w:rPr>
  </w:style>
  <w:style w:type="table" w:styleId="GridTable4-Accent1">
    <w:name w:val="Grid Table 4 Accent 1"/>
    <w:basedOn w:val="TableNormal"/>
    <w:uiPriority w:val="49"/>
    <w:rsid w:val="0025085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ing4Numbered">
    <w:name w:val="Heading 4 (Numbered)"/>
    <w:basedOn w:val="Heading3Numbered"/>
    <w:next w:val="Normal"/>
    <w:uiPriority w:val="99"/>
    <w:unhideWhenUsed/>
    <w:rsid w:val="00F6344A"/>
    <w:pPr>
      <w:numPr>
        <w:ilvl w:val="0"/>
        <w:numId w:val="0"/>
      </w:numPr>
      <w:tabs>
        <w:tab w:val="left" w:pos="1440"/>
      </w:tabs>
      <w:ind w:left="936" w:hanging="936"/>
      <w:jc w:val="left"/>
      <w:outlineLvl w:val="3"/>
    </w:pPr>
    <w:rPr>
      <w:spacing w:val="10"/>
      <w:sz w:val="24"/>
    </w:rPr>
  </w:style>
  <w:style w:type="paragraph" w:customStyle="1" w:styleId="Heading5Numbered">
    <w:name w:val="Heading 5 (Numbered)"/>
    <w:basedOn w:val="Heading4Numbered"/>
    <w:next w:val="Normal"/>
    <w:uiPriority w:val="99"/>
    <w:semiHidden/>
    <w:rsid w:val="00F6344A"/>
    <w:pPr>
      <w:framePr w:wrap="around" w:vAnchor="text" w:hAnchor="text" w:y="1"/>
      <w:numPr>
        <w:numId w:val="14"/>
      </w:numPr>
      <w:tabs>
        <w:tab w:val="clear" w:pos="1440"/>
        <w:tab w:val="left" w:pos="2160"/>
      </w:tabs>
      <w:outlineLvl w:val="4"/>
    </w:pPr>
    <w:rPr>
      <w:szCs w:val="20"/>
    </w:rPr>
  </w:style>
  <w:style w:type="paragraph" w:customStyle="1" w:styleId="NumHeading3">
    <w:name w:val="Num Heading 3"/>
    <w:basedOn w:val="Heading3"/>
    <w:next w:val="Normal"/>
    <w:semiHidden/>
    <w:rsid w:val="00F6344A"/>
    <w:pPr>
      <w:keepNext w:val="0"/>
      <w:keepLines w:val="0"/>
      <w:widowControl w:val="0"/>
      <w:tabs>
        <w:tab w:val="left" w:pos="1440"/>
        <w:tab w:val="num" w:pos="4680"/>
      </w:tabs>
      <w:spacing w:before="120" w:after="60"/>
      <w:ind w:left="2736" w:hanging="936"/>
      <w:jc w:val="left"/>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F6344A"/>
    <w:pPr>
      <w:keepNext w:val="0"/>
      <w:keepLines w:val="0"/>
      <w:widowControl w:val="0"/>
      <w:tabs>
        <w:tab w:val="left" w:pos="1440"/>
        <w:tab w:val="num" w:pos="5400"/>
      </w:tabs>
      <w:spacing w:before="120" w:after="60"/>
      <w:ind w:left="3240" w:hanging="1080"/>
      <w:jc w:val="left"/>
      <w:outlineLvl w:val="9"/>
    </w:pPr>
    <w:rPr>
      <w:rFonts w:eastAsia="Segoe Semibold" w:cs="Segoe Semibold"/>
      <w:i/>
      <w:color w:val="333333"/>
      <w:sz w:val="16"/>
      <w:szCs w:val="24"/>
      <w:lang w:eastAsia="en-AU"/>
    </w:rPr>
  </w:style>
  <w:style w:type="paragraph" w:styleId="ListBullet3">
    <w:name w:val="List Bullet 3"/>
    <w:basedOn w:val="ListBullet2"/>
    <w:uiPriority w:val="99"/>
    <w:qFormat/>
    <w:rsid w:val="00F6344A"/>
    <w:pPr>
      <w:numPr>
        <w:numId w:val="15"/>
      </w:numPr>
      <w:spacing w:after="200"/>
      <w:ind w:left="0" w:firstLine="0"/>
      <w:jc w:val="left"/>
    </w:pPr>
  </w:style>
  <w:style w:type="table" w:customStyle="1" w:styleId="TablaMicrosoftServicios1">
    <w:name w:val="Tabla Microsoft Servicios1"/>
    <w:basedOn w:val="TableNormal"/>
    <w:next w:val="TableGrid"/>
    <w:rsid w:val="00F6344A"/>
    <w:pPr>
      <w:spacing w:after="0" w:line="240" w:lineRule="auto"/>
    </w:pPr>
    <w:rPr>
      <w:rFonts w:ascii="Segoe UI"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ListBullet2">
    <w:name w:val="List Bullet 2"/>
    <w:basedOn w:val="Normal"/>
    <w:uiPriority w:val="99"/>
    <w:semiHidden/>
    <w:unhideWhenUsed/>
    <w:rsid w:val="00F6344A"/>
    <w:pPr>
      <w:numPr>
        <w:numId w:val="13"/>
      </w:numPr>
      <w:contextualSpacing/>
    </w:pPr>
  </w:style>
  <w:style w:type="character" w:customStyle="1" w:styleId="shorttext">
    <w:name w:val="short_text"/>
    <w:basedOn w:val="DefaultParagraphFont"/>
    <w:rsid w:val="00865D9D"/>
  </w:style>
  <w:style w:type="character" w:customStyle="1" w:styleId="hps">
    <w:name w:val="hps"/>
    <w:basedOn w:val="DefaultParagraphFont"/>
    <w:rsid w:val="00865D9D"/>
  </w:style>
  <w:style w:type="table" w:styleId="GridTable4">
    <w:name w:val="Grid Table 4"/>
    <w:basedOn w:val="TableNormal"/>
    <w:uiPriority w:val="49"/>
    <w:rsid w:val="00693A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007AC2"/>
    <w:pPr>
      <w:spacing w:before="0" w:after="100" w:line="259" w:lineRule="auto"/>
      <w:ind w:left="660"/>
      <w:jc w:val="left"/>
    </w:pPr>
    <w:rPr>
      <w:rFonts w:asciiTheme="minorHAnsi" w:hAnsiTheme="minorHAnsi"/>
    </w:rPr>
  </w:style>
  <w:style w:type="paragraph" w:styleId="TOC5">
    <w:name w:val="toc 5"/>
    <w:basedOn w:val="Normal"/>
    <w:next w:val="Normal"/>
    <w:autoRedefine/>
    <w:uiPriority w:val="39"/>
    <w:unhideWhenUsed/>
    <w:rsid w:val="00007AC2"/>
    <w:pPr>
      <w:spacing w:before="0" w:after="100" w:line="259" w:lineRule="auto"/>
      <w:ind w:left="880"/>
      <w:jc w:val="left"/>
    </w:pPr>
    <w:rPr>
      <w:rFonts w:asciiTheme="minorHAnsi" w:hAnsiTheme="minorHAnsi"/>
    </w:rPr>
  </w:style>
  <w:style w:type="paragraph" w:styleId="TOC6">
    <w:name w:val="toc 6"/>
    <w:basedOn w:val="Normal"/>
    <w:next w:val="Normal"/>
    <w:autoRedefine/>
    <w:uiPriority w:val="39"/>
    <w:unhideWhenUsed/>
    <w:rsid w:val="00007AC2"/>
    <w:pPr>
      <w:spacing w:before="0" w:after="100" w:line="259" w:lineRule="auto"/>
      <w:ind w:left="1100"/>
      <w:jc w:val="left"/>
    </w:pPr>
    <w:rPr>
      <w:rFonts w:asciiTheme="minorHAnsi" w:hAnsiTheme="minorHAnsi"/>
    </w:rPr>
  </w:style>
  <w:style w:type="paragraph" w:styleId="TOC7">
    <w:name w:val="toc 7"/>
    <w:basedOn w:val="Normal"/>
    <w:next w:val="Normal"/>
    <w:autoRedefine/>
    <w:uiPriority w:val="39"/>
    <w:unhideWhenUsed/>
    <w:rsid w:val="00007AC2"/>
    <w:pPr>
      <w:spacing w:before="0" w:after="100" w:line="259" w:lineRule="auto"/>
      <w:ind w:left="1320"/>
      <w:jc w:val="left"/>
    </w:pPr>
    <w:rPr>
      <w:rFonts w:asciiTheme="minorHAnsi" w:hAnsiTheme="minorHAnsi"/>
    </w:rPr>
  </w:style>
  <w:style w:type="paragraph" w:styleId="TOC8">
    <w:name w:val="toc 8"/>
    <w:basedOn w:val="Normal"/>
    <w:next w:val="Normal"/>
    <w:autoRedefine/>
    <w:uiPriority w:val="39"/>
    <w:unhideWhenUsed/>
    <w:rsid w:val="00007AC2"/>
    <w:pPr>
      <w:spacing w:before="0" w:after="100" w:line="259" w:lineRule="auto"/>
      <w:ind w:left="1540"/>
      <w:jc w:val="left"/>
    </w:pPr>
    <w:rPr>
      <w:rFonts w:asciiTheme="minorHAnsi" w:hAnsiTheme="minorHAnsi"/>
    </w:rPr>
  </w:style>
  <w:style w:type="paragraph" w:styleId="TOC9">
    <w:name w:val="toc 9"/>
    <w:basedOn w:val="Normal"/>
    <w:next w:val="Normal"/>
    <w:autoRedefine/>
    <w:uiPriority w:val="39"/>
    <w:unhideWhenUsed/>
    <w:rsid w:val="00007AC2"/>
    <w:pPr>
      <w:spacing w:before="0" w:after="100" w:line="259" w:lineRule="auto"/>
      <w:ind w:left="1760"/>
      <w:jc w:val="left"/>
    </w:pPr>
    <w:rPr>
      <w:rFonts w:asciiTheme="minorHAnsi" w:hAnsiTheme="minorHAnsi"/>
    </w:rPr>
  </w:style>
  <w:style w:type="character" w:customStyle="1" w:styleId="UnresolvedMention1">
    <w:name w:val="Unresolved Mention1"/>
    <w:basedOn w:val="DefaultParagraphFont"/>
    <w:uiPriority w:val="99"/>
    <w:semiHidden/>
    <w:unhideWhenUsed/>
    <w:rsid w:val="00007AC2"/>
    <w:rPr>
      <w:color w:val="605E5C"/>
      <w:shd w:val="clear" w:color="auto" w:fill="E1DFDD"/>
    </w:rPr>
  </w:style>
  <w:style w:type="character" w:styleId="UnresolvedMention">
    <w:name w:val="Unresolved Mention"/>
    <w:basedOn w:val="DefaultParagraphFont"/>
    <w:uiPriority w:val="99"/>
    <w:semiHidden/>
    <w:unhideWhenUsed/>
    <w:rsid w:val="005E7A44"/>
    <w:rPr>
      <w:color w:val="605E5C"/>
      <w:shd w:val="clear" w:color="auto" w:fill="E1DFDD"/>
    </w:rPr>
  </w:style>
  <w:style w:type="paragraph" w:styleId="BodyTextIndent2">
    <w:name w:val="Body Text Indent 2"/>
    <w:basedOn w:val="Normal"/>
    <w:link w:val="BodyTextIndent2Char"/>
    <w:rsid w:val="008B7BD6"/>
    <w:pPr>
      <w:widowControl w:val="0"/>
      <w:spacing w:before="0" w:line="480" w:lineRule="auto"/>
      <w:ind w:left="360"/>
      <w:jc w:val="left"/>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8B7BD6"/>
    <w:rPr>
      <w:rFonts w:ascii="Times New Roman" w:eastAsia="Times New Roman" w:hAnsi="Times New Roman" w:cs="Times New Roman"/>
      <w:sz w:val="20"/>
      <w:szCs w:val="20"/>
    </w:rPr>
  </w:style>
  <w:style w:type="table" w:customStyle="1" w:styleId="TableGrid0">
    <w:name w:val="TableGrid"/>
    <w:rsid w:val="00650D20"/>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484517">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95028710">
      <w:bodyDiv w:val="1"/>
      <w:marLeft w:val="0"/>
      <w:marRight w:val="0"/>
      <w:marTop w:val="0"/>
      <w:marBottom w:val="0"/>
      <w:divBdr>
        <w:top w:val="none" w:sz="0" w:space="0" w:color="auto"/>
        <w:left w:val="none" w:sz="0" w:space="0" w:color="auto"/>
        <w:bottom w:val="none" w:sz="0" w:space="0" w:color="auto"/>
        <w:right w:val="none" w:sz="0" w:space="0" w:color="auto"/>
      </w:divBdr>
    </w:div>
    <w:div w:id="149446664">
      <w:bodyDiv w:val="1"/>
      <w:marLeft w:val="0"/>
      <w:marRight w:val="0"/>
      <w:marTop w:val="0"/>
      <w:marBottom w:val="0"/>
      <w:divBdr>
        <w:top w:val="none" w:sz="0" w:space="0" w:color="auto"/>
        <w:left w:val="none" w:sz="0" w:space="0" w:color="auto"/>
        <w:bottom w:val="none" w:sz="0" w:space="0" w:color="auto"/>
        <w:right w:val="none" w:sz="0" w:space="0" w:color="auto"/>
      </w:divBdr>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57038657">
      <w:bodyDiv w:val="1"/>
      <w:marLeft w:val="0"/>
      <w:marRight w:val="0"/>
      <w:marTop w:val="0"/>
      <w:marBottom w:val="0"/>
      <w:divBdr>
        <w:top w:val="none" w:sz="0" w:space="0" w:color="auto"/>
        <w:left w:val="none" w:sz="0" w:space="0" w:color="auto"/>
        <w:bottom w:val="none" w:sz="0" w:space="0" w:color="auto"/>
        <w:right w:val="none" w:sz="0" w:space="0" w:color="auto"/>
      </w:divBdr>
    </w:div>
    <w:div w:id="162203965">
      <w:bodyDiv w:val="1"/>
      <w:marLeft w:val="0"/>
      <w:marRight w:val="0"/>
      <w:marTop w:val="0"/>
      <w:marBottom w:val="0"/>
      <w:divBdr>
        <w:top w:val="none" w:sz="0" w:space="0" w:color="auto"/>
        <w:left w:val="none" w:sz="0" w:space="0" w:color="auto"/>
        <w:bottom w:val="none" w:sz="0" w:space="0" w:color="auto"/>
        <w:right w:val="none" w:sz="0" w:space="0" w:color="auto"/>
      </w:divBdr>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3052716">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2904342">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11451617">
      <w:bodyDiv w:val="1"/>
      <w:marLeft w:val="0"/>
      <w:marRight w:val="0"/>
      <w:marTop w:val="0"/>
      <w:marBottom w:val="0"/>
      <w:divBdr>
        <w:top w:val="none" w:sz="0" w:space="0" w:color="auto"/>
        <w:left w:val="none" w:sz="0" w:space="0" w:color="auto"/>
        <w:bottom w:val="none" w:sz="0" w:space="0" w:color="auto"/>
        <w:right w:val="none" w:sz="0" w:space="0" w:color="auto"/>
      </w:divBdr>
    </w:div>
    <w:div w:id="322702518">
      <w:bodyDiv w:val="1"/>
      <w:marLeft w:val="0"/>
      <w:marRight w:val="0"/>
      <w:marTop w:val="0"/>
      <w:marBottom w:val="0"/>
      <w:divBdr>
        <w:top w:val="none" w:sz="0" w:space="0" w:color="auto"/>
        <w:left w:val="none" w:sz="0" w:space="0" w:color="auto"/>
        <w:bottom w:val="none" w:sz="0" w:space="0" w:color="auto"/>
        <w:right w:val="none" w:sz="0" w:space="0" w:color="auto"/>
      </w:divBdr>
      <w:divsChild>
        <w:div w:id="838236412">
          <w:marLeft w:val="0"/>
          <w:marRight w:val="0"/>
          <w:marTop w:val="0"/>
          <w:marBottom w:val="0"/>
          <w:divBdr>
            <w:top w:val="none" w:sz="0" w:space="0" w:color="auto"/>
            <w:left w:val="none" w:sz="0" w:space="0" w:color="auto"/>
            <w:bottom w:val="none" w:sz="0" w:space="0" w:color="auto"/>
            <w:right w:val="none" w:sz="0" w:space="0" w:color="auto"/>
          </w:divBdr>
          <w:divsChild>
            <w:div w:id="1812474884">
              <w:marLeft w:val="0"/>
              <w:marRight w:val="0"/>
              <w:marTop w:val="0"/>
              <w:marBottom w:val="0"/>
              <w:divBdr>
                <w:top w:val="none" w:sz="0" w:space="0" w:color="auto"/>
                <w:left w:val="none" w:sz="0" w:space="0" w:color="auto"/>
                <w:bottom w:val="none" w:sz="0" w:space="0" w:color="auto"/>
                <w:right w:val="none" w:sz="0" w:space="0" w:color="auto"/>
              </w:divBdr>
              <w:divsChild>
                <w:div w:id="935945689">
                  <w:marLeft w:val="0"/>
                  <w:marRight w:val="0"/>
                  <w:marTop w:val="0"/>
                  <w:marBottom w:val="0"/>
                  <w:divBdr>
                    <w:top w:val="none" w:sz="0" w:space="0" w:color="auto"/>
                    <w:left w:val="none" w:sz="0" w:space="0" w:color="auto"/>
                    <w:bottom w:val="none" w:sz="0" w:space="0" w:color="auto"/>
                    <w:right w:val="none" w:sz="0" w:space="0" w:color="auto"/>
                  </w:divBdr>
                  <w:divsChild>
                    <w:div w:id="1213692985">
                      <w:marLeft w:val="0"/>
                      <w:marRight w:val="0"/>
                      <w:marTop w:val="0"/>
                      <w:marBottom w:val="0"/>
                      <w:divBdr>
                        <w:top w:val="none" w:sz="0" w:space="0" w:color="auto"/>
                        <w:left w:val="none" w:sz="0" w:space="0" w:color="auto"/>
                        <w:bottom w:val="none" w:sz="0" w:space="0" w:color="auto"/>
                        <w:right w:val="none" w:sz="0" w:space="0" w:color="auto"/>
                      </w:divBdr>
                      <w:divsChild>
                        <w:div w:id="311180664">
                          <w:marLeft w:val="0"/>
                          <w:marRight w:val="0"/>
                          <w:marTop w:val="0"/>
                          <w:marBottom w:val="0"/>
                          <w:divBdr>
                            <w:top w:val="none" w:sz="0" w:space="0" w:color="auto"/>
                            <w:left w:val="none" w:sz="0" w:space="0" w:color="auto"/>
                            <w:bottom w:val="none" w:sz="0" w:space="0" w:color="auto"/>
                            <w:right w:val="none" w:sz="0" w:space="0" w:color="auto"/>
                          </w:divBdr>
                          <w:divsChild>
                            <w:div w:id="1334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225205">
      <w:bodyDiv w:val="1"/>
      <w:marLeft w:val="0"/>
      <w:marRight w:val="0"/>
      <w:marTop w:val="0"/>
      <w:marBottom w:val="0"/>
      <w:divBdr>
        <w:top w:val="none" w:sz="0" w:space="0" w:color="auto"/>
        <w:left w:val="none" w:sz="0" w:space="0" w:color="auto"/>
        <w:bottom w:val="none" w:sz="0" w:space="0" w:color="auto"/>
        <w:right w:val="none" w:sz="0" w:space="0" w:color="auto"/>
      </w:divBdr>
      <w:divsChild>
        <w:div w:id="2130856917">
          <w:marLeft w:val="360"/>
          <w:marRight w:val="0"/>
          <w:marTop w:val="120"/>
          <w:marBottom w:val="0"/>
          <w:divBdr>
            <w:top w:val="none" w:sz="0" w:space="0" w:color="auto"/>
            <w:left w:val="none" w:sz="0" w:space="0" w:color="auto"/>
            <w:bottom w:val="none" w:sz="0" w:space="0" w:color="auto"/>
            <w:right w:val="none" w:sz="0" w:space="0" w:color="auto"/>
          </w:divBdr>
        </w:div>
        <w:div w:id="2005276832">
          <w:marLeft w:val="720"/>
          <w:marRight w:val="0"/>
          <w:marTop w:val="120"/>
          <w:marBottom w:val="0"/>
          <w:divBdr>
            <w:top w:val="none" w:sz="0" w:space="0" w:color="auto"/>
            <w:left w:val="none" w:sz="0" w:space="0" w:color="auto"/>
            <w:bottom w:val="none" w:sz="0" w:space="0" w:color="auto"/>
            <w:right w:val="none" w:sz="0" w:space="0" w:color="auto"/>
          </w:divBdr>
        </w:div>
        <w:div w:id="1244559886">
          <w:marLeft w:val="720"/>
          <w:marRight w:val="0"/>
          <w:marTop w:val="120"/>
          <w:marBottom w:val="0"/>
          <w:divBdr>
            <w:top w:val="none" w:sz="0" w:space="0" w:color="auto"/>
            <w:left w:val="none" w:sz="0" w:space="0" w:color="auto"/>
            <w:bottom w:val="none" w:sz="0" w:space="0" w:color="auto"/>
            <w:right w:val="none" w:sz="0" w:space="0" w:color="auto"/>
          </w:divBdr>
        </w:div>
        <w:div w:id="1591738473">
          <w:marLeft w:val="720"/>
          <w:marRight w:val="0"/>
          <w:marTop w:val="120"/>
          <w:marBottom w:val="0"/>
          <w:divBdr>
            <w:top w:val="none" w:sz="0" w:space="0" w:color="auto"/>
            <w:left w:val="none" w:sz="0" w:space="0" w:color="auto"/>
            <w:bottom w:val="none" w:sz="0" w:space="0" w:color="auto"/>
            <w:right w:val="none" w:sz="0" w:space="0" w:color="auto"/>
          </w:divBdr>
        </w:div>
        <w:div w:id="1861704289">
          <w:marLeft w:val="360"/>
          <w:marRight w:val="0"/>
          <w:marTop w:val="120"/>
          <w:marBottom w:val="0"/>
          <w:divBdr>
            <w:top w:val="none" w:sz="0" w:space="0" w:color="auto"/>
            <w:left w:val="none" w:sz="0" w:space="0" w:color="auto"/>
            <w:bottom w:val="none" w:sz="0" w:space="0" w:color="auto"/>
            <w:right w:val="none" w:sz="0" w:space="0" w:color="auto"/>
          </w:divBdr>
        </w:div>
        <w:div w:id="524681622">
          <w:marLeft w:val="720"/>
          <w:marRight w:val="0"/>
          <w:marTop w:val="120"/>
          <w:marBottom w:val="0"/>
          <w:divBdr>
            <w:top w:val="none" w:sz="0" w:space="0" w:color="auto"/>
            <w:left w:val="none" w:sz="0" w:space="0" w:color="auto"/>
            <w:bottom w:val="none" w:sz="0" w:space="0" w:color="auto"/>
            <w:right w:val="none" w:sz="0" w:space="0" w:color="auto"/>
          </w:divBdr>
        </w:div>
        <w:div w:id="257837030">
          <w:marLeft w:val="720"/>
          <w:marRight w:val="0"/>
          <w:marTop w:val="120"/>
          <w:marBottom w:val="0"/>
          <w:divBdr>
            <w:top w:val="none" w:sz="0" w:space="0" w:color="auto"/>
            <w:left w:val="none" w:sz="0" w:space="0" w:color="auto"/>
            <w:bottom w:val="none" w:sz="0" w:space="0" w:color="auto"/>
            <w:right w:val="none" w:sz="0" w:space="0" w:color="auto"/>
          </w:divBdr>
        </w:div>
        <w:div w:id="801923778">
          <w:marLeft w:val="720"/>
          <w:marRight w:val="0"/>
          <w:marTop w:val="120"/>
          <w:marBottom w:val="0"/>
          <w:divBdr>
            <w:top w:val="none" w:sz="0" w:space="0" w:color="auto"/>
            <w:left w:val="none" w:sz="0" w:space="0" w:color="auto"/>
            <w:bottom w:val="none" w:sz="0" w:space="0" w:color="auto"/>
            <w:right w:val="none" w:sz="0" w:space="0" w:color="auto"/>
          </w:divBdr>
        </w:div>
        <w:div w:id="241649059">
          <w:marLeft w:val="720"/>
          <w:marRight w:val="0"/>
          <w:marTop w:val="120"/>
          <w:marBottom w:val="0"/>
          <w:divBdr>
            <w:top w:val="none" w:sz="0" w:space="0" w:color="auto"/>
            <w:left w:val="none" w:sz="0" w:space="0" w:color="auto"/>
            <w:bottom w:val="none" w:sz="0" w:space="0" w:color="auto"/>
            <w:right w:val="none" w:sz="0" w:space="0" w:color="auto"/>
          </w:divBdr>
        </w:div>
      </w:divsChild>
    </w:div>
    <w:div w:id="350184120">
      <w:bodyDiv w:val="1"/>
      <w:marLeft w:val="0"/>
      <w:marRight w:val="0"/>
      <w:marTop w:val="0"/>
      <w:marBottom w:val="0"/>
      <w:divBdr>
        <w:top w:val="none" w:sz="0" w:space="0" w:color="auto"/>
        <w:left w:val="none" w:sz="0" w:space="0" w:color="auto"/>
        <w:bottom w:val="none" w:sz="0" w:space="0" w:color="auto"/>
        <w:right w:val="none" w:sz="0" w:space="0" w:color="auto"/>
      </w:divBdr>
      <w:divsChild>
        <w:div w:id="698776592">
          <w:marLeft w:val="0"/>
          <w:marRight w:val="0"/>
          <w:marTop w:val="0"/>
          <w:marBottom w:val="0"/>
          <w:divBdr>
            <w:top w:val="none" w:sz="0" w:space="0" w:color="auto"/>
            <w:left w:val="none" w:sz="0" w:space="0" w:color="auto"/>
            <w:bottom w:val="none" w:sz="0" w:space="0" w:color="auto"/>
            <w:right w:val="none" w:sz="0" w:space="0" w:color="auto"/>
          </w:divBdr>
          <w:divsChild>
            <w:div w:id="2034257469">
              <w:marLeft w:val="0"/>
              <w:marRight w:val="0"/>
              <w:marTop w:val="0"/>
              <w:marBottom w:val="0"/>
              <w:divBdr>
                <w:top w:val="none" w:sz="0" w:space="0" w:color="auto"/>
                <w:left w:val="none" w:sz="0" w:space="0" w:color="auto"/>
                <w:bottom w:val="none" w:sz="0" w:space="0" w:color="auto"/>
                <w:right w:val="none" w:sz="0" w:space="0" w:color="auto"/>
              </w:divBdr>
              <w:divsChild>
                <w:div w:id="1565945496">
                  <w:marLeft w:val="0"/>
                  <w:marRight w:val="0"/>
                  <w:marTop w:val="0"/>
                  <w:marBottom w:val="0"/>
                  <w:divBdr>
                    <w:top w:val="none" w:sz="0" w:space="0" w:color="auto"/>
                    <w:left w:val="none" w:sz="0" w:space="0" w:color="auto"/>
                    <w:bottom w:val="none" w:sz="0" w:space="0" w:color="auto"/>
                    <w:right w:val="none" w:sz="0" w:space="0" w:color="auto"/>
                  </w:divBdr>
                  <w:divsChild>
                    <w:div w:id="569192357">
                      <w:marLeft w:val="0"/>
                      <w:marRight w:val="0"/>
                      <w:marTop w:val="0"/>
                      <w:marBottom w:val="0"/>
                      <w:divBdr>
                        <w:top w:val="none" w:sz="0" w:space="0" w:color="auto"/>
                        <w:left w:val="none" w:sz="0" w:space="0" w:color="auto"/>
                        <w:bottom w:val="none" w:sz="0" w:space="0" w:color="auto"/>
                        <w:right w:val="none" w:sz="0" w:space="0" w:color="auto"/>
                      </w:divBdr>
                      <w:divsChild>
                        <w:div w:id="1710955846">
                          <w:marLeft w:val="0"/>
                          <w:marRight w:val="0"/>
                          <w:marTop w:val="0"/>
                          <w:marBottom w:val="0"/>
                          <w:divBdr>
                            <w:top w:val="none" w:sz="0" w:space="0" w:color="auto"/>
                            <w:left w:val="none" w:sz="0" w:space="0" w:color="auto"/>
                            <w:bottom w:val="none" w:sz="0" w:space="0" w:color="auto"/>
                            <w:right w:val="none" w:sz="0" w:space="0" w:color="auto"/>
                          </w:divBdr>
                          <w:divsChild>
                            <w:div w:id="20685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9672287">
      <w:bodyDiv w:val="1"/>
      <w:marLeft w:val="0"/>
      <w:marRight w:val="0"/>
      <w:marTop w:val="0"/>
      <w:marBottom w:val="0"/>
      <w:divBdr>
        <w:top w:val="none" w:sz="0" w:space="0" w:color="auto"/>
        <w:left w:val="none" w:sz="0" w:space="0" w:color="auto"/>
        <w:bottom w:val="none" w:sz="0" w:space="0" w:color="auto"/>
        <w:right w:val="none" w:sz="0" w:space="0" w:color="auto"/>
      </w:divBdr>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60615712">
      <w:bodyDiv w:val="1"/>
      <w:marLeft w:val="0"/>
      <w:marRight w:val="0"/>
      <w:marTop w:val="0"/>
      <w:marBottom w:val="0"/>
      <w:divBdr>
        <w:top w:val="none" w:sz="0" w:space="0" w:color="auto"/>
        <w:left w:val="none" w:sz="0" w:space="0" w:color="auto"/>
        <w:bottom w:val="none" w:sz="0" w:space="0" w:color="auto"/>
        <w:right w:val="none" w:sz="0" w:space="0" w:color="auto"/>
      </w:divBdr>
    </w:div>
    <w:div w:id="47522541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602753">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03314">
      <w:bodyDiv w:val="1"/>
      <w:marLeft w:val="0"/>
      <w:marRight w:val="0"/>
      <w:marTop w:val="0"/>
      <w:marBottom w:val="0"/>
      <w:divBdr>
        <w:top w:val="none" w:sz="0" w:space="0" w:color="auto"/>
        <w:left w:val="none" w:sz="0" w:space="0" w:color="auto"/>
        <w:bottom w:val="none" w:sz="0" w:space="0" w:color="auto"/>
        <w:right w:val="none" w:sz="0" w:space="0" w:color="auto"/>
      </w:divBdr>
      <w:divsChild>
        <w:div w:id="79261064">
          <w:marLeft w:val="720"/>
          <w:marRight w:val="0"/>
          <w:marTop w:val="120"/>
          <w:marBottom w:val="0"/>
          <w:divBdr>
            <w:top w:val="none" w:sz="0" w:space="0" w:color="auto"/>
            <w:left w:val="none" w:sz="0" w:space="0" w:color="auto"/>
            <w:bottom w:val="none" w:sz="0" w:space="0" w:color="auto"/>
            <w:right w:val="none" w:sz="0" w:space="0" w:color="auto"/>
          </w:divBdr>
        </w:div>
      </w:divsChild>
    </w:div>
    <w:div w:id="549340709">
      <w:bodyDiv w:val="1"/>
      <w:marLeft w:val="0"/>
      <w:marRight w:val="0"/>
      <w:marTop w:val="0"/>
      <w:marBottom w:val="0"/>
      <w:divBdr>
        <w:top w:val="none" w:sz="0" w:space="0" w:color="auto"/>
        <w:left w:val="none" w:sz="0" w:space="0" w:color="auto"/>
        <w:bottom w:val="none" w:sz="0" w:space="0" w:color="auto"/>
        <w:right w:val="none" w:sz="0" w:space="0" w:color="auto"/>
      </w:divBdr>
    </w:div>
    <w:div w:id="586816291">
      <w:bodyDiv w:val="1"/>
      <w:marLeft w:val="0"/>
      <w:marRight w:val="0"/>
      <w:marTop w:val="0"/>
      <w:marBottom w:val="0"/>
      <w:divBdr>
        <w:top w:val="none" w:sz="0" w:space="0" w:color="auto"/>
        <w:left w:val="none" w:sz="0" w:space="0" w:color="auto"/>
        <w:bottom w:val="none" w:sz="0" w:space="0" w:color="auto"/>
        <w:right w:val="none" w:sz="0" w:space="0" w:color="auto"/>
      </w:divBdr>
      <w:divsChild>
        <w:div w:id="1078600553">
          <w:marLeft w:val="0"/>
          <w:marRight w:val="0"/>
          <w:marTop w:val="0"/>
          <w:marBottom w:val="0"/>
          <w:divBdr>
            <w:top w:val="none" w:sz="0" w:space="0" w:color="auto"/>
            <w:left w:val="none" w:sz="0" w:space="0" w:color="auto"/>
            <w:bottom w:val="none" w:sz="0" w:space="0" w:color="auto"/>
            <w:right w:val="none" w:sz="0" w:space="0" w:color="auto"/>
          </w:divBdr>
        </w:div>
        <w:div w:id="97722148">
          <w:marLeft w:val="0"/>
          <w:marRight w:val="0"/>
          <w:marTop w:val="0"/>
          <w:marBottom w:val="0"/>
          <w:divBdr>
            <w:top w:val="none" w:sz="0" w:space="0" w:color="auto"/>
            <w:left w:val="none" w:sz="0" w:space="0" w:color="auto"/>
            <w:bottom w:val="none" w:sz="0" w:space="0" w:color="auto"/>
            <w:right w:val="none" w:sz="0" w:space="0" w:color="auto"/>
          </w:divBdr>
        </w:div>
        <w:div w:id="1207521995">
          <w:marLeft w:val="0"/>
          <w:marRight w:val="0"/>
          <w:marTop w:val="0"/>
          <w:marBottom w:val="0"/>
          <w:divBdr>
            <w:top w:val="none" w:sz="0" w:space="0" w:color="auto"/>
            <w:left w:val="none" w:sz="0" w:space="0" w:color="auto"/>
            <w:bottom w:val="none" w:sz="0" w:space="0" w:color="auto"/>
            <w:right w:val="none" w:sz="0" w:space="0" w:color="auto"/>
          </w:divBdr>
        </w:div>
        <w:div w:id="1665087168">
          <w:marLeft w:val="0"/>
          <w:marRight w:val="0"/>
          <w:marTop w:val="0"/>
          <w:marBottom w:val="0"/>
          <w:divBdr>
            <w:top w:val="none" w:sz="0" w:space="0" w:color="auto"/>
            <w:left w:val="none" w:sz="0" w:space="0" w:color="auto"/>
            <w:bottom w:val="none" w:sz="0" w:space="0" w:color="auto"/>
            <w:right w:val="none" w:sz="0" w:space="0" w:color="auto"/>
          </w:divBdr>
        </w:div>
        <w:div w:id="1825464052">
          <w:marLeft w:val="0"/>
          <w:marRight w:val="0"/>
          <w:marTop w:val="0"/>
          <w:marBottom w:val="0"/>
          <w:divBdr>
            <w:top w:val="none" w:sz="0" w:space="0" w:color="auto"/>
            <w:left w:val="none" w:sz="0" w:space="0" w:color="auto"/>
            <w:bottom w:val="none" w:sz="0" w:space="0" w:color="auto"/>
            <w:right w:val="none" w:sz="0" w:space="0" w:color="auto"/>
          </w:divBdr>
        </w:div>
        <w:div w:id="1563953619">
          <w:marLeft w:val="0"/>
          <w:marRight w:val="0"/>
          <w:marTop w:val="0"/>
          <w:marBottom w:val="0"/>
          <w:divBdr>
            <w:top w:val="none" w:sz="0" w:space="0" w:color="auto"/>
            <w:left w:val="none" w:sz="0" w:space="0" w:color="auto"/>
            <w:bottom w:val="none" w:sz="0" w:space="0" w:color="auto"/>
            <w:right w:val="none" w:sz="0" w:space="0" w:color="auto"/>
          </w:divBdr>
        </w:div>
        <w:div w:id="1969242500">
          <w:marLeft w:val="0"/>
          <w:marRight w:val="0"/>
          <w:marTop w:val="0"/>
          <w:marBottom w:val="0"/>
          <w:divBdr>
            <w:top w:val="none" w:sz="0" w:space="0" w:color="auto"/>
            <w:left w:val="none" w:sz="0" w:space="0" w:color="auto"/>
            <w:bottom w:val="none" w:sz="0" w:space="0" w:color="auto"/>
            <w:right w:val="none" w:sz="0" w:space="0" w:color="auto"/>
          </w:divBdr>
        </w:div>
        <w:div w:id="1853910746">
          <w:marLeft w:val="0"/>
          <w:marRight w:val="0"/>
          <w:marTop w:val="0"/>
          <w:marBottom w:val="0"/>
          <w:divBdr>
            <w:top w:val="none" w:sz="0" w:space="0" w:color="auto"/>
            <w:left w:val="none" w:sz="0" w:space="0" w:color="auto"/>
            <w:bottom w:val="none" w:sz="0" w:space="0" w:color="auto"/>
            <w:right w:val="none" w:sz="0" w:space="0" w:color="auto"/>
          </w:divBdr>
        </w:div>
        <w:div w:id="1441756017">
          <w:marLeft w:val="0"/>
          <w:marRight w:val="0"/>
          <w:marTop w:val="0"/>
          <w:marBottom w:val="0"/>
          <w:divBdr>
            <w:top w:val="none" w:sz="0" w:space="0" w:color="auto"/>
            <w:left w:val="none" w:sz="0" w:space="0" w:color="auto"/>
            <w:bottom w:val="none" w:sz="0" w:space="0" w:color="auto"/>
            <w:right w:val="none" w:sz="0" w:space="0" w:color="auto"/>
          </w:divBdr>
        </w:div>
        <w:div w:id="1510412692">
          <w:marLeft w:val="0"/>
          <w:marRight w:val="0"/>
          <w:marTop w:val="0"/>
          <w:marBottom w:val="0"/>
          <w:divBdr>
            <w:top w:val="none" w:sz="0" w:space="0" w:color="auto"/>
            <w:left w:val="none" w:sz="0" w:space="0" w:color="auto"/>
            <w:bottom w:val="none" w:sz="0" w:space="0" w:color="auto"/>
            <w:right w:val="none" w:sz="0" w:space="0" w:color="auto"/>
          </w:divBdr>
        </w:div>
        <w:div w:id="1860970168">
          <w:marLeft w:val="0"/>
          <w:marRight w:val="0"/>
          <w:marTop w:val="0"/>
          <w:marBottom w:val="0"/>
          <w:divBdr>
            <w:top w:val="none" w:sz="0" w:space="0" w:color="auto"/>
            <w:left w:val="none" w:sz="0" w:space="0" w:color="auto"/>
            <w:bottom w:val="none" w:sz="0" w:space="0" w:color="auto"/>
            <w:right w:val="none" w:sz="0" w:space="0" w:color="auto"/>
          </w:divBdr>
        </w:div>
        <w:div w:id="1823153753">
          <w:marLeft w:val="0"/>
          <w:marRight w:val="0"/>
          <w:marTop w:val="0"/>
          <w:marBottom w:val="0"/>
          <w:divBdr>
            <w:top w:val="none" w:sz="0" w:space="0" w:color="auto"/>
            <w:left w:val="none" w:sz="0" w:space="0" w:color="auto"/>
            <w:bottom w:val="none" w:sz="0" w:space="0" w:color="auto"/>
            <w:right w:val="none" w:sz="0" w:space="0" w:color="auto"/>
          </w:divBdr>
        </w:div>
        <w:div w:id="1163619708">
          <w:marLeft w:val="0"/>
          <w:marRight w:val="0"/>
          <w:marTop w:val="0"/>
          <w:marBottom w:val="0"/>
          <w:divBdr>
            <w:top w:val="none" w:sz="0" w:space="0" w:color="auto"/>
            <w:left w:val="none" w:sz="0" w:space="0" w:color="auto"/>
            <w:bottom w:val="none" w:sz="0" w:space="0" w:color="auto"/>
            <w:right w:val="none" w:sz="0" w:space="0" w:color="auto"/>
          </w:divBdr>
        </w:div>
        <w:div w:id="1364477439">
          <w:marLeft w:val="0"/>
          <w:marRight w:val="0"/>
          <w:marTop w:val="0"/>
          <w:marBottom w:val="0"/>
          <w:divBdr>
            <w:top w:val="none" w:sz="0" w:space="0" w:color="auto"/>
            <w:left w:val="none" w:sz="0" w:space="0" w:color="auto"/>
            <w:bottom w:val="none" w:sz="0" w:space="0" w:color="auto"/>
            <w:right w:val="none" w:sz="0" w:space="0" w:color="auto"/>
          </w:divBdr>
        </w:div>
        <w:div w:id="1924026304">
          <w:marLeft w:val="0"/>
          <w:marRight w:val="0"/>
          <w:marTop w:val="0"/>
          <w:marBottom w:val="0"/>
          <w:divBdr>
            <w:top w:val="none" w:sz="0" w:space="0" w:color="auto"/>
            <w:left w:val="none" w:sz="0" w:space="0" w:color="auto"/>
            <w:bottom w:val="none" w:sz="0" w:space="0" w:color="auto"/>
            <w:right w:val="none" w:sz="0" w:space="0" w:color="auto"/>
          </w:divBdr>
        </w:div>
        <w:div w:id="503712093">
          <w:marLeft w:val="0"/>
          <w:marRight w:val="0"/>
          <w:marTop w:val="0"/>
          <w:marBottom w:val="0"/>
          <w:divBdr>
            <w:top w:val="none" w:sz="0" w:space="0" w:color="auto"/>
            <w:left w:val="none" w:sz="0" w:space="0" w:color="auto"/>
            <w:bottom w:val="none" w:sz="0" w:space="0" w:color="auto"/>
            <w:right w:val="none" w:sz="0" w:space="0" w:color="auto"/>
          </w:divBdr>
        </w:div>
      </w:divsChild>
    </w:div>
    <w:div w:id="616910907">
      <w:bodyDiv w:val="1"/>
      <w:marLeft w:val="0"/>
      <w:marRight w:val="0"/>
      <w:marTop w:val="0"/>
      <w:marBottom w:val="0"/>
      <w:divBdr>
        <w:top w:val="none" w:sz="0" w:space="0" w:color="auto"/>
        <w:left w:val="none" w:sz="0" w:space="0" w:color="auto"/>
        <w:bottom w:val="none" w:sz="0" w:space="0" w:color="auto"/>
        <w:right w:val="none" w:sz="0" w:space="0" w:color="auto"/>
      </w:divBdr>
      <w:divsChild>
        <w:div w:id="1068116508">
          <w:marLeft w:val="360"/>
          <w:marRight w:val="0"/>
          <w:marTop w:val="230"/>
          <w:marBottom w:val="0"/>
          <w:divBdr>
            <w:top w:val="none" w:sz="0" w:space="0" w:color="auto"/>
            <w:left w:val="none" w:sz="0" w:space="0" w:color="auto"/>
            <w:bottom w:val="none" w:sz="0" w:space="0" w:color="auto"/>
            <w:right w:val="none" w:sz="0" w:space="0" w:color="auto"/>
          </w:divBdr>
        </w:div>
        <w:div w:id="1972515729">
          <w:marLeft w:val="994"/>
          <w:marRight w:val="0"/>
          <w:marTop w:val="230"/>
          <w:marBottom w:val="0"/>
          <w:divBdr>
            <w:top w:val="none" w:sz="0" w:space="0" w:color="auto"/>
            <w:left w:val="none" w:sz="0" w:space="0" w:color="auto"/>
            <w:bottom w:val="none" w:sz="0" w:space="0" w:color="auto"/>
            <w:right w:val="none" w:sz="0" w:space="0" w:color="auto"/>
          </w:divBdr>
        </w:div>
        <w:div w:id="776752677">
          <w:marLeft w:val="994"/>
          <w:marRight w:val="0"/>
          <w:marTop w:val="230"/>
          <w:marBottom w:val="0"/>
          <w:divBdr>
            <w:top w:val="none" w:sz="0" w:space="0" w:color="auto"/>
            <w:left w:val="none" w:sz="0" w:space="0" w:color="auto"/>
            <w:bottom w:val="none" w:sz="0" w:space="0" w:color="auto"/>
            <w:right w:val="none" w:sz="0" w:space="0" w:color="auto"/>
          </w:divBdr>
        </w:div>
        <w:div w:id="568270280">
          <w:marLeft w:val="994"/>
          <w:marRight w:val="0"/>
          <w:marTop w:val="230"/>
          <w:marBottom w:val="0"/>
          <w:divBdr>
            <w:top w:val="none" w:sz="0" w:space="0" w:color="auto"/>
            <w:left w:val="none" w:sz="0" w:space="0" w:color="auto"/>
            <w:bottom w:val="none" w:sz="0" w:space="0" w:color="auto"/>
            <w:right w:val="none" w:sz="0" w:space="0" w:color="auto"/>
          </w:divBdr>
        </w:div>
        <w:div w:id="1608347718">
          <w:marLeft w:val="360"/>
          <w:marRight w:val="0"/>
          <w:marTop w:val="230"/>
          <w:marBottom w:val="0"/>
          <w:divBdr>
            <w:top w:val="none" w:sz="0" w:space="0" w:color="auto"/>
            <w:left w:val="none" w:sz="0" w:space="0" w:color="auto"/>
            <w:bottom w:val="none" w:sz="0" w:space="0" w:color="auto"/>
            <w:right w:val="none" w:sz="0" w:space="0" w:color="auto"/>
          </w:divBdr>
        </w:div>
        <w:div w:id="1651708944">
          <w:marLeft w:val="994"/>
          <w:marRight w:val="0"/>
          <w:marTop w:val="230"/>
          <w:marBottom w:val="0"/>
          <w:divBdr>
            <w:top w:val="none" w:sz="0" w:space="0" w:color="auto"/>
            <w:left w:val="none" w:sz="0" w:space="0" w:color="auto"/>
            <w:bottom w:val="none" w:sz="0" w:space="0" w:color="auto"/>
            <w:right w:val="none" w:sz="0" w:space="0" w:color="auto"/>
          </w:divBdr>
        </w:div>
        <w:div w:id="525631190">
          <w:marLeft w:val="994"/>
          <w:marRight w:val="0"/>
          <w:marTop w:val="230"/>
          <w:marBottom w:val="0"/>
          <w:divBdr>
            <w:top w:val="none" w:sz="0" w:space="0" w:color="auto"/>
            <w:left w:val="none" w:sz="0" w:space="0" w:color="auto"/>
            <w:bottom w:val="none" w:sz="0" w:space="0" w:color="auto"/>
            <w:right w:val="none" w:sz="0" w:space="0" w:color="auto"/>
          </w:divBdr>
        </w:div>
        <w:div w:id="1869877170">
          <w:marLeft w:val="994"/>
          <w:marRight w:val="0"/>
          <w:marTop w:val="230"/>
          <w:marBottom w:val="0"/>
          <w:divBdr>
            <w:top w:val="none" w:sz="0" w:space="0" w:color="auto"/>
            <w:left w:val="none" w:sz="0" w:space="0" w:color="auto"/>
            <w:bottom w:val="none" w:sz="0" w:space="0" w:color="auto"/>
            <w:right w:val="none" w:sz="0" w:space="0" w:color="auto"/>
          </w:divBdr>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4868979">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20140">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00473801">
      <w:bodyDiv w:val="1"/>
      <w:marLeft w:val="0"/>
      <w:marRight w:val="0"/>
      <w:marTop w:val="0"/>
      <w:marBottom w:val="0"/>
      <w:divBdr>
        <w:top w:val="none" w:sz="0" w:space="0" w:color="auto"/>
        <w:left w:val="none" w:sz="0" w:space="0" w:color="auto"/>
        <w:bottom w:val="none" w:sz="0" w:space="0" w:color="auto"/>
        <w:right w:val="none" w:sz="0" w:space="0" w:color="auto"/>
      </w:divBdr>
    </w:div>
    <w:div w:id="101712076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4677817">
      <w:bodyDiv w:val="1"/>
      <w:marLeft w:val="0"/>
      <w:marRight w:val="0"/>
      <w:marTop w:val="0"/>
      <w:marBottom w:val="0"/>
      <w:divBdr>
        <w:top w:val="none" w:sz="0" w:space="0" w:color="auto"/>
        <w:left w:val="none" w:sz="0" w:space="0" w:color="auto"/>
        <w:bottom w:val="none" w:sz="0" w:space="0" w:color="auto"/>
        <w:right w:val="none" w:sz="0" w:space="0" w:color="auto"/>
      </w:divBdr>
      <w:divsChild>
        <w:div w:id="1773823182">
          <w:marLeft w:val="360"/>
          <w:marRight w:val="0"/>
          <w:marTop w:val="211"/>
          <w:marBottom w:val="0"/>
          <w:divBdr>
            <w:top w:val="none" w:sz="0" w:space="0" w:color="auto"/>
            <w:left w:val="none" w:sz="0" w:space="0" w:color="auto"/>
            <w:bottom w:val="none" w:sz="0" w:space="0" w:color="auto"/>
            <w:right w:val="none" w:sz="0" w:space="0" w:color="auto"/>
          </w:divBdr>
        </w:div>
        <w:div w:id="1079055108">
          <w:marLeft w:val="360"/>
          <w:marRight w:val="0"/>
          <w:marTop w:val="211"/>
          <w:marBottom w:val="0"/>
          <w:divBdr>
            <w:top w:val="none" w:sz="0" w:space="0" w:color="auto"/>
            <w:left w:val="none" w:sz="0" w:space="0" w:color="auto"/>
            <w:bottom w:val="none" w:sz="0" w:space="0" w:color="auto"/>
            <w:right w:val="none" w:sz="0" w:space="0" w:color="auto"/>
          </w:divBdr>
        </w:div>
        <w:div w:id="325977598">
          <w:marLeft w:val="360"/>
          <w:marRight w:val="0"/>
          <w:marTop w:val="211"/>
          <w:marBottom w:val="0"/>
          <w:divBdr>
            <w:top w:val="none" w:sz="0" w:space="0" w:color="auto"/>
            <w:left w:val="none" w:sz="0" w:space="0" w:color="auto"/>
            <w:bottom w:val="none" w:sz="0" w:space="0" w:color="auto"/>
            <w:right w:val="none" w:sz="0" w:space="0" w:color="auto"/>
          </w:divBdr>
        </w:div>
        <w:div w:id="765271459">
          <w:marLeft w:val="360"/>
          <w:marRight w:val="0"/>
          <w:marTop w:val="211"/>
          <w:marBottom w:val="0"/>
          <w:divBdr>
            <w:top w:val="none" w:sz="0" w:space="0" w:color="auto"/>
            <w:left w:val="none" w:sz="0" w:space="0" w:color="auto"/>
            <w:bottom w:val="none" w:sz="0" w:space="0" w:color="auto"/>
            <w:right w:val="none" w:sz="0" w:space="0" w:color="auto"/>
          </w:divBdr>
        </w:div>
        <w:div w:id="1672951704">
          <w:marLeft w:val="360"/>
          <w:marRight w:val="0"/>
          <w:marTop w:val="211"/>
          <w:marBottom w:val="0"/>
          <w:divBdr>
            <w:top w:val="none" w:sz="0" w:space="0" w:color="auto"/>
            <w:left w:val="none" w:sz="0" w:space="0" w:color="auto"/>
            <w:bottom w:val="none" w:sz="0" w:space="0" w:color="auto"/>
            <w:right w:val="none" w:sz="0" w:space="0" w:color="auto"/>
          </w:divBdr>
        </w:div>
      </w:divsChild>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84456037">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89691115">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07220217">
      <w:bodyDiv w:val="1"/>
      <w:marLeft w:val="0"/>
      <w:marRight w:val="0"/>
      <w:marTop w:val="0"/>
      <w:marBottom w:val="0"/>
      <w:divBdr>
        <w:top w:val="none" w:sz="0" w:space="0" w:color="auto"/>
        <w:left w:val="none" w:sz="0" w:space="0" w:color="auto"/>
        <w:bottom w:val="none" w:sz="0" w:space="0" w:color="auto"/>
        <w:right w:val="none" w:sz="0" w:space="0" w:color="auto"/>
      </w:divBdr>
      <w:divsChild>
        <w:div w:id="1043137690">
          <w:marLeft w:val="360"/>
          <w:marRight w:val="0"/>
          <w:marTop w:val="211"/>
          <w:marBottom w:val="0"/>
          <w:divBdr>
            <w:top w:val="none" w:sz="0" w:space="0" w:color="auto"/>
            <w:left w:val="none" w:sz="0" w:space="0" w:color="auto"/>
            <w:bottom w:val="none" w:sz="0" w:space="0" w:color="auto"/>
            <w:right w:val="none" w:sz="0" w:space="0" w:color="auto"/>
          </w:divBdr>
        </w:div>
        <w:div w:id="834341071">
          <w:marLeft w:val="360"/>
          <w:marRight w:val="0"/>
          <w:marTop w:val="211"/>
          <w:marBottom w:val="0"/>
          <w:divBdr>
            <w:top w:val="none" w:sz="0" w:space="0" w:color="auto"/>
            <w:left w:val="none" w:sz="0" w:space="0" w:color="auto"/>
            <w:bottom w:val="none" w:sz="0" w:space="0" w:color="auto"/>
            <w:right w:val="none" w:sz="0" w:space="0" w:color="auto"/>
          </w:divBdr>
        </w:div>
        <w:div w:id="493299380">
          <w:marLeft w:val="360"/>
          <w:marRight w:val="0"/>
          <w:marTop w:val="211"/>
          <w:marBottom w:val="0"/>
          <w:divBdr>
            <w:top w:val="none" w:sz="0" w:space="0" w:color="auto"/>
            <w:left w:val="none" w:sz="0" w:space="0" w:color="auto"/>
            <w:bottom w:val="none" w:sz="0" w:space="0" w:color="auto"/>
            <w:right w:val="none" w:sz="0" w:space="0" w:color="auto"/>
          </w:divBdr>
        </w:div>
        <w:div w:id="403724477">
          <w:marLeft w:val="360"/>
          <w:marRight w:val="0"/>
          <w:marTop w:val="211"/>
          <w:marBottom w:val="0"/>
          <w:divBdr>
            <w:top w:val="none" w:sz="0" w:space="0" w:color="auto"/>
            <w:left w:val="none" w:sz="0" w:space="0" w:color="auto"/>
            <w:bottom w:val="none" w:sz="0" w:space="0" w:color="auto"/>
            <w:right w:val="none" w:sz="0" w:space="0" w:color="auto"/>
          </w:divBdr>
        </w:div>
        <w:div w:id="818694044">
          <w:marLeft w:val="360"/>
          <w:marRight w:val="0"/>
          <w:marTop w:val="211"/>
          <w:marBottom w:val="0"/>
          <w:divBdr>
            <w:top w:val="none" w:sz="0" w:space="0" w:color="auto"/>
            <w:left w:val="none" w:sz="0" w:space="0" w:color="auto"/>
            <w:bottom w:val="none" w:sz="0" w:space="0" w:color="auto"/>
            <w:right w:val="none" w:sz="0" w:space="0" w:color="auto"/>
          </w:divBdr>
        </w:div>
      </w:divsChild>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24339925">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80037754">
      <w:bodyDiv w:val="1"/>
      <w:marLeft w:val="0"/>
      <w:marRight w:val="0"/>
      <w:marTop w:val="0"/>
      <w:marBottom w:val="0"/>
      <w:divBdr>
        <w:top w:val="none" w:sz="0" w:space="0" w:color="auto"/>
        <w:left w:val="none" w:sz="0" w:space="0" w:color="auto"/>
        <w:bottom w:val="none" w:sz="0" w:space="0" w:color="auto"/>
        <w:right w:val="none" w:sz="0" w:space="0" w:color="auto"/>
      </w:divBdr>
      <w:divsChild>
        <w:div w:id="503206710">
          <w:marLeft w:val="0"/>
          <w:marRight w:val="0"/>
          <w:marTop w:val="0"/>
          <w:marBottom w:val="0"/>
          <w:divBdr>
            <w:top w:val="none" w:sz="0" w:space="0" w:color="auto"/>
            <w:left w:val="none" w:sz="0" w:space="0" w:color="auto"/>
            <w:bottom w:val="none" w:sz="0" w:space="0" w:color="auto"/>
            <w:right w:val="none" w:sz="0" w:space="0" w:color="auto"/>
          </w:divBdr>
        </w:div>
        <w:div w:id="1454712299">
          <w:marLeft w:val="0"/>
          <w:marRight w:val="0"/>
          <w:marTop w:val="0"/>
          <w:marBottom w:val="0"/>
          <w:divBdr>
            <w:top w:val="none" w:sz="0" w:space="0" w:color="auto"/>
            <w:left w:val="none" w:sz="0" w:space="0" w:color="auto"/>
            <w:bottom w:val="none" w:sz="0" w:space="0" w:color="auto"/>
            <w:right w:val="none" w:sz="0" w:space="0" w:color="auto"/>
          </w:divBdr>
        </w:div>
        <w:div w:id="1058820916">
          <w:marLeft w:val="0"/>
          <w:marRight w:val="0"/>
          <w:marTop w:val="0"/>
          <w:marBottom w:val="0"/>
          <w:divBdr>
            <w:top w:val="none" w:sz="0" w:space="0" w:color="auto"/>
            <w:left w:val="none" w:sz="0" w:space="0" w:color="auto"/>
            <w:bottom w:val="none" w:sz="0" w:space="0" w:color="auto"/>
            <w:right w:val="none" w:sz="0" w:space="0" w:color="auto"/>
          </w:divBdr>
        </w:div>
        <w:div w:id="402407778">
          <w:marLeft w:val="0"/>
          <w:marRight w:val="0"/>
          <w:marTop w:val="0"/>
          <w:marBottom w:val="0"/>
          <w:divBdr>
            <w:top w:val="none" w:sz="0" w:space="0" w:color="auto"/>
            <w:left w:val="none" w:sz="0" w:space="0" w:color="auto"/>
            <w:bottom w:val="none" w:sz="0" w:space="0" w:color="auto"/>
            <w:right w:val="none" w:sz="0" w:space="0" w:color="auto"/>
          </w:divBdr>
        </w:div>
        <w:div w:id="1979528035">
          <w:marLeft w:val="0"/>
          <w:marRight w:val="0"/>
          <w:marTop w:val="0"/>
          <w:marBottom w:val="0"/>
          <w:divBdr>
            <w:top w:val="none" w:sz="0" w:space="0" w:color="auto"/>
            <w:left w:val="none" w:sz="0" w:space="0" w:color="auto"/>
            <w:bottom w:val="none" w:sz="0" w:space="0" w:color="auto"/>
            <w:right w:val="none" w:sz="0" w:space="0" w:color="auto"/>
          </w:divBdr>
        </w:div>
        <w:div w:id="1637905544">
          <w:marLeft w:val="0"/>
          <w:marRight w:val="0"/>
          <w:marTop w:val="0"/>
          <w:marBottom w:val="0"/>
          <w:divBdr>
            <w:top w:val="none" w:sz="0" w:space="0" w:color="auto"/>
            <w:left w:val="none" w:sz="0" w:space="0" w:color="auto"/>
            <w:bottom w:val="none" w:sz="0" w:space="0" w:color="auto"/>
            <w:right w:val="none" w:sz="0" w:space="0" w:color="auto"/>
          </w:divBdr>
        </w:div>
        <w:div w:id="848451515">
          <w:marLeft w:val="0"/>
          <w:marRight w:val="0"/>
          <w:marTop w:val="0"/>
          <w:marBottom w:val="0"/>
          <w:divBdr>
            <w:top w:val="none" w:sz="0" w:space="0" w:color="auto"/>
            <w:left w:val="none" w:sz="0" w:space="0" w:color="auto"/>
            <w:bottom w:val="none" w:sz="0" w:space="0" w:color="auto"/>
            <w:right w:val="none" w:sz="0" w:space="0" w:color="auto"/>
          </w:divBdr>
        </w:div>
        <w:div w:id="806581561">
          <w:marLeft w:val="0"/>
          <w:marRight w:val="0"/>
          <w:marTop w:val="0"/>
          <w:marBottom w:val="0"/>
          <w:divBdr>
            <w:top w:val="none" w:sz="0" w:space="0" w:color="auto"/>
            <w:left w:val="none" w:sz="0" w:space="0" w:color="auto"/>
            <w:bottom w:val="none" w:sz="0" w:space="0" w:color="auto"/>
            <w:right w:val="none" w:sz="0" w:space="0" w:color="auto"/>
          </w:divBdr>
        </w:div>
        <w:div w:id="824392380">
          <w:marLeft w:val="0"/>
          <w:marRight w:val="0"/>
          <w:marTop w:val="0"/>
          <w:marBottom w:val="0"/>
          <w:divBdr>
            <w:top w:val="none" w:sz="0" w:space="0" w:color="auto"/>
            <w:left w:val="none" w:sz="0" w:space="0" w:color="auto"/>
            <w:bottom w:val="none" w:sz="0" w:space="0" w:color="auto"/>
            <w:right w:val="none" w:sz="0" w:space="0" w:color="auto"/>
          </w:divBdr>
        </w:div>
        <w:div w:id="1737390877">
          <w:marLeft w:val="0"/>
          <w:marRight w:val="0"/>
          <w:marTop w:val="0"/>
          <w:marBottom w:val="0"/>
          <w:divBdr>
            <w:top w:val="none" w:sz="0" w:space="0" w:color="auto"/>
            <w:left w:val="none" w:sz="0" w:space="0" w:color="auto"/>
            <w:bottom w:val="none" w:sz="0" w:space="0" w:color="auto"/>
            <w:right w:val="none" w:sz="0" w:space="0" w:color="auto"/>
          </w:divBdr>
        </w:div>
        <w:div w:id="739131253">
          <w:marLeft w:val="0"/>
          <w:marRight w:val="0"/>
          <w:marTop w:val="0"/>
          <w:marBottom w:val="0"/>
          <w:divBdr>
            <w:top w:val="none" w:sz="0" w:space="0" w:color="auto"/>
            <w:left w:val="none" w:sz="0" w:space="0" w:color="auto"/>
            <w:bottom w:val="none" w:sz="0" w:space="0" w:color="auto"/>
            <w:right w:val="none" w:sz="0" w:space="0" w:color="auto"/>
          </w:divBdr>
        </w:div>
        <w:div w:id="100953441">
          <w:marLeft w:val="0"/>
          <w:marRight w:val="0"/>
          <w:marTop w:val="0"/>
          <w:marBottom w:val="0"/>
          <w:divBdr>
            <w:top w:val="none" w:sz="0" w:space="0" w:color="auto"/>
            <w:left w:val="none" w:sz="0" w:space="0" w:color="auto"/>
            <w:bottom w:val="none" w:sz="0" w:space="0" w:color="auto"/>
            <w:right w:val="none" w:sz="0" w:space="0" w:color="auto"/>
          </w:divBdr>
        </w:div>
        <w:div w:id="986981384">
          <w:marLeft w:val="0"/>
          <w:marRight w:val="0"/>
          <w:marTop w:val="0"/>
          <w:marBottom w:val="0"/>
          <w:divBdr>
            <w:top w:val="none" w:sz="0" w:space="0" w:color="auto"/>
            <w:left w:val="none" w:sz="0" w:space="0" w:color="auto"/>
            <w:bottom w:val="none" w:sz="0" w:space="0" w:color="auto"/>
            <w:right w:val="none" w:sz="0" w:space="0" w:color="auto"/>
          </w:divBdr>
        </w:div>
        <w:div w:id="1718629157">
          <w:marLeft w:val="0"/>
          <w:marRight w:val="0"/>
          <w:marTop w:val="0"/>
          <w:marBottom w:val="0"/>
          <w:divBdr>
            <w:top w:val="none" w:sz="0" w:space="0" w:color="auto"/>
            <w:left w:val="none" w:sz="0" w:space="0" w:color="auto"/>
            <w:bottom w:val="none" w:sz="0" w:space="0" w:color="auto"/>
            <w:right w:val="none" w:sz="0" w:space="0" w:color="auto"/>
          </w:divBdr>
        </w:div>
        <w:div w:id="813791564">
          <w:marLeft w:val="0"/>
          <w:marRight w:val="0"/>
          <w:marTop w:val="0"/>
          <w:marBottom w:val="0"/>
          <w:divBdr>
            <w:top w:val="none" w:sz="0" w:space="0" w:color="auto"/>
            <w:left w:val="none" w:sz="0" w:space="0" w:color="auto"/>
            <w:bottom w:val="none" w:sz="0" w:space="0" w:color="auto"/>
            <w:right w:val="none" w:sz="0" w:space="0" w:color="auto"/>
          </w:divBdr>
        </w:div>
        <w:div w:id="181290065">
          <w:marLeft w:val="0"/>
          <w:marRight w:val="0"/>
          <w:marTop w:val="0"/>
          <w:marBottom w:val="0"/>
          <w:divBdr>
            <w:top w:val="none" w:sz="0" w:space="0" w:color="auto"/>
            <w:left w:val="none" w:sz="0" w:space="0" w:color="auto"/>
            <w:bottom w:val="none" w:sz="0" w:space="0" w:color="auto"/>
            <w:right w:val="none" w:sz="0" w:space="0" w:color="auto"/>
          </w:divBdr>
        </w:div>
      </w:divsChild>
    </w:div>
    <w:div w:id="1705862437">
      <w:bodyDiv w:val="1"/>
      <w:marLeft w:val="0"/>
      <w:marRight w:val="0"/>
      <w:marTop w:val="0"/>
      <w:marBottom w:val="0"/>
      <w:divBdr>
        <w:top w:val="none" w:sz="0" w:space="0" w:color="auto"/>
        <w:left w:val="none" w:sz="0" w:space="0" w:color="auto"/>
        <w:bottom w:val="none" w:sz="0" w:space="0" w:color="auto"/>
        <w:right w:val="none" w:sz="0" w:space="0" w:color="auto"/>
      </w:divBdr>
      <w:divsChild>
        <w:div w:id="785124499">
          <w:marLeft w:val="360"/>
          <w:marRight w:val="0"/>
          <w:marTop w:val="211"/>
          <w:marBottom w:val="0"/>
          <w:divBdr>
            <w:top w:val="none" w:sz="0" w:space="0" w:color="auto"/>
            <w:left w:val="none" w:sz="0" w:space="0" w:color="auto"/>
            <w:bottom w:val="none" w:sz="0" w:space="0" w:color="auto"/>
            <w:right w:val="none" w:sz="0" w:space="0" w:color="auto"/>
          </w:divBdr>
        </w:div>
        <w:div w:id="470052637">
          <w:marLeft w:val="994"/>
          <w:marRight w:val="0"/>
          <w:marTop w:val="211"/>
          <w:marBottom w:val="0"/>
          <w:divBdr>
            <w:top w:val="none" w:sz="0" w:space="0" w:color="auto"/>
            <w:left w:val="none" w:sz="0" w:space="0" w:color="auto"/>
            <w:bottom w:val="none" w:sz="0" w:space="0" w:color="auto"/>
            <w:right w:val="none" w:sz="0" w:space="0" w:color="auto"/>
          </w:divBdr>
        </w:div>
        <w:div w:id="667557629">
          <w:marLeft w:val="1354"/>
          <w:marRight w:val="0"/>
          <w:marTop w:val="182"/>
          <w:marBottom w:val="0"/>
          <w:divBdr>
            <w:top w:val="none" w:sz="0" w:space="0" w:color="auto"/>
            <w:left w:val="none" w:sz="0" w:space="0" w:color="auto"/>
            <w:bottom w:val="none" w:sz="0" w:space="0" w:color="auto"/>
            <w:right w:val="none" w:sz="0" w:space="0" w:color="auto"/>
          </w:divBdr>
        </w:div>
        <w:div w:id="2089501470">
          <w:marLeft w:val="994"/>
          <w:marRight w:val="0"/>
          <w:marTop w:val="211"/>
          <w:marBottom w:val="0"/>
          <w:divBdr>
            <w:top w:val="none" w:sz="0" w:space="0" w:color="auto"/>
            <w:left w:val="none" w:sz="0" w:space="0" w:color="auto"/>
            <w:bottom w:val="none" w:sz="0" w:space="0" w:color="auto"/>
            <w:right w:val="none" w:sz="0" w:space="0" w:color="auto"/>
          </w:divBdr>
        </w:div>
        <w:div w:id="103499345">
          <w:marLeft w:val="1354"/>
          <w:marRight w:val="0"/>
          <w:marTop w:val="182"/>
          <w:marBottom w:val="0"/>
          <w:divBdr>
            <w:top w:val="none" w:sz="0" w:space="0" w:color="auto"/>
            <w:left w:val="none" w:sz="0" w:space="0" w:color="auto"/>
            <w:bottom w:val="none" w:sz="0" w:space="0" w:color="auto"/>
            <w:right w:val="none" w:sz="0" w:space="0" w:color="auto"/>
          </w:divBdr>
        </w:div>
        <w:div w:id="2134442463">
          <w:marLeft w:val="994"/>
          <w:marRight w:val="0"/>
          <w:marTop w:val="211"/>
          <w:marBottom w:val="0"/>
          <w:divBdr>
            <w:top w:val="none" w:sz="0" w:space="0" w:color="auto"/>
            <w:left w:val="none" w:sz="0" w:space="0" w:color="auto"/>
            <w:bottom w:val="none" w:sz="0" w:space="0" w:color="auto"/>
            <w:right w:val="none" w:sz="0" w:space="0" w:color="auto"/>
          </w:divBdr>
        </w:div>
        <w:div w:id="412823314">
          <w:marLeft w:val="1354"/>
          <w:marRight w:val="0"/>
          <w:marTop w:val="182"/>
          <w:marBottom w:val="0"/>
          <w:divBdr>
            <w:top w:val="none" w:sz="0" w:space="0" w:color="auto"/>
            <w:left w:val="none" w:sz="0" w:space="0" w:color="auto"/>
            <w:bottom w:val="none" w:sz="0" w:space="0" w:color="auto"/>
            <w:right w:val="none" w:sz="0" w:space="0" w:color="auto"/>
          </w:divBdr>
        </w:div>
        <w:div w:id="1881359959">
          <w:marLeft w:val="994"/>
          <w:marRight w:val="0"/>
          <w:marTop w:val="211"/>
          <w:marBottom w:val="0"/>
          <w:divBdr>
            <w:top w:val="none" w:sz="0" w:space="0" w:color="auto"/>
            <w:left w:val="none" w:sz="0" w:space="0" w:color="auto"/>
            <w:bottom w:val="none" w:sz="0" w:space="0" w:color="auto"/>
            <w:right w:val="none" w:sz="0" w:space="0" w:color="auto"/>
          </w:divBdr>
        </w:div>
        <w:div w:id="1914973650">
          <w:marLeft w:val="1354"/>
          <w:marRight w:val="0"/>
          <w:marTop w:val="182"/>
          <w:marBottom w:val="0"/>
          <w:divBdr>
            <w:top w:val="none" w:sz="0" w:space="0" w:color="auto"/>
            <w:left w:val="none" w:sz="0" w:space="0" w:color="auto"/>
            <w:bottom w:val="none" w:sz="0" w:space="0" w:color="auto"/>
            <w:right w:val="none" w:sz="0" w:space="0" w:color="auto"/>
          </w:divBdr>
        </w:div>
        <w:div w:id="2091341731">
          <w:marLeft w:val="994"/>
          <w:marRight w:val="0"/>
          <w:marTop w:val="211"/>
          <w:marBottom w:val="0"/>
          <w:divBdr>
            <w:top w:val="none" w:sz="0" w:space="0" w:color="auto"/>
            <w:left w:val="none" w:sz="0" w:space="0" w:color="auto"/>
            <w:bottom w:val="none" w:sz="0" w:space="0" w:color="auto"/>
            <w:right w:val="none" w:sz="0" w:space="0" w:color="auto"/>
          </w:divBdr>
        </w:div>
        <w:div w:id="1301349768">
          <w:marLeft w:val="1354"/>
          <w:marRight w:val="0"/>
          <w:marTop w:val="182"/>
          <w:marBottom w:val="0"/>
          <w:divBdr>
            <w:top w:val="none" w:sz="0" w:space="0" w:color="auto"/>
            <w:left w:val="none" w:sz="0" w:space="0" w:color="auto"/>
            <w:bottom w:val="none" w:sz="0" w:space="0" w:color="auto"/>
            <w:right w:val="none" w:sz="0" w:space="0" w:color="auto"/>
          </w:divBdr>
        </w:div>
        <w:div w:id="1419981793">
          <w:marLeft w:val="994"/>
          <w:marRight w:val="0"/>
          <w:marTop w:val="211"/>
          <w:marBottom w:val="0"/>
          <w:divBdr>
            <w:top w:val="none" w:sz="0" w:space="0" w:color="auto"/>
            <w:left w:val="none" w:sz="0" w:space="0" w:color="auto"/>
            <w:bottom w:val="none" w:sz="0" w:space="0" w:color="auto"/>
            <w:right w:val="none" w:sz="0" w:space="0" w:color="auto"/>
          </w:divBdr>
        </w:div>
        <w:div w:id="1286232333">
          <w:marLeft w:val="1354"/>
          <w:marRight w:val="0"/>
          <w:marTop w:val="182"/>
          <w:marBottom w:val="0"/>
          <w:divBdr>
            <w:top w:val="none" w:sz="0" w:space="0" w:color="auto"/>
            <w:left w:val="none" w:sz="0" w:space="0" w:color="auto"/>
            <w:bottom w:val="none" w:sz="0" w:space="0" w:color="auto"/>
            <w:right w:val="none" w:sz="0" w:space="0" w:color="auto"/>
          </w:divBdr>
        </w:div>
      </w:divsChild>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713220">
      <w:bodyDiv w:val="1"/>
      <w:marLeft w:val="0"/>
      <w:marRight w:val="0"/>
      <w:marTop w:val="0"/>
      <w:marBottom w:val="0"/>
      <w:divBdr>
        <w:top w:val="none" w:sz="0" w:space="0" w:color="auto"/>
        <w:left w:val="none" w:sz="0" w:space="0" w:color="auto"/>
        <w:bottom w:val="none" w:sz="0" w:space="0" w:color="auto"/>
        <w:right w:val="none" w:sz="0" w:space="0" w:color="auto"/>
      </w:divBdr>
      <w:divsChild>
        <w:div w:id="1211921026">
          <w:marLeft w:val="360"/>
          <w:marRight w:val="0"/>
          <w:marTop w:val="211"/>
          <w:marBottom w:val="0"/>
          <w:divBdr>
            <w:top w:val="none" w:sz="0" w:space="0" w:color="auto"/>
            <w:left w:val="none" w:sz="0" w:space="0" w:color="auto"/>
            <w:bottom w:val="none" w:sz="0" w:space="0" w:color="auto"/>
            <w:right w:val="none" w:sz="0" w:space="0" w:color="auto"/>
          </w:divBdr>
        </w:div>
        <w:div w:id="336738439">
          <w:marLeft w:val="994"/>
          <w:marRight w:val="0"/>
          <w:marTop w:val="211"/>
          <w:marBottom w:val="0"/>
          <w:divBdr>
            <w:top w:val="none" w:sz="0" w:space="0" w:color="auto"/>
            <w:left w:val="none" w:sz="0" w:space="0" w:color="auto"/>
            <w:bottom w:val="none" w:sz="0" w:space="0" w:color="auto"/>
            <w:right w:val="none" w:sz="0" w:space="0" w:color="auto"/>
          </w:divBdr>
        </w:div>
        <w:div w:id="913052723">
          <w:marLeft w:val="1354"/>
          <w:marRight w:val="0"/>
          <w:marTop w:val="182"/>
          <w:marBottom w:val="0"/>
          <w:divBdr>
            <w:top w:val="none" w:sz="0" w:space="0" w:color="auto"/>
            <w:left w:val="none" w:sz="0" w:space="0" w:color="auto"/>
            <w:bottom w:val="none" w:sz="0" w:space="0" w:color="auto"/>
            <w:right w:val="none" w:sz="0" w:space="0" w:color="auto"/>
          </w:divBdr>
        </w:div>
        <w:div w:id="1814523325">
          <w:marLeft w:val="994"/>
          <w:marRight w:val="0"/>
          <w:marTop w:val="211"/>
          <w:marBottom w:val="0"/>
          <w:divBdr>
            <w:top w:val="none" w:sz="0" w:space="0" w:color="auto"/>
            <w:left w:val="none" w:sz="0" w:space="0" w:color="auto"/>
            <w:bottom w:val="none" w:sz="0" w:space="0" w:color="auto"/>
            <w:right w:val="none" w:sz="0" w:space="0" w:color="auto"/>
          </w:divBdr>
        </w:div>
        <w:div w:id="208231461">
          <w:marLeft w:val="1354"/>
          <w:marRight w:val="0"/>
          <w:marTop w:val="182"/>
          <w:marBottom w:val="0"/>
          <w:divBdr>
            <w:top w:val="none" w:sz="0" w:space="0" w:color="auto"/>
            <w:left w:val="none" w:sz="0" w:space="0" w:color="auto"/>
            <w:bottom w:val="none" w:sz="0" w:space="0" w:color="auto"/>
            <w:right w:val="none" w:sz="0" w:space="0" w:color="auto"/>
          </w:divBdr>
        </w:div>
        <w:div w:id="1491826331">
          <w:marLeft w:val="994"/>
          <w:marRight w:val="0"/>
          <w:marTop w:val="211"/>
          <w:marBottom w:val="0"/>
          <w:divBdr>
            <w:top w:val="none" w:sz="0" w:space="0" w:color="auto"/>
            <w:left w:val="none" w:sz="0" w:space="0" w:color="auto"/>
            <w:bottom w:val="none" w:sz="0" w:space="0" w:color="auto"/>
            <w:right w:val="none" w:sz="0" w:space="0" w:color="auto"/>
          </w:divBdr>
        </w:div>
        <w:div w:id="892736770">
          <w:marLeft w:val="1354"/>
          <w:marRight w:val="0"/>
          <w:marTop w:val="182"/>
          <w:marBottom w:val="0"/>
          <w:divBdr>
            <w:top w:val="none" w:sz="0" w:space="0" w:color="auto"/>
            <w:left w:val="none" w:sz="0" w:space="0" w:color="auto"/>
            <w:bottom w:val="none" w:sz="0" w:space="0" w:color="auto"/>
            <w:right w:val="none" w:sz="0" w:space="0" w:color="auto"/>
          </w:divBdr>
        </w:div>
        <w:div w:id="1920015660">
          <w:marLeft w:val="994"/>
          <w:marRight w:val="0"/>
          <w:marTop w:val="211"/>
          <w:marBottom w:val="0"/>
          <w:divBdr>
            <w:top w:val="none" w:sz="0" w:space="0" w:color="auto"/>
            <w:left w:val="none" w:sz="0" w:space="0" w:color="auto"/>
            <w:bottom w:val="none" w:sz="0" w:space="0" w:color="auto"/>
            <w:right w:val="none" w:sz="0" w:space="0" w:color="auto"/>
          </w:divBdr>
        </w:div>
        <w:div w:id="2098668141">
          <w:marLeft w:val="1354"/>
          <w:marRight w:val="0"/>
          <w:marTop w:val="182"/>
          <w:marBottom w:val="0"/>
          <w:divBdr>
            <w:top w:val="none" w:sz="0" w:space="0" w:color="auto"/>
            <w:left w:val="none" w:sz="0" w:space="0" w:color="auto"/>
            <w:bottom w:val="none" w:sz="0" w:space="0" w:color="auto"/>
            <w:right w:val="none" w:sz="0" w:space="0" w:color="auto"/>
          </w:divBdr>
        </w:div>
        <w:div w:id="1883975439">
          <w:marLeft w:val="994"/>
          <w:marRight w:val="0"/>
          <w:marTop w:val="211"/>
          <w:marBottom w:val="0"/>
          <w:divBdr>
            <w:top w:val="none" w:sz="0" w:space="0" w:color="auto"/>
            <w:left w:val="none" w:sz="0" w:space="0" w:color="auto"/>
            <w:bottom w:val="none" w:sz="0" w:space="0" w:color="auto"/>
            <w:right w:val="none" w:sz="0" w:space="0" w:color="auto"/>
          </w:divBdr>
        </w:div>
        <w:div w:id="836923727">
          <w:marLeft w:val="1354"/>
          <w:marRight w:val="0"/>
          <w:marTop w:val="182"/>
          <w:marBottom w:val="0"/>
          <w:divBdr>
            <w:top w:val="none" w:sz="0" w:space="0" w:color="auto"/>
            <w:left w:val="none" w:sz="0" w:space="0" w:color="auto"/>
            <w:bottom w:val="none" w:sz="0" w:space="0" w:color="auto"/>
            <w:right w:val="none" w:sz="0" w:space="0" w:color="auto"/>
          </w:divBdr>
        </w:div>
        <w:div w:id="1314791973">
          <w:marLeft w:val="994"/>
          <w:marRight w:val="0"/>
          <w:marTop w:val="211"/>
          <w:marBottom w:val="0"/>
          <w:divBdr>
            <w:top w:val="none" w:sz="0" w:space="0" w:color="auto"/>
            <w:left w:val="none" w:sz="0" w:space="0" w:color="auto"/>
            <w:bottom w:val="none" w:sz="0" w:space="0" w:color="auto"/>
            <w:right w:val="none" w:sz="0" w:space="0" w:color="auto"/>
          </w:divBdr>
        </w:div>
        <w:div w:id="1356543653">
          <w:marLeft w:val="1354"/>
          <w:marRight w:val="0"/>
          <w:marTop w:val="182"/>
          <w:marBottom w:val="0"/>
          <w:divBdr>
            <w:top w:val="none" w:sz="0" w:space="0" w:color="auto"/>
            <w:left w:val="none" w:sz="0" w:space="0" w:color="auto"/>
            <w:bottom w:val="none" w:sz="0" w:space="0" w:color="auto"/>
            <w:right w:val="none" w:sz="0" w:space="0" w:color="auto"/>
          </w:divBdr>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48253176">
      <w:bodyDiv w:val="1"/>
      <w:marLeft w:val="0"/>
      <w:marRight w:val="0"/>
      <w:marTop w:val="0"/>
      <w:marBottom w:val="0"/>
      <w:divBdr>
        <w:top w:val="none" w:sz="0" w:space="0" w:color="auto"/>
        <w:left w:val="none" w:sz="0" w:space="0" w:color="auto"/>
        <w:bottom w:val="none" w:sz="0" w:space="0" w:color="auto"/>
        <w:right w:val="none" w:sz="0" w:space="0" w:color="auto"/>
      </w:divBdr>
      <w:divsChild>
        <w:div w:id="2071147610">
          <w:marLeft w:val="0"/>
          <w:marRight w:val="0"/>
          <w:marTop w:val="0"/>
          <w:marBottom w:val="0"/>
          <w:divBdr>
            <w:top w:val="none" w:sz="0" w:space="0" w:color="auto"/>
            <w:left w:val="none" w:sz="0" w:space="0" w:color="auto"/>
            <w:bottom w:val="none" w:sz="0" w:space="0" w:color="auto"/>
            <w:right w:val="none" w:sz="0" w:space="0" w:color="auto"/>
          </w:divBdr>
        </w:div>
        <w:div w:id="1710716342">
          <w:marLeft w:val="0"/>
          <w:marRight w:val="0"/>
          <w:marTop w:val="0"/>
          <w:marBottom w:val="0"/>
          <w:divBdr>
            <w:top w:val="none" w:sz="0" w:space="0" w:color="auto"/>
            <w:left w:val="none" w:sz="0" w:space="0" w:color="auto"/>
            <w:bottom w:val="none" w:sz="0" w:space="0" w:color="auto"/>
            <w:right w:val="none" w:sz="0" w:space="0" w:color="auto"/>
          </w:divBdr>
        </w:div>
        <w:div w:id="2004891867">
          <w:marLeft w:val="0"/>
          <w:marRight w:val="0"/>
          <w:marTop w:val="0"/>
          <w:marBottom w:val="0"/>
          <w:divBdr>
            <w:top w:val="none" w:sz="0" w:space="0" w:color="auto"/>
            <w:left w:val="none" w:sz="0" w:space="0" w:color="auto"/>
            <w:bottom w:val="none" w:sz="0" w:space="0" w:color="auto"/>
            <w:right w:val="none" w:sz="0" w:space="0" w:color="auto"/>
          </w:divBdr>
        </w:div>
        <w:div w:id="1054230457">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0"/>
          <w:marBottom w:val="0"/>
          <w:divBdr>
            <w:top w:val="none" w:sz="0" w:space="0" w:color="auto"/>
            <w:left w:val="none" w:sz="0" w:space="0" w:color="auto"/>
            <w:bottom w:val="none" w:sz="0" w:space="0" w:color="auto"/>
            <w:right w:val="none" w:sz="0" w:space="0" w:color="auto"/>
          </w:divBdr>
        </w:div>
        <w:div w:id="643242380">
          <w:marLeft w:val="0"/>
          <w:marRight w:val="0"/>
          <w:marTop w:val="0"/>
          <w:marBottom w:val="0"/>
          <w:divBdr>
            <w:top w:val="none" w:sz="0" w:space="0" w:color="auto"/>
            <w:left w:val="none" w:sz="0" w:space="0" w:color="auto"/>
            <w:bottom w:val="none" w:sz="0" w:space="0" w:color="auto"/>
            <w:right w:val="none" w:sz="0" w:space="0" w:color="auto"/>
          </w:divBdr>
        </w:div>
        <w:div w:id="645747104">
          <w:marLeft w:val="0"/>
          <w:marRight w:val="0"/>
          <w:marTop w:val="0"/>
          <w:marBottom w:val="0"/>
          <w:divBdr>
            <w:top w:val="none" w:sz="0" w:space="0" w:color="auto"/>
            <w:left w:val="none" w:sz="0" w:space="0" w:color="auto"/>
            <w:bottom w:val="none" w:sz="0" w:space="0" w:color="auto"/>
            <w:right w:val="none" w:sz="0" w:space="0" w:color="auto"/>
          </w:divBdr>
        </w:div>
        <w:div w:id="2124424597">
          <w:marLeft w:val="0"/>
          <w:marRight w:val="0"/>
          <w:marTop w:val="0"/>
          <w:marBottom w:val="0"/>
          <w:divBdr>
            <w:top w:val="none" w:sz="0" w:space="0" w:color="auto"/>
            <w:left w:val="none" w:sz="0" w:space="0" w:color="auto"/>
            <w:bottom w:val="none" w:sz="0" w:space="0" w:color="auto"/>
            <w:right w:val="none" w:sz="0" w:space="0" w:color="auto"/>
          </w:divBdr>
        </w:div>
        <w:div w:id="1256473146">
          <w:marLeft w:val="0"/>
          <w:marRight w:val="0"/>
          <w:marTop w:val="0"/>
          <w:marBottom w:val="0"/>
          <w:divBdr>
            <w:top w:val="none" w:sz="0" w:space="0" w:color="auto"/>
            <w:left w:val="none" w:sz="0" w:space="0" w:color="auto"/>
            <w:bottom w:val="none" w:sz="0" w:space="0" w:color="auto"/>
            <w:right w:val="none" w:sz="0" w:space="0" w:color="auto"/>
          </w:divBdr>
        </w:div>
        <w:div w:id="1241987208">
          <w:marLeft w:val="0"/>
          <w:marRight w:val="0"/>
          <w:marTop w:val="0"/>
          <w:marBottom w:val="0"/>
          <w:divBdr>
            <w:top w:val="none" w:sz="0" w:space="0" w:color="auto"/>
            <w:left w:val="none" w:sz="0" w:space="0" w:color="auto"/>
            <w:bottom w:val="none" w:sz="0" w:space="0" w:color="auto"/>
            <w:right w:val="none" w:sz="0" w:space="0" w:color="auto"/>
          </w:divBdr>
        </w:div>
        <w:div w:id="1581520796">
          <w:marLeft w:val="0"/>
          <w:marRight w:val="0"/>
          <w:marTop w:val="0"/>
          <w:marBottom w:val="0"/>
          <w:divBdr>
            <w:top w:val="none" w:sz="0" w:space="0" w:color="auto"/>
            <w:left w:val="none" w:sz="0" w:space="0" w:color="auto"/>
            <w:bottom w:val="none" w:sz="0" w:space="0" w:color="auto"/>
            <w:right w:val="none" w:sz="0" w:space="0" w:color="auto"/>
          </w:divBdr>
        </w:div>
        <w:div w:id="1091661337">
          <w:marLeft w:val="0"/>
          <w:marRight w:val="0"/>
          <w:marTop w:val="0"/>
          <w:marBottom w:val="0"/>
          <w:divBdr>
            <w:top w:val="none" w:sz="0" w:space="0" w:color="auto"/>
            <w:left w:val="none" w:sz="0" w:space="0" w:color="auto"/>
            <w:bottom w:val="none" w:sz="0" w:space="0" w:color="auto"/>
            <w:right w:val="none" w:sz="0" w:space="0" w:color="auto"/>
          </w:divBdr>
        </w:div>
        <w:div w:id="1278172623">
          <w:marLeft w:val="0"/>
          <w:marRight w:val="0"/>
          <w:marTop w:val="0"/>
          <w:marBottom w:val="0"/>
          <w:divBdr>
            <w:top w:val="none" w:sz="0" w:space="0" w:color="auto"/>
            <w:left w:val="none" w:sz="0" w:space="0" w:color="auto"/>
            <w:bottom w:val="none" w:sz="0" w:space="0" w:color="auto"/>
            <w:right w:val="none" w:sz="0" w:space="0" w:color="auto"/>
          </w:divBdr>
        </w:div>
        <w:div w:id="1990282894">
          <w:marLeft w:val="0"/>
          <w:marRight w:val="0"/>
          <w:marTop w:val="0"/>
          <w:marBottom w:val="0"/>
          <w:divBdr>
            <w:top w:val="none" w:sz="0" w:space="0" w:color="auto"/>
            <w:left w:val="none" w:sz="0" w:space="0" w:color="auto"/>
            <w:bottom w:val="none" w:sz="0" w:space="0" w:color="auto"/>
            <w:right w:val="none" w:sz="0" w:space="0" w:color="auto"/>
          </w:divBdr>
        </w:div>
        <w:div w:id="833495138">
          <w:marLeft w:val="0"/>
          <w:marRight w:val="0"/>
          <w:marTop w:val="0"/>
          <w:marBottom w:val="0"/>
          <w:divBdr>
            <w:top w:val="none" w:sz="0" w:space="0" w:color="auto"/>
            <w:left w:val="none" w:sz="0" w:space="0" w:color="auto"/>
            <w:bottom w:val="none" w:sz="0" w:space="0" w:color="auto"/>
            <w:right w:val="none" w:sz="0" w:space="0" w:color="auto"/>
          </w:divBdr>
        </w:div>
        <w:div w:id="1590043201">
          <w:marLeft w:val="0"/>
          <w:marRight w:val="0"/>
          <w:marTop w:val="0"/>
          <w:marBottom w:val="0"/>
          <w:divBdr>
            <w:top w:val="none" w:sz="0" w:space="0" w:color="auto"/>
            <w:left w:val="none" w:sz="0" w:space="0" w:color="auto"/>
            <w:bottom w:val="none" w:sz="0" w:space="0" w:color="auto"/>
            <w:right w:val="none" w:sz="0" w:space="0" w:color="auto"/>
          </w:divBdr>
        </w:div>
        <w:div w:id="507522231">
          <w:marLeft w:val="0"/>
          <w:marRight w:val="0"/>
          <w:marTop w:val="0"/>
          <w:marBottom w:val="0"/>
          <w:divBdr>
            <w:top w:val="none" w:sz="0" w:space="0" w:color="auto"/>
            <w:left w:val="none" w:sz="0" w:space="0" w:color="auto"/>
            <w:bottom w:val="none" w:sz="0" w:space="0" w:color="auto"/>
            <w:right w:val="none" w:sz="0" w:space="0" w:color="auto"/>
          </w:divBdr>
        </w:div>
        <w:div w:id="56632815">
          <w:marLeft w:val="0"/>
          <w:marRight w:val="0"/>
          <w:marTop w:val="0"/>
          <w:marBottom w:val="0"/>
          <w:divBdr>
            <w:top w:val="none" w:sz="0" w:space="0" w:color="auto"/>
            <w:left w:val="none" w:sz="0" w:space="0" w:color="auto"/>
            <w:bottom w:val="none" w:sz="0" w:space="0" w:color="auto"/>
            <w:right w:val="none" w:sz="0" w:space="0" w:color="auto"/>
          </w:divBdr>
        </w:div>
        <w:div w:id="1485705780">
          <w:marLeft w:val="0"/>
          <w:marRight w:val="0"/>
          <w:marTop w:val="0"/>
          <w:marBottom w:val="0"/>
          <w:divBdr>
            <w:top w:val="none" w:sz="0" w:space="0" w:color="auto"/>
            <w:left w:val="none" w:sz="0" w:space="0" w:color="auto"/>
            <w:bottom w:val="none" w:sz="0" w:space="0" w:color="auto"/>
            <w:right w:val="none" w:sz="0" w:space="0" w:color="auto"/>
          </w:divBdr>
        </w:div>
      </w:divsChild>
    </w:div>
    <w:div w:id="1852530983">
      <w:bodyDiv w:val="1"/>
      <w:marLeft w:val="0"/>
      <w:marRight w:val="0"/>
      <w:marTop w:val="0"/>
      <w:marBottom w:val="0"/>
      <w:divBdr>
        <w:top w:val="none" w:sz="0" w:space="0" w:color="auto"/>
        <w:left w:val="none" w:sz="0" w:space="0" w:color="auto"/>
        <w:bottom w:val="none" w:sz="0" w:space="0" w:color="auto"/>
        <w:right w:val="none" w:sz="0" w:space="0" w:color="auto"/>
      </w:divBdr>
      <w:divsChild>
        <w:div w:id="1592198631">
          <w:marLeft w:val="0"/>
          <w:marRight w:val="0"/>
          <w:marTop w:val="0"/>
          <w:marBottom w:val="0"/>
          <w:divBdr>
            <w:top w:val="none" w:sz="0" w:space="0" w:color="auto"/>
            <w:left w:val="none" w:sz="0" w:space="0" w:color="auto"/>
            <w:bottom w:val="none" w:sz="0" w:space="0" w:color="auto"/>
            <w:right w:val="none" w:sz="0" w:space="0" w:color="auto"/>
          </w:divBdr>
        </w:div>
      </w:divsChild>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16283222">
      <w:bodyDiv w:val="1"/>
      <w:marLeft w:val="0"/>
      <w:marRight w:val="0"/>
      <w:marTop w:val="0"/>
      <w:marBottom w:val="0"/>
      <w:divBdr>
        <w:top w:val="none" w:sz="0" w:space="0" w:color="auto"/>
        <w:left w:val="none" w:sz="0" w:space="0" w:color="auto"/>
        <w:bottom w:val="none" w:sz="0" w:space="0" w:color="auto"/>
        <w:right w:val="none" w:sz="0" w:space="0" w:color="auto"/>
      </w:divBdr>
    </w:div>
    <w:div w:id="1970547766">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853316">
      <w:bodyDiv w:val="1"/>
      <w:marLeft w:val="0"/>
      <w:marRight w:val="0"/>
      <w:marTop w:val="0"/>
      <w:marBottom w:val="0"/>
      <w:divBdr>
        <w:top w:val="none" w:sz="0" w:space="0" w:color="auto"/>
        <w:left w:val="none" w:sz="0" w:space="0" w:color="auto"/>
        <w:bottom w:val="none" w:sz="0" w:space="0" w:color="auto"/>
        <w:right w:val="none" w:sz="0" w:space="0" w:color="auto"/>
      </w:divBdr>
    </w:div>
    <w:div w:id="2045014154">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3303">
      <w:bodyDiv w:val="1"/>
      <w:marLeft w:val="0"/>
      <w:marRight w:val="0"/>
      <w:marTop w:val="0"/>
      <w:marBottom w:val="0"/>
      <w:divBdr>
        <w:top w:val="none" w:sz="0" w:space="0" w:color="auto"/>
        <w:left w:val="none" w:sz="0" w:space="0" w:color="auto"/>
        <w:bottom w:val="none" w:sz="0" w:space="0" w:color="auto"/>
        <w:right w:val="none" w:sz="0" w:space="0" w:color="auto"/>
      </w:divBdr>
      <w:divsChild>
        <w:div w:id="721901534">
          <w:marLeft w:val="0"/>
          <w:marRight w:val="0"/>
          <w:marTop w:val="0"/>
          <w:marBottom w:val="0"/>
          <w:divBdr>
            <w:top w:val="none" w:sz="0" w:space="0" w:color="auto"/>
            <w:left w:val="none" w:sz="0" w:space="0" w:color="auto"/>
            <w:bottom w:val="none" w:sz="0" w:space="0" w:color="auto"/>
            <w:right w:val="none" w:sz="0" w:space="0" w:color="auto"/>
          </w:divBdr>
          <w:divsChild>
            <w:div w:id="47339414">
              <w:marLeft w:val="0"/>
              <w:marRight w:val="0"/>
              <w:marTop w:val="0"/>
              <w:marBottom w:val="0"/>
              <w:divBdr>
                <w:top w:val="none" w:sz="0" w:space="0" w:color="auto"/>
                <w:left w:val="none" w:sz="0" w:space="0" w:color="auto"/>
                <w:bottom w:val="none" w:sz="0" w:space="0" w:color="auto"/>
                <w:right w:val="none" w:sz="0" w:space="0" w:color="auto"/>
              </w:divBdr>
              <w:divsChild>
                <w:div w:id="952129319">
                  <w:marLeft w:val="4200"/>
                  <w:marRight w:val="0"/>
                  <w:marTop w:val="0"/>
                  <w:marBottom w:val="0"/>
                  <w:divBdr>
                    <w:top w:val="none" w:sz="0" w:space="0" w:color="auto"/>
                    <w:left w:val="none" w:sz="0" w:space="0" w:color="auto"/>
                    <w:bottom w:val="none" w:sz="0" w:space="0" w:color="auto"/>
                    <w:right w:val="none" w:sz="0" w:space="0" w:color="auto"/>
                  </w:divBdr>
                  <w:divsChild>
                    <w:div w:id="128666127">
                      <w:marLeft w:val="0"/>
                      <w:marRight w:val="0"/>
                      <w:marTop w:val="0"/>
                      <w:marBottom w:val="0"/>
                      <w:divBdr>
                        <w:top w:val="none" w:sz="0" w:space="0" w:color="auto"/>
                        <w:left w:val="none" w:sz="0" w:space="0" w:color="auto"/>
                        <w:bottom w:val="none" w:sz="0" w:space="0" w:color="auto"/>
                        <w:right w:val="none" w:sz="0" w:space="0" w:color="auto"/>
                      </w:divBdr>
                      <w:divsChild>
                        <w:div w:id="2050835391">
                          <w:marLeft w:val="0"/>
                          <w:marRight w:val="0"/>
                          <w:marTop w:val="0"/>
                          <w:marBottom w:val="0"/>
                          <w:divBdr>
                            <w:top w:val="none" w:sz="0" w:space="0" w:color="auto"/>
                            <w:left w:val="none" w:sz="0" w:space="0" w:color="auto"/>
                            <w:bottom w:val="none" w:sz="0" w:space="0" w:color="auto"/>
                            <w:right w:val="none" w:sz="0" w:space="0" w:color="auto"/>
                          </w:divBdr>
                          <w:divsChild>
                            <w:div w:id="1243030383">
                              <w:marLeft w:val="0"/>
                              <w:marRight w:val="0"/>
                              <w:marTop w:val="0"/>
                              <w:marBottom w:val="0"/>
                              <w:divBdr>
                                <w:top w:val="none" w:sz="0" w:space="0" w:color="auto"/>
                                <w:left w:val="none" w:sz="0" w:space="0" w:color="auto"/>
                                <w:bottom w:val="none" w:sz="0" w:space="0" w:color="auto"/>
                                <w:right w:val="none" w:sz="0" w:space="0" w:color="auto"/>
                              </w:divBdr>
                              <w:divsChild>
                                <w:div w:id="690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200844">
      <w:bodyDiv w:val="1"/>
      <w:marLeft w:val="0"/>
      <w:marRight w:val="0"/>
      <w:marTop w:val="0"/>
      <w:marBottom w:val="0"/>
      <w:divBdr>
        <w:top w:val="none" w:sz="0" w:space="0" w:color="auto"/>
        <w:left w:val="none" w:sz="0" w:space="0" w:color="auto"/>
        <w:bottom w:val="none" w:sz="0" w:space="0" w:color="auto"/>
        <w:right w:val="none" w:sz="0" w:space="0" w:color="auto"/>
      </w:divBdr>
    </w:div>
    <w:div w:id="2122872910">
      <w:bodyDiv w:val="1"/>
      <w:marLeft w:val="0"/>
      <w:marRight w:val="0"/>
      <w:marTop w:val="0"/>
      <w:marBottom w:val="0"/>
      <w:divBdr>
        <w:top w:val="none" w:sz="0" w:space="0" w:color="auto"/>
        <w:left w:val="none" w:sz="0" w:space="0" w:color="auto"/>
        <w:bottom w:val="none" w:sz="0" w:space="0" w:color="auto"/>
        <w:right w:val="none" w:sz="0" w:space="0" w:color="auto"/>
      </w:divBdr>
    </w:div>
    <w:div w:id="2141915921">
      <w:bodyDiv w:val="1"/>
      <w:marLeft w:val="0"/>
      <w:marRight w:val="0"/>
      <w:marTop w:val="0"/>
      <w:marBottom w:val="0"/>
      <w:divBdr>
        <w:top w:val="none" w:sz="0" w:space="0" w:color="auto"/>
        <w:left w:val="none" w:sz="0" w:space="0" w:color="auto"/>
        <w:bottom w:val="none" w:sz="0" w:space="0" w:color="auto"/>
        <w:right w:val="none" w:sz="0" w:space="0" w:color="auto"/>
      </w:divBdr>
      <w:divsChild>
        <w:div w:id="2037808341">
          <w:marLeft w:val="360"/>
          <w:marRight w:val="0"/>
          <w:marTop w:val="211"/>
          <w:marBottom w:val="0"/>
          <w:divBdr>
            <w:top w:val="none" w:sz="0" w:space="0" w:color="auto"/>
            <w:left w:val="none" w:sz="0" w:space="0" w:color="auto"/>
            <w:bottom w:val="none" w:sz="0" w:space="0" w:color="auto"/>
            <w:right w:val="none" w:sz="0" w:space="0" w:color="auto"/>
          </w:divBdr>
        </w:div>
        <w:div w:id="789668247">
          <w:marLeft w:val="360"/>
          <w:marRight w:val="0"/>
          <w:marTop w:val="211"/>
          <w:marBottom w:val="0"/>
          <w:divBdr>
            <w:top w:val="none" w:sz="0" w:space="0" w:color="auto"/>
            <w:left w:val="none" w:sz="0" w:space="0" w:color="auto"/>
            <w:bottom w:val="none" w:sz="0" w:space="0" w:color="auto"/>
            <w:right w:val="none" w:sz="0" w:space="0" w:color="auto"/>
          </w:divBdr>
        </w:div>
        <w:div w:id="1808352453">
          <w:marLeft w:val="360"/>
          <w:marRight w:val="0"/>
          <w:marTop w:val="211"/>
          <w:marBottom w:val="0"/>
          <w:divBdr>
            <w:top w:val="none" w:sz="0" w:space="0" w:color="auto"/>
            <w:left w:val="none" w:sz="0" w:space="0" w:color="auto"/>
            <w:bottom w:val="none" w:sz="0" w:space="0" w:color="auto"/>
            <w:right w:val="none" w:sz="0" w:space="0" w:color="auto"/>
          </w:divBdr>
        </w:div>
        <w:div w:id="1768888853">
          <w:marLeft w:val="360"/>
          <w:marRight w:val="0"/>
          <w:marTop w:val="211"/>
          <w:marBottom w:val="0"/>
          <w:divBdr>
            <w:top w:val="none" w:sz="0" w:space="0" w:color="auto"/>
            <w:left w:val="none" w:sz="0" w:space="0" w:color="auto"/>
            <w:bottom w:val="none" w:sz="0" w:space="0" w:color="auto"/>
            <w:right w:val="none" w:sz="0" w:space="0" w:color="auto"/>
          </w:divBdr>
        </w:div>
        <w:div w:id="679502354">
          <w:marLeft w:val="360"/>
          <w:marRight w:val="0"/>
          <w:marTop w:val="21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Backup\Toku%20Saku\2011%20MSFT\Temp\Templates\New%20Standard%20Templates\SDMBas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98A12460-F1A0-4A44-A8B0-8FD5D1C460E7}"/>
      </w:docPartPr>
      <w:docPartBody>
        <w:p w:rsidR="00F07C5D" w:rsidRDefault="00D76860">
          <w:r w:rsidRPr="00B154C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A00002AF" w:usb1="4000205B" w:usb2="00000000" w:usb3="00000000" w:csb0="0000009F" w:csb1="00000000"/>
  </w:font>
  <w:font w:name="Segoe Pro">
    <w:altName w:val="Segoe UI"/>
    <w:charset w:val="EE"/>
    <w:family w:val="swiss"/>
    <w:pitch w:val="variable"/>
    <w:sig w:usb0="A00002AF"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Semibold">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6A58"/>
    <w:rsid w:val="00016AC2"/>
    <w:rsid w:val="00036F85"/>
    <w:rsid w:val="000849F5"/>
    <w:rsid w:val="00091949"/>
    <w:rsid w:val="00093C9B"/>
    <w:rsid w:val="000B23A2"/>
    <w:rsid w:val="000B2827"/>
    <w:rsid w:val="000B2F84"/>
    <w:rsid w:val="0010627C"/>
    <w:rsid w:val="001229AC"/>
    <w:rsid w:val="001735CD"/>
    <w:rsid w:val="00191E51"/>
    <w:rsid w:val="001C6312"/>
    <w:rsid w:val="00216A58"/>
    <w:rsid w:val="00224653"/>
    <w:rsid w:val="002410E6"/>
    <w:rsid w:val="00276EE6"/>
    <w:rsid w:val="002A0B03"/>
    <w:rsid w:val="002D4B8E"/>
    <w:rsid w:val="003011CD"/>
    <w:rsid w:val="003340F9"/>
    <w:rsid w:val="003668ED"/>
    <w:rsid w:val="00371E16"/>
    <w:rsid w:val="003C09A2"/>
    <w:rsid w:val="003D7B09"/>
    <w:rsid w:val="00402B7B"/>
    <w:rsid w:val="00405223"/>
    <w:rsid w:val="00414510"/>
    <w:rsid w:val="004156D8"/>
    <w:rsid w:val="004340BE"/>
    <w:rsid w:val="0044259C"/>
    <w:rsid w:val="0044631E"/>
    <w:rsid w:val="00457F97"/>
    <w:rsid w:val="004630FC"/>
    <w:rsid w:val="00496A23"/>
    <w:rsid w:val="004E18DF"/>
    <w:rsid w:val="00512941"/>
    <w:rsid w:val="00516ED6"/>
    <w:rsid w:val="00541C0E"/>
    <w:rsid w:val="0056767C"/>
    <w:rsid w:val="005A60D8"/>
    <w:rsid w:val="005B7943"/>
    <w:rsid w:val="0060038F"/>
    <w:rsid w:val="00643023"/>
    <w:rsid w:val="006468F3"/>
    <w:rsid w:val="00682274"/>
    <w:rsid w:val="006B50FC"/>
    <w:rsid w:val="006D4B8F"/>
    <w:rsid w:val="006D5D84"/>
    <w:rsid w:val="006E458C"/>
    <w:rsid w:val="0074544E"/>
    <w:rsid w:val="00755CCF"/>
    <w:rsid w:val="007677D6"/>
    <w:rsid w:val="007945B3"/>
    <w:rsid w:val="007B2A4B"/>
    <w:rsid w:val="007F7440"/>
    <w:rsid w:val="00821418"/>
    <w:rsid w:val="00862BFC"/>
    <w:rsid w:val="00862DF9"/>
    <w:rsid w:val="00863351"/>
    <w:rsid w:val="00875842"/>
    <w:rsid w:val="00887427"/>
    <w:rsid w:val="008D2E83"/>
    <w:rsid w:val="009031E7"/>
    <w:rsid w:val="00905114"/>
    <w:rsid w:val="009314BE"/>
    <w:rsid w:val="00937D89"/>
    <w:rsid w:val="00942550"/>
    <w:rsid w:val="00951669"/>
    <w:rsid w:val="0098074E"/>
    <w:rsid w:val="009976AF"/>
    <w:rsid w:val="009D0AFE"/>
    <w:rsid w:val="00A053C1"/>
    <w:rsid w:val="00A37086"/>
    <w:rsid w:val="00A554C8"/>
    <w:rsid w:val="00A91C5F"/>
    <w:rsid w:val="00AC7C76"/>
    <w:rsid w:val="00AD64EA"/>
    <w:rsid w:val="00AE12C7"/>
    <w:rsid w:val="00B124F9"/>
    <w:rsid w:val="00B27D39"/>
    <w:rsid w:val="00B36A21"/>
    <w:rsid w:val="00B56AA4"/>
    <w:rsid w:val="00BA4A1E"/>
    <w:rsid w:val="00BE29F8"/>
    <w:rsid w:val="00BE6A8C"/>
    <w:rsid w:val="00C034C9"/>
    <w:rsid w:val="00C33BE1"/>
    <w:rsid w:val="00CB47BC"/>
    <w:rsid w:val="00CC6414"/>
    <w:rsid w:val="00D220CD"/>
    <w:rsid w:val="00D75749"/>
    <w:rsid w:val="00D75A8D"/>
    <w:rsid w:val="00D76860"/>
    <w:rsid w:val="00D807E7"/>
    <w:rsid w:val="00D9636D"/>
    <w:rsid w:val="00DA2658"/>
    <w:rsid w:val="00E00232"/>
    <w:rsid w:val="00E10FAA"/>
    <w:rsid w:val="00E1568D"/>
    <w:rsid w:val="00E376B0"/>
    <w:rsid w:val="00E513B7"/>
    <w:rsid w:val="00E7083B"/>
    <w:rsid w:val="00ED35C0"/>
    <w:rsid w:val="00EF6C85"/>
    <w:rsid w:val="00F066A8"/>
    <w:rsid w:val="00F07C5D"/>
    <w:rsid w:val="00F22E0C"/>
    <w:rsid w:val="00F249C2"/>
    <w:rsid w:val="00F2789D"/>
    <w:rsid w:val="00F4361E"/>
    <w:rsid w:val="00F458AA"/>
    <w:rsid w:val="00FF6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3C9B"/>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paragraph" w:customStyle="1" w:styleId="506B9BB19CB54BEB919A9F413B2A4615">
    <w:name w:val="506B9BB19CB54BEB919A9F413B2A4615"/>
    <w:rsid w:val="003011CD"/>
  </w:style>
  <w:style w:type="paragraph" w:customStyle="1" w:styleId="2BF7F86D672E4507A0215D00E8EB05B4">
    <w:name w:val="2BF7F86D672E4507A0215D00E8EB05B4"/>
    <w:rsid w:val="00B27D39"/>
  </w:style>
  <w:style w:type="character" w:styleId="PlaceholderText">
    <w:name w:val="Placeholder Text"/>
    <w:basedOn w:val="DefaultParagraphFont"/>
    <w:uiPriority w:val="99"/>
    <w:semiHidden/>
    <w:rsid w:val="006468F3"/>
    <w:rPr>
      <w:color w:val="808080"/>
    </w:rPr>
  </w:style>
  <w:style w:type="paragraph" w:customStyle="1" w:styleId="A9F3079BAF6D4E39AE6C09966682DE0C">
    <w:name w:val="A9F3079BAF6D4E39AE6C09966682DE0C"/>
    <w:rsid w:val="00093C9B"/>
    <w:rPr>
      <w:lang w:val="cs-CZ" w:eastAsia="cs-CZ"/>
    </w:rPr>
  </w:style>
  <w:style w:type="paragraph" w:customStyle="1" w:styleId="AF92D0E5FE8F434EB4922FF6BD7907BB">
    <w:name w:val="AF92D0E5FE8F434EB4922FF6BD7907BB"/>
    <w:rsid w:val="00093C9B"/>
    <w:rPr>
      <w:lang w:val="cs-CZ" w:eastAsia="cs-CZ"/>
    </w:rPr>
  </w:style>
  <w:style w:type="paragraph" w:customStyle="1" w:styleId="3761051EF09B4E4A9A0202306566FB10">
    <w:name w:val="3761051EF09B4E4A9A0202306566FB10"/>
    <w:rsid w:val="00093C9B"/>
    <w:rPr>
      <w:lang w:val="cs-CZ" w:eastAsia="cs-CZ"/>
    </w:rPr>
  </w:style>
  <w:style w:type="paragraph" w:customStyle="1" w:styleId="C4ED672A09F14B34A3AEE9179F0AED9C">
    <w:name w:val="C4ED672A09F14B34A3AEE9179F0AED9C"/>
    <w:rsid w:val="00093C9B"/>
    <w:rPr>
      <w:lang w:val="cs-CZ" w:eastAsia="cs-C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C90607705E384395EC16D7237A87E0" ma:contentTypeVersion="9" ma:contentTypeDescription="Create a new document." ma:contentTypeScope="" ma:versionID="90a090bd704ac4b6e4fa9bbcefd063b1">
  <xsd:schema xmlns:xsd="http://www.w3.org/2001/XMLSchema" xmlns:xs="http://www.w3.org/2001/XMLSchema" xmlns:p="http://schemas.microsoft.com/office/2006/metadata/properties" xmlns:ns2="06baeca2-a99a-48aa-9de0-0505aceb8c74" xmlns:ns3="20be0e95-a15f-4cc3-987e-c77ea7a6af0f" targetNamespace="http://schemas.microsoft.com/office/2006/metadata/properties" ma:root="true" ma:fieldsID="e7fcb74c6a6c1de66b90db8e13444110" ns2:_="" ns3:_="">
    <xsd:import namespace="06baeca2-a99a-48aa-9de0-0505aceb8c74"/>
    <xsd:import namespace="20be0e95-a15f-4cc3-987e-c77ea7a6a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aeca2-a99a-48aa-9de0-0505aceb8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be0e95-a15f-4cc3-987e-c77ea7a6a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Status>Draft</Status>
</root>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17C93E-A659-4795-B50B-68195224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aeca2-a99a-48aa-9de0-0505aceb8c74"/>
    <ds:schemaRef ds:uri="20be0e95-a15f-4cc3-987e-c77ea7a6a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4.xml><?xml version="1.0" encoding="utf-8"?>
<ds:datastoreItem xmlns:ds="http://schemas.openxmlformats.org/officeDocument/2006/customXml" ds:itemID="{38757936-95F4-484D-8491-5ECB9ADE887A}">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s>
</ds:datastoreItem>
</file>

<file path=customXml/itemProps6.xml><?xml version="1.0" encoding="utf-8"?>
<ds:datastoreItem xmlns:ds="http://schemas.openxmlformats.org/officeDocument/2006/customXml" ds:itemID="{B2EBF785-4EAC-426E-AD38-13A23DA5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Template>
  <TotalTime>3235</TotalTime>
  <Pages>11</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Huawei Smart Stadium</vt:lpstr>
    </vt:vector>
  </TitlesOfParts>
  <Company>Microsoft</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Huawei Smart Stadium</dc:title>
  <dc:subject>Huawei Smart Stadium Design Document</dc:subject>
  <dc:creator>Hany Mohammed</dc:creator>
  <cp:lastModifiedBy>Hany Mohammed</cp:lastModifiedBy>
  <cp:revision>479</cp:revision>
  <dcterms:created xsi:type="dcterms:W3CDTF">2019-06-11T16:05:00Z</dcterms:created>
  <dcterms:modified xsi:type="dcterms:W3CDTF">2019-08-04T17:27:00Z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12/1/2012</vt:lpwstr>
  </property>
  <property fmtid="{D5CDD505-2E9C-101B-9397-08002B2CF9AE}" pid="3" name="Author Email">
    <vt:lpwstr>roberthe@microsoft.com</vt:lpwstr>
  </property>
  <property fmtid="{D5CDD505-2E9C-101B-9397-08002B2CF9AE}" pid="4" name="Author Position">
    <vt:lpwstr>Architect</vt:lpwstr>
  </property>
  <property fmtid="{D5CDD505-2E9C-101B-9397-08002B2CF9AE}" pid="5" name="Contributors">
    <vt:lpwstr>Add Contributors to Doc Properties</vt:lpwstr>
  </property>
  <property fmtid="{D5CDD505-2E9C-101B-9397-08002B2CF9AE}" pid="6" name="Version">
    <vt:lpwstr>0.1</vt:lpwstr>
  </property>
  <property fmtid="{D5CDD505-2E9C-101B-9397-08002B2CF9AE}" pid="7" name="Document Status">
    <vt:lpwstr>Draft</vt:lpwstr>
  </property>
  <property fmtid="{D5CDD505-2E9C-101B-9397-08002B2CF9AE}" pid="8" name="Deliverable Type">
    <vt:lpwstr>Solution Architecture</vt:lpwstr>
  </property>
  <property fmtid="{D5CDD505-2E9C-101B-9397-08002B2CF9AE}" pid="9" name="Size">
    <vt:lpwstr>1mb</vt:lpwstr>
  </property>
  <property fmtid="{D5CDD505-2E9C-101B-9397-08002B2CF9AE}" pid="10" name="TemplateId">
    <vt:lpwstr>0</vt:lpwstr>
  </property>
  <property fmtid="{D5CDD505-2E9C-101B-9397-08002B2CF9AE}" pid="11" name="Downloads">
    <vt:lpwstr>0</vt:lpwstr>
  </property>
  <property fmtid="{D5CDD505-2E9C-101B-9397-08002B2CF9AE}" pid="12" name="TemplateName">
    <vt:lpwstr>xx</vt:lpwstr>
  </property>
  <property fmtid="{D5CDD505-2E9C-101B-9397-08002B2CF9AE}" pid="13" name="PublishedDate">
    <vt:lpwstr>01/01/01</vt:lpwstr>
  </property>
  <property fmtid="{D5CDD505-2E9C-101B-9397-08002B2CF9AE}" pid="14" name="DocType">
    <vt:lpwstr> </vt:lpwstr>
  </property>
  <property fmtid="{D5CDD505-2E9C-101B-9397-08002B2CF9AE}" pid="15" name="DocCategory">
    <vt:lpwstr>  </vt:lpwstr>
  </property>
  <property fmtid="{D5CDD505-2E9C-101B-9397-08002B2CF9AE}" pid="16" name="Customer">
    <vt:lpwstr>Contoso - demo</vt:lpwstr>
  </property>
  <property fmtid="{D5CDD505-2E9C-101B-9397-08002B2CF9AE}" pid="17" name="AssetType">
    <vt:lpwstr>7;#Document|bd483d13-9815-4c18-9aac-d6617bef9838</vt:lpwstr>
  </property>
  <property fmtid="{D5CDD505-2E9C-101B-9397-08002B2CF9AE}" pid="18" name="Geography">
    <vt:lpwstr/>
  </property>
  <property fmtid="{D5CDD505-2E9C-101B-9397-08002B2CF9AE}" pid="19" name="Engagement Phase">
    <vt:lpwstr>10;#MSF-Delivery Management|ea90f86b-9e67-489b-b17b-c646c6495d87</vt:lpwstr>
  </property>
  <property fmtid="{D5CDD505-2E9C-101B-9397-08002B2CF9AE}" pid="20" name="Industry">
    <vt:lpwstr/>
  </property>
  <property fmtid="{D5CDD505-2E9C-101B-9397-08002B2CF9AE}" pid="21" name="Communities">
    <vt:lpwstr/>
  </property>
  <property fmtid="{D5CDD505-2E9C-101B-9397-08002B2CF9AE}" pid="22" name="Service Line">
    <vt:lpwstr/>
  </property>
  <property fmtid="{D5CDD505-2E9C-101B-9397-08002B2CF9AE}" pid="23" name="Offering">
    <vt:lpwstr/>
  </property>
  <property fmtid="{D5CDD505-2E9C-101B-9397-08002B2CF9AE}" pid="24" name="Products">
    <vt:lpwstr/>
  </property>
  <property fmtid="{D5CDD505-2E9C-101B-9397-08002B2CF9AE}" pid="25" name="ContentTypeId">
    <vt:lpwstr>0x01010087C90607705E384395EC16D7237A87E0</vt:lpwstr>
  </property>
  <property fmtid="{D5CDD505-2E9C-101B-9397-08002B2CF9AE}" pid="26" name="IsMyDocuments">
    <vt:bool>true</vt:bool>
  </property>
  <property fmtid="{D5CDD505-2E9C-101B-9397-08002B2CF9AE}" pid="27" name="_dlc_DocIdItemGuid">
    <vt:lpwstr>b59ffef0-3db7-4000-8028-ff4ee1241016</vt:lpwstr>
  </property>
  <property fmtid="{D5CDD505-2E9C-101B-9397-08002B2CF9AE}" pid="28" name="VerticalIndustries">
    <vt:lpwstr/>
  </property>
  <property fmtid="{D5CDD505-2E9C-101B-9397-08002B2CF9AE}" pid="29" name="MSProducts">
    <vt:lpwstr/>
  </property>
  <property fmtid="{D5CDD505-2E9C-101B-9397-08002B2CF9AE}" pid="30" name="ServicesIPTypes">
    <vt:lpwstr/>
  </property>
  <property fmtid="{D5CDD505-2E9C-101B-9397-08002B2CF9AE}" pid="31" name="MSLanguage">
    <vt:lpwstr>1;#English|cb91f272-ce4d-4a7e-9bbf-78b58e3d188d</vt:lpwstr>
  </property>
  <property fmtid="{D5CDD505-2E9C-101B-9397-08002B2CF9AE}" pid="32" name="DerivedFromID">
    <vt:lpwstr>CPS004EXT-1174064007-255</vt:lpwstr>
  </property>
  <property fmtid="{D5CDD505-2E9C-101B-9397-08002B2CF9AE}" pid="33" name="bc28b5f076654a3b96073bbbebfeb8c9">
    <vt:lpwstr>English|cb91f272-ce4d-4a7e-9bbf-78b58e3d188d</vt:lpwstr>
  </property>
  <property fmtid="{D5CDD505-2E9C-101B-9397-08002B2CF9AE}" pid="34" name="TaxCatchAll">
    <vt:lpwstr>104;#English|cb91f272-ce4d-4a7e-9bbf-78b58e3d188d</vt:lpwstr>
  </property>
  <property fmtid="{D5CDD505-2E9C-101B-9397-08002B2CF9AE}" pid="35" name="m74a2925250f485f9486ed3f97e2a6b3">
    <vt:lpwstr/>
  </property>
  <property fmtid="{D5CDD505-2E9C-101B-9397-08002B2CF9AE}" pid="36" name="MSProductsTaxHTField0">
    <vt:lpwstr/>
  </property>
  <property fmtid="{D5CDD505-2E9C-101B-9397-08002B2CF9AE}" pid="37" name="oad7af80ad0f4ba99bb03b3894ab533c">
    <vt:lpwstr/>
  </property>
  <property fmtid="{D5CDD505-2E9C-101B-9397-08002B2CF9AE}" pid="38" name="Authors">
    <vt:lpwstr/>
  </property>
  <property fmtid="{D5CDD505-2E9C-101B-9397-08002B2CF9AE}" pid="39" name="MSIP_Label_f42aa342-8706-4288-bd11-ebb85995028c_Enabled">
    <vt:lpwstr>True</vt:lpwstr>
  </property>
  <property fmtid="{D5CDD505-2E9C-101B-9397-08002B2CF9AE}" pid="40" name="MSIP_Label_f42aa342-8706-4288-bd11-ebb85995028c_SiteId">
    <vt:lpwstr>72f988bf-86f1-41af-91ab-2d7cd011db47</vt:lpwstr>
  </property>
  <property fmtid="{D5CDD505-2E9C-101B-9397-08002B2CF9AE}" pid="41" name="MSIP_Label_f42aa342-8706-4288-bd11-ebb85995028c_Owner">
    <vt:lpwstr>roberthe@microsoft.com</vt:lpwstr>
  </property>
  <property fmtid="{D5CDD505-2E9C-101B-9397-08002B2CF9AE}" pid="42" name="MSIP_Label_f42aa342-8706-4288-bd11-ebb85995028c_SetDate">
    <vt:lpwstr>2017-10-31T06:19:43.9605584Z</vt:lpwstr>
  </property>
  <property fmtid="{D5CDD505-2E9C-101B-9397-08002B2CF9AE}" pid="43" name="MSIP_Label_f42aa342-8706-4288-bd11-ebb85995028c_Name">
    <vt:lpwstr>General</vt:lpwstr>
  </property>
  <property fmtid="{D5CDD505-2E9C-101B-9397-08002B2CF9AE}" pid="44" name="MSIP_Label_f42aa342-8706-4288-bd11-ebb85995028c_Application">
    <vt:lpwstr>Microsoft Azure Information Protection</vt:lpwstr>
  </property>
  <property fmtid="{D5CDD505-2E9C-101B-9397-08002B2CF9AE}" pid="45" name="MSIP_Label_f42aa342-8706-4288-bd11-ebb85995028c_Extended_MSFT_Method">
    <vt:lpwstr>Automatic</vt:lpwstr>
  </property>
  <property fmtid="{D5CDD505-2E9C-101B-9397-08002B2CF9AE}" pid="46" name="Sensitivity">
    <vt:lpwstr>General</vt:lpwstr>
  </property>
  <property fmtid="{D5CDD505-2E9C-101B-9397-08002B2CF9AE}" pid="47" name="Mendeley Recent Style Id 0_1">
    <vt:lpwstr>http://www.zotero.org/styles/american-medical-association</vt:lpwstr>
  </property>
  <property fmtid="{D5CDD505-2E9C-101B-9397-08002B2CF9AE}" pid="48" name="Mendeley Recent Style Name 0_1">
    <vt:lpwstr>American Medical Association</vt:lpwstr>
  </property>
  <property fmtid="{D5CDD505-2E9C-101B-9397-08002B2CF9AE}" pid="49" name="Mendeley Recent Style Id 1_1">
    <vt:lpwstr>http://www.zotero.org/styles/american-political-science-association</vt:lpwstr>
  </property>
  <property fmtid="{D5CDD505-2E9C-101B-9397-08002B2CF9AE}" pid="50" name="Mendeley Recent Style Name 1_1">
    <vt:lpwstr>American Political Science Association</vt:lpwstr>
  </property>
  <property fmtid="{D5CDD505-2E9C-101B-9397-08002B2CF9AE}" pid="51" name="Mendeley Recent Style Id 2_1">
    <vt:lpwstr>http://www.zotero.org/styles/apa</vt:lpwstr>
  </property>
  <property fmtid="{D5CDD505-2E9C-101B-9397-08002B2CF9AE}" pid="52" name="Mendeley Recent Style Name 2_1">
    <vt:lpwstr>American Psychological Association 6th edition</vt:lpwstr>
  </property>
  <property fmtid="{D5CDD505-2E9C-101B-9397-08002B2CF9AE}" pid="53" name="Mendeley Recent Style Id 3_1">
    <vt:lpwstr>http://www.zotero.org/styles/american-sociological-association</vt:lpwstr>
  </property>
  <property fmtid="{D5CDD505-2E9C-101B-9397-08002B2CF9AE}" pid="54" name="Mendeley Recent Style Name 3_1">
    <vt:lpwstr>American Sociological Association</vt:lpwstr>
  </property>
  <property fmtid="{D5CDD505-2E9C-101B-9397-08002B2CF9AE}" pid="55" name="Mendeley Recent Style Id 4_1">
    <vt:lpwstr>http://www.zotero.org/styles/chicago-author-date</vt:lpwstr>
  </property>
  <property fmtid="{D5CDD505-2E9C-101B-9397-08002B2CF9AE}" pid="56" name="Mendeley Recent Style Name 4_1">
    <vt:lpwstr>Chicago Manual of Style 16th edition (author-date)</vt:lpwstr>
  </property>
  <property fmtid="{D5CDD505-2E9C-101B-9397-08002B2CF9AE}" pid="57" name="Mendeley Recent Style Id 5_1">
    <vt:lpwstr>http://www.zotero.org/styles/harvard1</vt:lpwstr>
  </property>
  <property fmtid="{D5CDD505-2E9C-101B-9397-08002B2CF9AE}" pid="58" name="Mendeley Recent Style Name 5_1">
    <vt:lpwstr>Harvard reference format 1 (deprecated)</vt:lpwstr>
  </property>
  <property fmtid="{D5CDD505-2E9C-101B-9397-08002B2CF9AE}" pid="59" name="Mendeley Recent Style Id 6_1">
    <vt:lpwstr>http://www.zotero.org/styles/ieee</vt:lpwstr>
  </property>
  <property fmtid="{D5CDD505-2E9C-101B-9397-08002B2CF9AE}" pid="60" name="Mendeley Recent Style Name 6_1">
    <vt:lpwstr>IEEE</vt:lpwstr>
  </property>
  <property fmtid="{D5CDD505-2E9C-101B-9397-08002B2CF9AE}" pid="61" name="Mendeley Recent Style Id 7_1">
    <vt:lpwstr>http://www.zotero.org/styles/modern-humanities-research-association</vt:lpwstr>
  </property>
  <property fmtid="{D5CDD505-2E9C-101B-9397-08002B2CF9AE}" pid="62" name="Mendeley Recent Style Name 7_1">
    <vt:lpwstr>Modern Humanities Research Association 3rd edition (note with bibliography)</vt:lpwstr>
  </property>
  <property fmtid="{D5CDD505-2E9C-101B-9397-08002B2CF9AE}" pid="63" name="Mendeley Recent Style Id 8_1">
    <vt:lpwstr>http://www.zotero.org/styles/modern-language-association</vt:lpwstr>
  </property>
  <property fmtid="{D5CDD505-2E9C-101B-9397-08002B2CF9AE}" pid="64" name="Mendeley Recent Style Name 8_1">
    <vt:lpwstr>Modern Language Association 7th edition</vt:lpwstr>
  </property>
  <property fmtid="{D5CDD505-2E9C-101B-9397-08002B2CF9AE}" pid="65" name="Mendeley Recent Style Id 9_1">
    <vt:lpwstr>http://www.zotero.org/styles/nature</vt:lpwstr>
  </property>
  <property fmtid="{D5CDD505-2E9C-101B-9397-08002B2CF9AE}" pid="66" name="Mendeley Recent Style Name 9_1">
    <vt:lpwstr>Nature</vt:lpwstr>
  </property>
</Properties>
</file>